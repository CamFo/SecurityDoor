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B2D" w14:textId="0AEC36F9" w:rsidR="002D017E" w:rsidRDefault="002D017E" w:rsidP="00E13F53">
      <w:pPr>
        <w:pStyle w:val="Photo"/>
        <w:jc w:val="left"/>
        <w:rPr>
          <w:noProof/>
        </w:rPr>
      </w:pPr>
    </w:p>
    <w:p w14:paraId="230595B9" w14:textId="1A7777F5" w:rsidR="002D017E" w:rsidRDefault="00E13F53" w:rsidP="001C0A6C">
      <w:pPr>
        <w:pStyle w:val="Photo"/>
        <w:rPr>
          <w:noProof/>
        </w:rPr>
      </w:pPr>
      <w:r>
        <w:rPr>
          <w:noProof/>
        </w:rPr>
        <w:drawing>
          <wp:inline distT="0" distB="0" distL="0" distR="0" wp14:anchorId="750E7712" wp14:editId="2F56D652">
            <wp:extent cx="5274310" cy="4898390"/>
            <wp:effectExtent l="0" t="0" r="2540" b="0"/>
            <wp:docPr id="10" name="Image 10" descr="Une image contenant objets métalliques,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objets métalliques, moniteu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898390"/>
                    </a:xfrm>
                    <a:prstGeom prst="rect">
                      <a:avLst/>
                    </a:prstGeom>
                    <a:noFill/>
                    <a:ln>
                      <a:noFill/>
                    </a:ln>
                  </pic:spPr>
                </pic:pic>
              </a:graphicData>
            </a:graphic>
          </wp:inline>
        </w:drawing>
      </w:r>
    </w:p>
    <w:p w14:paraId="4349B859" w14:textId="7E320C37" w:rsidR="002D017E" w:rsidRDefault="002D017E" w:rsidP="001C0A6C">
      <w:pPr>
        <w:pStyle w:val="Photo"/>
        <w:rPr>
          <w:noProof/>
        </w:rPr>
      </w:pPr>
    </w:p>
    <w:p w14:paraId="610B8AAC" w14:textId="12D3C985" w:rsidR="002D017E" w:rsidRDefault="002D017E" w:rsidP="001C0A6C">
      <w:pPr>
        <w:pStyle w:val="Photo"/>
        <w:rPr>
          <w:noProof/>
        </w:rPr>
      </w:pPr>
    </w:p>
    <w:p w14:paraId="61E6AF68" w14:textId="69E41C8B" w:rsidR="002D017E" w:rsidRDefault="002D017E" w:rsidP="001C0A6C">
      <w:pPr>
        <w:pStyle w:val="Photo"/>
        <w:rPr>
          <w:noProof/>
        </w:rPr>
      </w:pPr>
    </w:p>
    <w:p w14:paraId="6F27F2AF" w14:textId="6A961CE1" w:rsidR="002D017E" w:rsidRDefault="002D017E" w:rsidP="001C0A6C">
      <w:pPr>
        <w:pStyle w:val="Photo"/>
        <w:rPr>
          <w:noProof/>
        </w:rPr>
      </w:pPr>
    </w:p>
    <w:p w14:paraId="1BDEE6F1" w14:textId="514E610D" w:rsidR="002D017E" w:rsidRDefault="002D017E" w:rsidP="001C0A6C">
      <w:pPr>
        <w:pStyle w:val="Photo"/>
        <w:rPr>
          <w:noProof/>
        </w:rPr>
      </w:pPr>
    </w:p>
    <w:p w14:paraId="46EDFDB9" w14:textId="332B7F6B" w:rsidR="002D017E" w:rsidRDefault="002D017E" w:rsidP="001C0A6C">
      <w:pPr>
        <w:pStyle w:val="Photo"/>
        <w:rPr>
          <w:noProof/>
        </w:rPr>
      </w:pPr>
    </w:p>
    <w:p w14:paraId="26C40437" w14:textId="48E26B60" w:rsidR="002D017E" w:rsidRDefault="002D017E" w:rsidP="001C0A6C">
      <w:pPr>
        <w:pStyle w:val="Photo"/>
        <w:rPr>
          <w:noProof/>
        </w:rPr>
      </w:pPr>
    </w:p>
    <w:p w14:paraId="313E20F6" w14:textId="3783441A" w:rsidR="002D017E" w:rsidRDefault="002D017E" w:rsidP="001C0A6C">
      <w:pPr>
        <w:pStyle w:val="Photo"/>
        <w:rPr>
          <w:noProof/>
        </w:rPr>
      </w:pPr>
    </w:p>
    <w:p w14:paraId="41D85EE7" w14:textId="24BDAC5F" w:rsidR="002D017E" w:rsidRDefault="002D017E" w:rsidP="001C0A6C">
      <w:pPr>
        <w:pStyle w:val="Photo"/>
        <w:rPr>
          <w:noProof/>
        </w:rPr>
      </w:pPr>
    </w:p>
    <w:p w14:paraId="1B8A73EF" w14:textId="298E4CE0" w:rsidR="002D017E" w:rsidRDefault="002D017E" w:rsidP="001C0A6C">
      <w:pPr>
        <w:pStyle w:val="Photo"/>
        <w:rPr>
          <w:noProof/>
        </w:rPr>
      </w:pPr>
    </w:p>
    <w:p w14:paraId="6530204C" w14:textId="07F3AC0E" w:rsidR="002D017E" w:rsidRDefault="002D017E" w:rsidP="001C0A6C">
      <w:pPr>
        <w:pStyle w:val="Photo"/>
        <w:rPr>
          <w:noProof/>
        </w:rPr>
      </w:pPr>
    </w:p>
    <w:p w14:paraId="2A1C3A54" w14:textId="17F6668F" w:rsidR="00E13F53" w:rsidRDefault="00E13F53" w:rsidP="001C0A6C">
      <w:pPr>
        <w:pStyle w:val="Photo"/>
        <w:rPr>
          <w:noProof/>
        </w:rPr>
      </w:pPr>
    </w:p>
    <w:p w14:paraId="62C93EB5" w14:textId="5D779FE3" w:rsidR="00E13F53" w:rsidRDefault="00E13F53" w:rsidP="001C0A6C">
      <w:pPr>
        <w:pStyle w:val="Photo"/>
        <w:rPr>
          <w:noProof/>
        </w:rPr>
      </w:pPr>
    </w:p>
    <w:p w14:paraId="5CF480F6" w14:textId="77777777" w:rsidR="00E13F53" w:rsidRPr="008B5277" w:rsidRDefault="00E13F53" w:rsidP="001C0A6C">
      <w:pPr>
        <w:pStyle w:val="Photo"/>
      </w:pPr>
    </w:p>
    <w:p w14:paraId="6E25A83E" w14:textId="4446CF76" w:rsidR="002D017E" w:rsidRDefault="002D017E" w:rsidP="00895CC8">
      <w:pPr>
        <w:pStyle w:val="Titre"/>
        <w:jc w:val="both"/>
      </w:pPr>
      <w:r>
        <w:t xml:space="preserve">Projet </w:t>
      </w:r>
      <w:r w:rsidR="00676686">
        <w:t>Adam</w:t>
      </w:r>
    </w:p>
    <w:p w14:paraId="60E22662" w14:textId="77777777" w:rsidR="002D017E" w:rsidRDefault="002D017E" w:rsidP="00895CC8">
      <w:pPr>
        <w:pStyle w:val="Titre"/>
        <w:jc w:val="both"/>
      </w:pPr>
    </w:p>
    <w:p w14:paraId="119F12B3" w14:textId="1FCA002B" w:rsidR="00C6554A" w:rsidRPr="00D5413C" w:rsidRDefault="00321C5A" w:rsidP="00895CC8">
      <w:pPr>
        <w:pStyle w:val="Sous-titre"/>
        <w:jc w:val="both"/>
      </w:pPr>
      <w:r>
        <w:t>Proposition de projet</w:t>
      </w:r>
    </w:p>
    <w:p w14:paraId="1E9D23D6" w14:textId="252CDDFD" w:rsidR="00C6554A" w:rsidRDefault="00933FF7" w:rsidP="00895CC8">
      <w:pPr>
        <w:pStyle w:val="Coordonnes"/>
        <w:jc w:val="both"/>
      </w:pPr>
      <w:r>
        <w:rPr>
          <w:lang w:bidi="fr-FR"/>
        </w:rPr>
        <w:t>Ilyes Gharmoul</w:t>
      </w:r>
      <w:r w:rsidR="00C6554A">
        <w:rPr>
          <w:lang w:bidi="fr-FR"/>
        </w:rPr>
        <w:t xml:space="preserve"> </w:t>
      </w:r>
      <w:r w:rsidR="00676686">
        <w:rPr>
          <w:lang w:bidi="fr-FR"/>
        </w:rPr>
        <w:t>et Camille Fortin</w:t>
      </w:r>
      <w:r w:rsidR="00C6554A">
        <w:rPr>
          <w:lang w:bidi="fr-FR"/>
        </w:rPr>
        <w:t xml:space="preserve">| </w:t>
      </w:r>
      <w:r w:rsidR="00321C5A">
        <w:t>247-616-LI</w:t>
      </w:r>
      <w:r w:rsidR="00C6554A">
        <w:rPr>
          <w:lang w:bidi="fr-FR"/>
        </w:rPr>
        <w:t xml:space="preserve"> | </w:t>
      </w:r>
      <w:r w:rsidR="00321C5A">
        <w:t>septembre 202</w:t>
      </w:r>
      <w:r>
        <w:t>2</w:t>
      </w:r>
      <w:r w:rsidR="00C6554A">
        <w:rPr>
          <w:lang w:bidi="fr-FR"/>
        </w:rPr>
        <w:br w:type="page"/>
      </w:r>
    </w:p>
    <w:p w14:paraId="1944FA7F" w14:textId="77777777" w:rsidR="00321C5A" w:rsidRDefault="00321C5A" w:rsidP="00895CC8">
      <w:pPr>
        <w:pStyle w:val="Titre1"/>
        <w:jc w:val="both"/>
      </w:pPr>
    </w:p>
    <w:sdt>
      <w:sdtPr>
        <w:rPr>
          <w:rFonts w:asciiTheme="minorHAnsi" w:eastAsiaTheme="minorHAnsi" w:hAnsiTheme="minorHAnsi" w:cstheme="minorBidi"/>
          <w:color w:val="595959" w:themeColor="text1" w:themeTint="A6"/>
          <w:sz w:val="22"/>
          <w:szCs w:val="22"/>
          <w:lang w:val="fr-FR" w:eastAsia="en-US"/>
        </w:rPr>
        <w:id w:val="1499694390"/>
        <w:docPartObj>
          <w:docPartGallery w:val="Table of Contents"/>
          <w:docPartUnique/>
        </w:docPartObj>
      </w:sdtPr>
      <w:sdtEndPr>
        <w:rPr>
          <w:b/>
          <w:bCs/>
        </w:rPr>
      </w:sdtEndPr>
      <w:sdtContent>
        <w:p w14:paraId="1B19F89B" w14:textId="2B2B06D6" w:rsidR="00321C5A" w:rsidRDefault="00321C5A" w:rsidP="00895CC8">
          <w:pPr>
            <w:pStyle w:val="En-ttedetabledesmatires"/>
            <w:jc w:val="both"/>
          </w:pPr>
          <w:r>
            <w:rPr>
              <w:lang w:val="fr-FR"/>
            </w:rPr>
            <w:t>Table des matières</w:t>
          </w:r>
        </w:p>
        <w:p w14:paraId="74E38F4E" w14:textId="13BD6F62" w:rsidR="00107326" w:rsidRDefault="00321C5A">
          <w:pPr>
            <w:pStyle w:val="TM1"/>
            <w:tabs>
              <w:tab w:val="right" w:leader="dot" w:pos="8296"/>
            </w:tabs>
            <w:rPr>
              <w:rFonts w:eastAsiaTheme="minorEastAsia"/>
              <w:noProof/>
              <w:color w:val="auto"/>
              <w:lang w:val="fr-CA" w:eastAsia="fr-CA"/>
            </w:rPr>
          </w:pPr>
          <w:r>
            <w:fldChar w:fldCharType="begin"/>
          </w:r>
          <w:r>
            <w:instrText xml:space="preserve"> TOC \o "1-3" \h \z \u </w:instrText>
          </w:r>
          <w:r>
            <w:fldChar w:fldCharType="separate"/>
          </w:r>
          <w:hyperlink w:anchor="_Toc130803011" w:history="1">
            <w:r w:rsidR="00107326" w:rsidRPr="00410BA6">
              <w:rPr>
                <w:rStyle w:val="Lienhypertexte"/>
                <w:noProof/>
              </w:rPr>
              <w:t>Liste des figures</w:t>
            </w:r>
            <w:r w:rsidR="00107326">
              <w:rPr>
                <w:noProof/>
                <w:webHidden/>
              </w:rPr>
              <w:tab/>
            </w:r>
            <w:r w:rsidR="00107326">
              <w:rPr>
                <w:noProof/>
                <w:webHidden/>
              </w:rPr>
              <w:fldChar w:fldCharType="begin"/>
            </w:r>
            <w:r w:rsidR="00107326">
              <w:rPr>
                <w:noProof/>
                <w:webHidden/>
              </w:rPr>
              <w:instrText xml:space="preserve"> PAGEREF _Toc130803011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58FD8F62" w14:textId="3429C37C" w:rsidR="00107326" w:rsidRDefault="00506DDB">
          <w:pPr>
            <w:pStyle w:val="TM1"/>
            <w:tabs>
              <w:tab w:val="right" w:leader="dot" w:pos="8296"/>
            </w:tabs>
            <w:rPr>
              <w:rFonts w:eastAsiaTheme="minorEastAsia"/>
              <w:noProof/>
              <w:color w:val="auto"/>
              <w:lang w:val="fr-CA" w:eastAsia="fr-CA"/>
            </w:rPr>
          </w:pPr>
          <w:hyperlink w:anchor="_Toc130803012" w:history="1">
            <w:r w:rsidR="00107326" w:rsidRPr="00410BA6">
              <w:rPr>
                <w:rStyle w:val="Lienhypertexte"/>
                <w:noProof/>
              </w:rPr>
              <w:t>Liste des tableaux</w:t>
            </w:r>
            <w:r w:rsidR="00107326">
              <w:rPr>
                <w:noProof/>
                <w:webHidden/>
              </w:rPr>
              <w:tab/>
            </w:r>
            <w:r w:rsidR="00107326">
              <w:rPr>
                <w:noProof/>
                <w:webHidden/>
              </w:rPr>
              <w:fldChar w:fldCharType="begin"/>
            </w:r>
            <w:r w:rsidR="00107326">
              <w:rPr>
                <w:noProof/>
                <w:webHidden/>
              </w:rPr>
              <w:instrText xml:space="preserve"> PAGEREF _Toc130803012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127279BF" w14:textId="6613AE1E" w:rsidR="00107326" w:rsidRDefault="00506DDB">
          <w:pPr>
            <w:pStyle w:val="TM1"/>
            <w:tabs>
              <w:tab w:val="right" w:leader="dot" w:pos="8296"/>
            </w:tabs>
            <w:rPr>
              <w:rFonts w:eastAsiaTheme="minorEastAsia"/>
              <w:noProof/>
              <w:color w:val="auto"/>
              <w:lang w:val="fr-CA" w:eastAsia="fr-CA"/>
            </w:rPr>
          </w:pPr>
          <w:hyperlink w:anchor="_Toc130803013" w:history="1">
            <w:r w:rsidR="00107326" w:rsidRPr="00410BA6">
              <w:rPr>
                <w:rStyle w:val="Lienhypertexte"/>
                <w:noProof/>
              </w:rPr>
              <w:t>Description du projet</w:t>
            </w:r>
            <w:r w:rsidR="00107326">
              <w:rPr>
                <w:noProof/>
                <w:webHidden/>
              </w:rPr>
              <w:tab/>
            </w:r>
            <w:r w:rsidR="00107326">
              <w:rPr>
                <w:noProof/>
                <w:webHidden/>
              </w:rPr>
              <w:fldChar w:fldCharType="begin"/>
            </w:r>
            <w:r w:rsidR="00107326">
              <w:rPr>
                <w:noProof/>
                <w:webHidden/>
              </w:rPr>
              <w:instrText xml:space="preserve"> PAGEREF _Toc130803013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4CB55161" w14:textId="06F90617" w:rsidR="00107326" w:rsidRDefault="00506DDB">
          <w:pPr>
            <w:pStyle w:val="TM2"/>
            <w:tabs>
              <w:tab w:val="right" w:leader="dot" w:pos="8296"/>
            </w:tabs>
            <w:rPr>
              <w:rFonts w:eastAsiaTheme="minorEastAsia"/>
              <w:noProof/>
              <w:color w:val="auto"/>
              <w:lang w:val="fr-CA" w:eastAsia="fr-CA"/>
            </w:rPr>
          </w:pPr>
          <w:hyperlink w:anchor="_Toc130803014" w:history="1">
            <w:r w:rsidR="00107326" w:rsidRPr="00410BA6">
              <w:rPr>
                <w:rStyle w:val="Lienhypertexte"/>
                <w:noProof/>
                <w:lang w:val="fr-CA"/>
              </w:rPr>
              <w:t>Mise en contexte</w:t>
            </w:r>
            <w:r w:rsidR="00107326">
              <w:rPr>
                <w:noProof/>
                <w:webHidden/>
              </w:rPr>
              <w:tab/>
            </w:r>
            <w:r w:rsidR="00107326">
              <w:rPr>
                <w:noProof/>
                <w:webHidden/>
              </w:rPr>
              <w:fldChar w:fldCharType="begin"/>
            </w:r>
            <w:r w:rsidR="00107326">
              <w:rPr>
                <w:noProof/>
                <w:webHidden/>
              </w:rPr>
              <w:instrText xml:space="preserve"> PAGEREF _Toc130803014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2FFCA88" w14:textId="20203F36" w:rsidR="00107326" w:rsidRDefault="00506DDB">
          <w:pPr>
            <w:pStyle w:val="TM3"/>
            <w:tabs>
              <w:tab w:val="right" w:leader="dot" w:pos="8296"/>
            </w:tabs>
            <w:rPr>
              <w:rFonts w:eastAsiaTheme="minorEastAsia"/>
              <w:noProof/>
              <w:color w:val="auto"/>
              <w:lang w:val="fr-CA" w:eastAsia="fr-CA"/>
            </w:rPr>
          </w:pPr>
          <w:hyperlink w:anchor="_Toc130803015" w:history="1">
            <w:r w:rsidR="00107326" w:rsidRPr="00410BA6">
              <w:rPr>
                <w:rStyle w:val="Lienhypertexte"/>
                <w:noProof/>
                <w:lang w:val="fr-CA"/>
              </w:rPr>
              <w:t>Sources d’inspiration</w:t>
            </w:r>
            <w:r w:rsidR="00107326">
              <w:rPr>
                <w:noProof/>
                <w:webHidden/>
              </w:rPr>
              <w:tab/>
            </w:r>
            <w:r w:rsidR="00107326">
              <w:rPr>
                <w:noProof/>
                <w:webHidden/>
              </w:rPr>
              <w:fldChar w:fldCharType="begin"/>
            </w:r>
            <w:r w:rsidR="00107326">
              <w:rPr>
                <w:noProof/>
                <w:webHidden/>
              </w:rPr>
              <w:instrText xml:space="preserve"> PAGEREF _Toc130803015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0A09AA83" w14:textId="13B97C2F" w:rsidR="00107326" w:rsidRDefault="00506DDB">
          <w:pPr>
            <w:pStyle w:val="TM3"/>
            <w:tabs>
              <w:tab w:val="right" w:leader="dot" w:pos="8296"/>
            </w:tabs>
            <w:rPr>
              <w:rFonts w:eastAsiaTheme="minorEastAsia"/>
              <w:noProof/>
              <w:color w:val="auto"/>
              <w:lang w:val="fr-CA" w:eastAsia="fr-CA"/>
            </w:rPr>
          </w:pPr>
          <w:hyperlink w:anchor="_Toc130803016" w:history="1">
            <w:r w:rsidR="00107326" w:rsidRPr="00410BA6">
              <w:rPr>
                <w:rStyle w:val="Lienhypertexte"/>
                <w:noProof/>
                <w:lang w:val="fr-CA"/>
              </w:rPr>
              <w:t>Constatations</w:t>
            </w:r>
            <w:r w:rsidR="00107326">
              <w:rPr>
                <w:noProof/>
                <w:webHidden/>
              </w:rPr>
              <w:tab/>
            </w:r>
            <w:r w:rsidR="00107326">
              <w:rPr>
                <w:noProof/>
                <w:webHidden/>
              </w:rPr>
              <w:fldChar w:fldCharType="begin"/>
            </w:r>
            <w:r w:rsidR="00107326">
              <w:rPr>
                <w:noProof/>
                <w:webHidden/>
              </w:rPr>
              <w:instrText xml:space="preserve"> PAGEREF _Toc130803016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2FDF14AB" w14:textId="502C1AD8" w:rsidR="00107326" w:rsidRDefault="00506DDB">
          <w:pPr>
            <w:pStyle w:val="TM3"/>
            <w:tabs>
              <w:tab w:val="right" w:leader="dot" w:pos="8296"/>
            </w:tabs>
            <w:rPr>
              <w:rFonts w:eastAsiaTheme="minorEastAsia"/>
              <w:noProof/>
              <w:color w:val="auto"/>
              <w:lang w:val="fr-CA" w:eastAsia="fr-CA"/>
            </w:rPr>
          </w:pPr>
          <w:hyperlink w:anchor="_Toc130803017" w:history="1">
            <w:r w:rsidR="00107326" w:rsidRPr="00410BA6">
              <w:rPr>
                <w:rStyle w:val="Lienhypertexte"/>
                <w:noProof/>
                <w:lang w:val="fr-CA"/>
              </w:rPr>
              <w:t>Problème à résoudre ou défi à relever</w:t>
            </w:r>
            <w:r w:rsidR="00107326">
              <w:rPr>
                <w:noProof/>
                <w:webHidden/>
              </w:rPr>
              <w:tab/>
            </w:r>
            <w:r w:rsidR="00107326">
              <w:rPr>
                <w:noProof/>
                <w:webHidden/>
              </w:rPr>
              <w:fldChar w:fldCharType="begin"/>
            </w:r>
            <w:r w:rsidR="00107326">
              <w:rPr>
                <w:noProof/>
                <w:webHidden/>
              </w:rPr>
              <w:instrText xml:space="preserve"> PAGEREF _Toc130803017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1C28BCFD" w14:textId="1840EF08" w:rsidR="00107326" w:rsidRDefault="00506DDB">
          <w:pPr>
            <w:pStyle w:val="TM2"/>
            <w:tabs>
              <w:tab w:val="right" w:leader="dot" w:pos="8296"/>
            </w:tabs>
            <w:rPr>
              <w:rFonts w:eastAsiaTheme="minorEastAsia"/>
              <w:noProof/>
              <w:color w:val="auto"/>
              <w:lang w:val="fr-CA" w:eastAsia="fr-CA"/>
            </w:rPr>
          </w:pPr>
          <w:hyperlink w:anchor="_Toc130803018" w:history="1">
            <w:r w:rsidR="00107326" w:rsidRPr="00410BA6">
              <w:rPr>
                <w:rStyle w:val="Lienhypertexte"/>
                <w:noProof/>
                <w:lang w:val="fr-CA"/>
              </w:rPr>
              <w:t>Description du produit final</w:t>
            </w:r>
            <w:r w:rsidR="00107326">
              <w:rPr>
                <w:noProof/>
                <w:webHidden/>
              </w:rPr>
              <w:tab/>
            </w:r>
            <w:r w:rsidR="00107326">
              <w:rPr>
                <w:noProof/>
                <w:webHidden/>
              </w:rPr>
              <w:fldChar w:fldCharType="begin"/>
            </w:r>
            <w:r w:rsidR="00107326">
              <w:rPr>
                <w:noProof/>
                <w:webHidden/>
              </w:rPr>
              <w:instrText xml:space="preserve"> PAGEREF _Toc130803018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1E6F9B8" w14:textId="4AE5FFD8" w:rsidR="00107326" w:rsidRDefault="00506DDB">
          <w:pPr>
            <w:pStyle w:val="TM3"/>
            <w:tabs>
              <w:tab w:val="right" w:leader="dot" w:pos="8296"/>
            </w:tabs>
            <w:rPr>
              <w:rFonts w:eastAsiaTheme="minorEastAsia"/>
              <w:noProof/>
              <w:color w:val="auto"/>
              <w:lang w:val="fr-CA" w:eastAsia="fr-CA"/>
            </w:rPr>
          </w:pPr>
          <w:hyperlink w:anchor="_Toc130803019" w:history="1">
            <w:r w:rsidR="00107326" w:rsidRPr="00410BA6">
              <w:rPr>
                <w:rStyle w:val="Lienhypertexte"/>
                <w:noProof/>
                <w:lang w:val="fr-CA"/>
              </w:rPr>
              <w:t>Description générale</w:t>
            </w:r>
            <w:r w:rsidR="00107326">
              <w:rPr>
                <w:noProof/>
                <w:webHidden/>
              </w:rPr>
              <w:tab/>
            </w:r>
            <w:r w:rsidR="00107326">
              <w:rPr>
                <w:noProof/>
                <w:webHidden/>
              </w:rPr>
              <w:fldChar w:fldCharType="begin"/>
            </w:r>
            <w:r w:rsidR="00107326">
              <w:rPr>
                <w:noProof/>
                <w:webHidden/>
              </w:rPr>
              <w:instrText xml:space="preserve"> PAGEREF _Toc130803019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7506F071" w14:textId="0D523B83" w:rsidR="00107326" w:rsidRDefault="00506DDB">
          <w:pPr>
            <w:pStyle w:val="TM3"/>
            <w:tabs>
              <w:tab w:val="right" w:leader="dot" w:pos="8296"/>
            </w:tabs>
            <w:rPr>
              <w:rFonts w:eastAsiaTheme="minorEastAsia"/>
              <w:noProof/>
              <w:color w:val="auto"/>
              <w:lang w:val="fr-CA" w:eastAsia="fr-CA"/>
            </w:rPr>
          </w:pPr>
          <w:hyperlink w:anchor="_Toc130803020" w:history="1">
            <w:r w:rsidR="00107326" w:rsidRPr="00410BA6">
              <w:rPr>
                <w:rStyle w:val="Lienhypertexte"/>
                <w:noProof/>
                <w:lang w:val="fr-CA"/>
              </w:rPr>
              <w:t>Caractéristiques particulières du produit final</w:t>
            </w:r>
            <w:r w:rsidR="00107326">
              <w:rPr>
                <w:noProof/>
                <w:webHidden/>
              </w:rPr>
              <w:tab/>
            </w:r>
            <w:r w:rsidR="00107326">
              <w:rPr>
                <w:noProof/>
                <w:webHidden/>
              </w:rPr>
              <w:fldChar w:fldCharType="begin"/>
            </w:r>
            <w:r w:rsidR="00107326">
              <w:rPr>
                <w:noProof/>
                <w:webHidden/>
              </w:rPr>
              <w:instrText xml:space="preserve"> PAGEREF _Toc130803020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26430EC5" w14:textId="7503F565" w:rsidR="00107326" w:rsidRDefault="00506DDB">
          <w:pPr>
            <w:pStyle w:val="TM1"/>
            <w:tabs>
              <w:tab w:val="right" w:leader="dot" w:pos="8296"/>
            </w:tabs>
            <w:rPr>
              <w:rFonts w:eastAsiaTheme="minorEastAsia"/>
              <w:noProof/>
              <w:color w:val="auto"/>
              <w:lang w:val="fr-CA" w:eastAsia="fr-CA"/>
            </w:rPr>
          </w:pPr>
          <w:hyperlink w:anchor="_Toc130803021" w:history="1">
            <w:r w:rsidR="00107326" w:rsidRPr="00410BA6">
              <w:rPr>
                <w:rStyle w:val="Lienhypertexte"/>
                <w:noProof/>
              </w:rPr>
              <w:t>Présentation finale</w:t>
            </w:r>
            <w:r w:rsidR="00107326">
              <w:rPr>
                <w:noProof/>
                <w:webHidden/>
              </w:rPr>
              <w:tab/>
            </w:r>
            <w:r w:rsidR="00107326">
              <w:rPr>
                <w:noProof/>
                <w:webHidden/>
              </w:rPr>
              <w:fldChar w:fldCharType="begin"/>
            </w:r>
            <w:r w:rsidR="00107326">
              <w:rPr>
                <w:noProof/>
                <w:webHidden/>
              </w:rPr>
              <w:instrText xml:space="preserve"> PAGEREF _Toc130803021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759A6ECF" w14:textId="34BB449E" w:rsidR="00107326" w:rsidRDefault="00506DDB">
          <w:pPr>
            <w:pStyle w:val="TM2"/>
            <w:tabs>
              <w:tab w:val="right" w:leader="dot" w:pos="8296"/>
            </w:tabs>
            <w:rPr>
              <w:rFonts w:eastAsiaTheme="minorEastAsia"/>
              <w:noProof/>
              <w:color w:val="auto"/>
              <w:lang w:val="fr-CA" w:eastAsia="fr-CA"/>
            </w:rPr>
          </w:pPr>
          <w:hyperlink w:anchor="_Toc130803022" w:history="1">
            <w:r w:rsidR="00107326" w:rsidRPr="00410BA6">
              <w:rPr>
                <w:rStyle w:val="Lienhypertexte"/>
                <w:noProof/>
              </w:rPr>
              <w:t>PrÉsentation du projet</w:t>
            </w:r>
            <w:r w:rsidR="00107326">
              <w:rPr>
                <w:noProof/>
                <w:webHidden/>
              </w:rPr>
              <w:tab/>
            </w:r>
            <w:r w:rsidR="00107326">
              <w:rPr>
                <w:noProof/>
                <w:webHidden/>
              </w:rPr>
              <w:fldChar w:fldCharType="begin"/>
            </w:r>
            <w:r w:rsidR="00107326">
              <w:rPr>
                <w:noProof/>
                <w:webHidden/>
              </w:rPr>
              <w:instrText xml:space="preserve"> PAGEREF _Toc130803022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4099F3D6" w14:textId="4570DE0D" w:rsidR="00107326" w:rsidRDefault="00506DDB">
          <w:pPr>
            <w:pStyle w:val="TM2"/>
            <w:tabs>
              <w:tab w:val="right" w:leader="dot" w:pos="8296"/>
            </w:tabs>
            <w:rPr>
              <w:rFonts w:eastAsiaTheme="minorEastAsia"/>
              <w:noProof/>
              <w:color w:val="auto"/>
              <w:lang w:val="fr-CA" w:eastAsia="fr-CA"/>
            </w:rPr>
          </w:pPr>
          <w:hyperlink w:anchor="_Toc130803023" w:history="1">
            <w:r w:rsidR="00107326" w:rsidRPr="00410BA6">
              <w:rPr>
                <w:rStyle w:val="Lienhypertexte"/>
                <w:noProof/>
              </w:rPr>
              <w:t>prÉsentation des rÉalisations et des problÈmes rencontrés</w:t>
            </w:r>
            <w:r w:rsidR="00107326">
              <w:rPr>
                <w:noProof/>
                <w:webHidden/>
              </w:rPr>
              <w:tab/>
            </w:r>
            <w:r w:rsidR="00107326">
              <w:rPr>
                <w:noProof/>
                <w:webHidden/>
              </w:rPr>
              <w:fldChar w:fldCharType="begin"/>
            </w:r>
            <w:r w:rsidR="00107326">
              <w:rPr>
                <w:noProof/>
                <w:webHidden/>
              </w:rPr>
              <w:instrText xml:space="preserve"> PAGEREF _Toc130803023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6D2C1D4D" w14:textId="1CEFF441" w:rsidR="00107326" w:rsidRDefault="00506DDB">
          <w:pPr>
            <w:pStyle w:val="TM2"/>
            <w:tabs>
              <w:tab w:val="right" w:leader="dot" w:pos="8296"/>
            </w:tabs>
            <w:rPr>
              <w:rFonts w:eastAsiaTheme="minorEastAsia"/>
              <w:noProof/>
              <w:color w:val="auto"/>
              <w:lang w:val="fr-CA" w:eastAsia="fr-CA"/>
            </w:rPr>
          </w:pPr>
          <w:hyperlink w:anchor="_Toc130803024" w:history="1">
            <w:r w:rsidR="00107326" w:rsidRPr="00410BA6">
              <w:rPr>
                <w:rStyle w:val="Lienhypertexte"/>
                <w:noProof/>
              </w:rPr>
              <w:t>dÉmonstration</w:t>
            </w:r>
            <w:r w:rsidR="00107326">
              <w:rPr>
                <w:noProof/>
                <w:webHidden/>
              </w:rPr>
              <w:tab/>
            </w:r>
            <w:r w:rsidR="00107326">
              <w:rPr>
                <w:noProof/>
                <w:webHidden/>
              </w:rPr>
              <w:fldChar w:fldCharType="begin"/>
            </w:r>
            <w:r w:rsidR="00107326">
              <w:rPr>
                <w:noProof/>
                <w:webHidden/>
              </w:rPr>
              <w:instrText xml:space="preserve"> PAGEREF _Toc130803024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506CF487" w14:textId="3598A1B9" w:rsidR="00107326" w:rsidRDefault="00506DDB">
          <w:pPr>
            <w:pStyle w:val="TM1"/>
            <w:tabs>
              <w:tab w:val="right" w:leader="dot" w:pos="8296"/>
            </w:tabs>
            <w:rPr>
              <w:rFonts w:eastAsiaTheme="minorEastAsia"/>
              <w:noProof/>
              <w:color w:val="auto"/>
              <w:lang w:val="fr-CA" w:eastAsia="fr-CA"/>
            </w:rPr>
          </w:pPr>
          <w:hyperlink w:anchor="_Toc130803025" w:history="1">
            <w:r w:rsidR="00107326" w:rsidRPr="00410BA6">
              <w:rPr>
                <w:rStyle w:val="Lienhypertexte"/>
                <w:noProof/>
              </w:rPr>
              <w:t>Requis</w:t>
            </w:r>
            <w:r w:rsidR="00107326">
              <w:rPr>
                <w:noProof/>
                <w:webHidden/>
              </w:rPr>
              <w:tab/>
            </w:r>
            <w:r w:rsidR="00107326">
              <w:rPr>
                <w:noProof/>
                <w:webHidden/>
              </w:rPr>
              <w:fldChar w:fldCharType="begin"/>
            </w:r>
            <w:r w:rsidR="00107326">
              <w:rPr>
                <w:noProof/>
                <w:webHidden/>
              </w:rPr>
              <w:instrText xml:space="preserve"> PAGEREF _Toc130803025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7EEDCC0F" w14:textId="5F602467" w:rsidR="00107326" w:rsidRDefault="00506DDB">
          <w:pPr>
            <w:pStyle w:val="TM2"/>
            <w:tabs>
              <w:tab w:val="right" w:leader="dot" w:pos="8296"/>
            </w:tabs>
            <w:rPr>
              <w:rFonts w:eastAsiaTheme="minorEastAsia"/>
              <w:noProof/>
              <w:color w:val="auto"/>
              <w:lang w:val="fr-CA" w:eastAsia="fr-CA"/>
            </w:rPr>
          </w:pPr>
          <w:hyperlink w:anchor="_Toc130803026" w:history="1">
            <w:r w:rsidR="00107326" w:rsidRPr="00410BA6">
              <w:rPr>
                <w:rStyle w:val="Lienhypertexte"/>
                <w:noProof/>
              </w:rPr>
              <w:t>Requis de type "système"</w:t>
            </w:r>
            <w:r w:rsidR="00107326">
              <w:rPr>
                <w:noProof/>
                <w:webHidden/>
              </w:rPr>
              <w:tab/>
            </w:r>
            <w:r w:rsidR="00107326">
              <w:rPr>
                <w:noProof/>
                <w:webHidden/>
              </w:rPr>
              <w:fldChar w:fldCharType="begin"/>
            </w:r>
            <w:r w:rsidR="00107326">
              <w:rPr>
                <w:noProof/>
                <w:webHidden/>
              </w:rPr>
              <w:instrText xml:space="preserve"> PAGEREF _Toc130803026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03BA66AC" w14:textId="638DB8C1" w:rsidR="00107326" w:rsidRDefault="00506DDB">
          <w:pPr>
            <w:pStyle w:val="TM2"/>
            <w:tabs>
              <w:tab w:val="right" w:leader="dot" w:pos="8296"/>
            </w:tabs>
            <w:rPr>
              <w:rFonts w:eastAsiaTheme="minorEastAsia"/>
              <w:noProof/>
              <w:color w:val="auto"/>
              <w:lang w:val="fr-CA" w:eastAsia="fr-CA"/>
            </w:rPr>
          </w:pPr>
          <w:hyperlink w:anchor="_Toc130803027" w:history="1">
            <w:r w:rsidR="00107326" w:rsidRPr="00410BA6">
              <w:rPr>
                <w:rStyle w:val="Lienhypertexte"/>
                <w:noProof/>
              </w:rPr>
              <w:t>requis de type "mécanique"</w:t>
            </w:r>
            <w:r w:rsidR="00107326">
              <w:rPr>
                <w:noProof/>
                <w:webHidden/>
              </w:rPr>
              <w:tab/>
            </w:r>
            <w:r w:rsidR="00107326">
              <w:rPr>
                <w:noProof/>
                <w:webHidden/>
              </w:rPr>
              <w:fldChar w:fldCharType="begin"/>
            </w:r>
            <w:r w:rsidR="00107326">
              <w:rPr>
                <w:noProof/>
                <w:webHidden/>
              </w:rPr>
              <w:instrText xml:space="preserve"> PAGEREF _Toc130803027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2101747B" w14:textId="4B24D860" w:rsidR="00107326" w:rsidRDefault="00506DDB">
          <w:pPr>
            <w:pStyle w:val="TM2"/>
            <w:tabs>
              <w:tab w:val="right" w:leader="dot" w:pos="8296"/>
            </w:tabs>
            <w:rPr>
              <w:rFonts w:eastAsiaTheme="minorEastAsia"/>
              <w:noProof/>
              <w:color w:val="auto"/>
              <w:lang w:val="fr-CA" w:eastAsia="fr-CA"/>
            </w:rPr>
          </w:pPr>
          <w:hyperlink w:anchor="_Toc130803028" w:history="1">
            <w:r w:rsidR="00C00C76">
              <w:rPr>
                <w:noProof/>
              </w:rPr>
              <w:drawing>
                <wp:inline distT="0" distB="0" distL="0" distR="0" wp14:anchorId="4165AE7C" wp14:editId="6E4AEAF6">
                  <wp:extent cx="6985" cy="6985"/>
                  <wp:effectExtent l="0" t="0" r="0" b="0"/>
                  <wp:docPr id="13663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00107326" w:rsidRPr="00410BA6">
              <w:rPr>
                <w:rStyle w:val="Lienhypertexte"/>
                <w:noProof/>
              </w:rPr>
              <w:t>Requis de type "électronique"</w:t>
            </w:r>
            <w:r w:rsidR="00107326">
              <w:rPr>
                <w:noProof/>
                <w:webHidden/>
              </w:rPr>
              <w:tab/>
            </w:r>
            <w:r w:rsidR="00107326">
              <w:rPr>
                <w:noProof/>
                <w:webHidden/>
              </w:rPr>
              <w:fldChar w:fldCharType="begin"/>
            </w:r>
            <w:r w:rsidR="00107326">
              <w:rPr>
                <w:noProof/>
                <w:webHidden/>
              </w:rPr>
              <w:instrText xml:space="preserve"> PAGEREF _Toc130803028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4FDE5BAA" w14:textId="47E256B1" w:rsidR="00107326" w:rsidRDefault="00506DDB">
          <w:pPr>
            <w:pStyle w:val="TM2"/>
            <w:tabs>
              <w:tab w:val="right" w:leader="dot" w:pos="8296"/>
            </w:tabs>
            <w:rPr>
              <w:rFonts w:eastAsiaTheme="minorEastAsia"/>
              <w:noProof/>
              <w:color w:val="auto"/>
              <w:lang w:val="fr-CA" w:eastAsia="fr-CA"/>
            </w:rPr>
          </w:pPr>
          <w:hyperlink w:anchor="_Toc130803029" w:history="1">
            <w:r w:rsidR="00107326" w:rsidRPr="00410BA6">
              <w:rPr>
                <w:rStyle w:val="Lienhypertexte"/>
                <w:noProof/>
              </w:rPr>
              <w:t>requis de type "logiciel"</w:t>
            </w:r>
            <w:r w:rsidR="00107326">
              <w:rPr>
                <w:noProof/>
                <w:webHidden/>
              </w:rPr>
              <w:tab/>
            </w:r>
            <w:r w:rsidR="00107326">
              <w:rPr>
                <w:noProof/>
                <w:webHidden/>
              </w:rPr>
              <w:fldChar w:fldCharType="begin"/>
            </w:r>
            <w:r w:rsidR="00107326">
              <w:rPr>
                <w:noProof/>
                <w:webHidden/>
              </w:rPr>
              <w:instrText xml:space="preserve"> PAGEREF _Toc130803029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206F5F74" w14:textId="07A51C4B" w:rsidR="00107326" w:rsidRDefault="00506DDB">
          <w:pPr>
            <w:pStyle w:val="TM1"/>
            <w:tabs>
              <w:tab w:val="right" w:leader="dot" w:pos="8296"/>
            </w:tabs>
            <w:rPr>
              <w:rFonts w:eastAsiaTheme="minorEastAsia"/>
              <w:noProof/>
              <w:color w:val="auto"/>
              <w:lang w:val="fr-CA" w:eastAsia="fr-CA"/>
            </w:rPr>
          </w:pPr>
          <w:hyperlink w:anchor="_Toc130803030" w:history="1">
            <w:r w:rsidR="00107326" w:rsidRPr="00410BA6">
              <w:rPr>
                <w:rStyle w:val="Lienhypertexte"/>
                <w:noProof/>
              </w:rPr>
              <w:t>Architecture</w:t>
            </w:r>
            <w:r w:rsidR="00107326">
              <w:rPr>
                <w:noProof/>
                <w:webHidden/>
              </w:rPr>
              <w:tab/>
            </w:r>
            <w:r w:rsidR="00107326">
              <w:rPr>
                <w:noProof/>
                <w:webHidden/>
              </w:rPr>
              <w:fldChar w:fldCharType="begin"/>
            </w:r>
            <w:r w:rsidR="00107326">
              <w:rPr>
                <w:noProof/>
                <w:webHidden/>
              </w:rPr>
              <w:instrText xml:space="preserve"> PAGEREF _Toc130803030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6BAD9EAF" w14:textId="4AEF1533" w:rsidR="00107326" w:rsidRDefault="00506DDB">
          <w:pPr>
            <w:pStyle w:val="TM2"/>
            <w:tabs>
              <w:tab w:val="right" w:leader="dot" w:pos="8296"/>
            </w:tabs>
            <w:rPr>
              <w:rFonts w:eastAsiaTheme="minorEastAsia"/>
              <w:noProof/>
              <w:color w:val="auto"/>
              <w:lang w:val="fr-CA" w:eastAsia="fr-CA"/>
            </w:rPr>
          </w:pPr>
          <w:hyperlink w:anchor="_Toc130803031" w:history="1">
            <w:r w:rsidR="00107326" w:rsidRPr="00410BA6">
              <w:rPr>
                <w:rStyle w:val="Lienhypertexte"/>
                <w:noProof/>
                <w:lang w:val="fr-CA"/>
              </w:rPr>
              <w:t>architecture système</w:t>
            </w:r>
            <w:r w:rsidR="00107326">
              <w:rPr>
                <w:noProof/>
                <w:webHidden/>
              </w:rPr>
              <w:tab/>
            </w:r>
            <w:r w:rsidR="00107326">
              <w:rPr>
                <w:noProof/>
                <w:webHidden/>
              </w:rPr>
              <w:fldChar w:fldCharType="begin"/>
            </w:r>
            <w:r w:rsidR="00107326">
              <w:rPr>
                <w:noProof/>
                <w:webHidden/>
              </w:rPr>
              <w:instrText xml:space="preserve"> PAGEREF _Toc130803031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EAD8C97" w14:textId="7D2065D9" w:rsidR="00107326" w:rsidRDefault="00506DDB">
          <w:pPr>
            <w:pStyle w:val="TM2"/>
            <w:tabs>
              <w:tab w:val="right" w:leader="dot" w:pos="8296"/>
            </w:tabs>
            <w:rPr>
              <w:rFonts w:eastAsiaTheme="minorEastAsia"/>
              <w:noProof/>
              <w:color w:val="auto"/>
              <w:lang w:val="fr-CA" w:eastAsia="fr-CA"/>
            </w:rPr>
          </w:pPr>
          <w:hyperlink w:anchor="_Toc130803032" w:history="1">
            <w:r w:rsidR="00107326" w:rsidRPr="00410BA6">
              <w:rPr>
                <w:rStyle w:val="Lienhypertexte"/>
                <w:noProof/>
                <w:lang w:val="fr-CA"/>
              </w:rPr>
              <w:t>architecture MATÉRIELLE</w:t>
            </w:r>
            <w:r w:rsidR="00107326">
              <w:rPr>
                <w:noProof/>
                <w:webHidden/>
              </w:rPr>
              <w:tab/>
            </w:r>
            <w:r w:rsidR="00107326">
              <w:rPr>
                <w:noProof/>
                <w:webHidden/>
              </w:rPr>
              <w:fldChar w:fldCharType="begin"/>
            </w:r>
            <w:r w:rsidR="00107326">
              <w:rPr>
                <w:noProof/>
                <w:webHidden/>
              </w:rPr>
              <w:instrText xml:space="preserve"> PAGEREF _Toc130803032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62F78825" w14:textId="3D1CCE0F" w:rsidR="00107326" w:rsidRDefault="00506DDB">
          <w:pPr>
            <w:pStyle w:val="TM2"/>
            <w:tabs>
              <w:tab w:val="right" w:leader="dot" w:pos="8296"/>
            </w:tabs>
            <w:rPr>
              <w:rFonts w:eastAsiaTheme="minorEastAsia"/>
              <w:noProof/>
              <w:color w:val="auto"/>
              <w:lang w:val="fr-CA" w:eastAsia="fr-CA"/>
            </w:rPr>
          </w:pPr>
          <w:hyperlink w:anchor="_Toc130803033" w:history="1">
            <w:r w:rsidR="00107326" w:rsidRPr="00410BA6">
              <w:rPr>
                <w:rStyle w:val="Lienhypertexte"/>
                <w:noProof/>
              </w:rPr>
              <w:t>architecture logicielle</w:t>
            </w:r>
            <w:r w:rsidR="00107326">
              <w:rPr>
                <w:noProof/>
                <w:webHidden/>
              </w:rPr>
              <w:tab/>
            </w:r>
            <w:r w:rsidR="00107326">
              <w:rPr>
                <w:noProof/>
                <w:webHidden/>
              </w:rPr>
              <w:fldChar w:fldCharType="begin"/>
            </w:r>
            <w:r w:rsidR="00107326">
              <w:rPr>
                <w:noProof/>
                <w:webHidden/>
              </w:rPr>
              <w:instrText xml:space="preserve"> PAGEREF _Toc130803033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4D2EE70E" w14:textId="1DF26796" w:rsidR="00107326" w:rsidRDefault="00506DDB">
          <w:pPr>
            <w:pStyle w:val="TM1"/>
            <w:tabs>
              <w:tab w:val="right" w:leader="dot" w:pos="8296"/>
            </w:tabs>
            <w:rPr>
              <w:rFonts w:eastAsiaTheme="minorEastAsia"/>
              <w:noProof/>
              <w:color w:val="auto"/>
              <w:lang w:val="fr-CA" w:eastAsia="fr-CA"/>
            </w:rPr>
          </w:pPr>
          <w:hyperlink w:anchor="_Toc130803034" w:history="1">
            <w:r w:rsidR="00107326" w:rsidRPr="00410BA6">
              <w:rPr>
                <w:rStyle w:val="Lienhypertexte"/>
                <w:noProof/>
              </w:rPr>
              <w:t>Livrables</w:t>
            </w:r>
            <w:r w:rsidR="00107326">
              <w:rPr>
                <w:noProof/>
                <w:webHidden/>
              </w:rPr>
              <w:tab/>
            </w:r>
            <w:r w:rsidR="00107326">
              <w:rPr>
                <w:noProof/>
                <w:webHidden/>
              </w:rPr>
              <w:fldChar w:fldCharType="begin"/>
            </w:r>
            <w:r w:rsidR="00107326">
              <w:rPr>
                <w:noProof/>
                <w:webHidden/>
              </w:rPr>
              <w:instrText xml:space="preserve"> PAGEREF _Toc130803034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1B62E858" w14:textId="01E59531" w:rsidR="00107326" w:rsidRDefault="00506DDB">
          <w:pPr>
            <w:pStyle w:val="TM2"/>
            <w:tabs>
              <w:tab w:val="right" w:leader="dot" w:pos="8296"/>
            </w:tabs>
            <w:rPr>
              <w:rFonts w:eastAsiaTheme="minorEastAsia"/>
              <w:noProof/>
              <w:color w:val="auto"/>
              <w:lang w:val="fr-CA" w:eastAsia="fr-CA"/>
            </w:rPr>
          </w:pPr>
          <w:hyperlink w:anchor="_Toc130803035" w:history="1">
            <w:r w:rsidR="00107326" w:rsidRPr="00410BA6">
              <w:rPr>
                <w:rStyle w:val="Lienhypertexte"/>
                <w:noProof/>
                <w:lang w:val="fr-CA"/>
              </w:rPr>
              <w:t>Électronique</w:t>
            </w:r>
            <w:r w:rsidR="00107326">
              <w:rPr>
                <w:noProof/>
                <w:webHidden/>
              </w:rPr>
              <w:tab/>
            </w:r>
            <w:r w:rsidR="00107326">
              <w:rPr>
                <w:noProof/>
                <w:webHidden/>
              </w:rPr>
              <w:fldChar w:fldCharType="begin"/>
            </w:r>
            <w:r w:rsidR="00107326">
              <w:rPr>
                <w:noProof/>
                <w:webHidden/>
              </w:rPr>
              <w:instrText xml:space="preserve"> PAGEREF _Toc130803035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3C782CCB" w14:textId="13416617" w:rsidR="00107326" w:rsidRDefault="00506DDB">
          <w:pPr>
            <w:pStyle w:val="TM2"/>
            <w:tabs>
              <w:tab w:val="right" w:leader="dot" w:pos="8296"/>
            </w:tabs>
            <w:rPr>
              <w:rFonts w:eastAsiaTheme="minorEastAsia"/>
              <w:noProof/>
              <w:color w:val="auto"/>
              <w:lang w:val="fr-CA" w:eastAsia="fr-CA"/>
            </w:rPr>
          </w:pPr>
          <w:hyperlink w:anchor="_Toc130803036" w:history="1">
            <w:r w:rsidR="00107326" w:rsidRPr="00410BA6">
              <w:rPr>
                <w:rStyle w:val="Lienhypertexte"/>
                <w:noProof/>
                <w:lang w:val="fr-CA"/>
              </w:rPr>
              <w:t>logiciel</w:t>
            </w:r>
            <w:r w:rsidR="00107326">
              <w:rPr>
                <w:noProof/>
                <w:webHidden/>
              </w:rPr>
              <w:tab/>
            </w:r>
            <w:r w:rsidR="00107326">
              <w:rPr>
                <w:noProof/>
                <w:webHidden/>
              </w:rPr>
              <w:fldChar w:fldCharType="begin"/>
            </w:r>
            <w:r w:rsidR="00107326">
              <w:rPr>
                <w:noProof/>
                <w:webHidden/>
              </w:rPr>
              <w:instrText xml:space="preserve"> PAGEREF _Toc130803036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95B43C1" w14:textId="56F59B20" w:rsidR="00107326" w:rsidRDefault="00506DDB">
          <w:pPr>
            <w:pStyle w:val="TM2"/>
            <w:tabs>
              <w:tab w:val="right" w:leader="dot" w:pos="8296"/>
            </w:tabs>
            <w:rPr>
              <w:rFonts w:eastAsiaTheme="minorEastAsia"/>
              <w:noProof/>
              <w:color w:val="auto"/>
              <w:lang w:val="fr-CA" w:eastAsia="fr-CA"/>
            </w:rPr>
          </w:pPr>
          <w:hyperlink w:anchor="_Toc130803037" w:history="1">
            <w:r w:rsidR="00107326" w:rsidRPr="00410BA6">
              <w:rPr>
                <w:rStyle w:val="Lienhypertexte"/>
                <w:noProof/>
                <w:lang w:val="fr-CA"/>
              </w:rPr>
              <w:t>mécanique</w:t>
            </w:r>
            <w:r w:rsidR="00107326">
              <w:rPr>
                <w:noProof/>
                <w:webHidden/>
              </w:rPr>
              <w:tab/>
            </w:r>
            <w:r w:rsidR="00107326">
              <w:rPr>
                <w:noProof/>
                <w:webHidden/>
              </w:rPr>
              <w:fldChar w:fldCharType="begin"/>
            </w:r>
            <w:r w:rsidR="00107326">
              <w:rPr>
                <w:noProof/>
                <w:webHidden/>
              </w:rPr>
              <w:instrText xml:space="preserve"> PAGEREF _Toc130803037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D434569" w14:textId="519B44C0" w:rsidR="00107326" w:rsidRDefault="00506DDB">
          <w:pPr>
            <w:pStyle w:val="TM1"/>
            <w:tabs>
              <w:tab w:val="right" w:leader="dot" w:pos="8296"/>
            </w:tabs>
            <w:rPr>
              <w:rFonts w:eastAsiaTheme="minorEastAsia"/>
              <w:noProof/>
              <w:color w:val="auto"/>
              <w:lang w:val="fr-CA" w:eastAsia="fr-CA"/>
            </w:rPr>
          </w:pPr>
          <w:hyperlink w:anchor="_Toc130803038" w:history="1">
            <w:r w:rsidR="00107326" w:rsidRPr="00410BA6">
              <w:rPr>
                <w:rStyle w:val="Lienhypertexte"/>
                <w:noProof/>
                <w:lang w:val="fr-CA"/>
              </w:rPr>
              <w:t>Risques</w:t>
            </w:r>
            <w:r w:rsidR="00107326">
              <w:rPr>
                <w:noProof/>
                <w:webHidden/>
              </w:rPr>
              <w:tab/>
            </w:r>
            <w:r w:rsidR="00107326">
              <w:rPr>
                <w:noProof/>
                <w:webHidden/>
              </w:rPr>
              <w:fldChar w:fldCharType="begin"/>
            </w:r>
            <w:r w:rsidR="00107326">
              <w:rPr>
                <w:noProof/>
                <w:webHidden/>
              </w:rPr>
              <w:instrText xml:space="preserve"> PAGEREF _Toc130803038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48CAC87A" w14:textId="18B065BE" w:rsidR="00107326" w:rsidRDefault="00506DDB">
          <w:pPr>
            <w:pStyle w:val="TM1"/>
            <w:tabs>
              <w:tab w:val="right" w:leader="dot" w:pos="8296"/>
            </w:tabs>
            <w:rPr>
              <w:rFonts w:eastAsiaTheme="minorEastAsia"/>
              <w:noProof/>
              <w:color w:val="auto"/>
              <w:lang w:val="fr-CA" w:eastAsia="fr-CA"/>
            </w:rPr>
          </w:pPr>
          <w:hyperlink w:anchor="_Toc130803039" w:history="1">
            <w:r w:rsidR="00107326" w:rsidRPr="00410BA6">
              <w:rPr>
                <w:rStyle w:val="Lienhypertexte"/>
                <w:noProof/>
                <w:lang w:val="fr-CA"/>
              </w:rPr>
              <w:t>Planification</w:t>
            </w:r>
            <w:r w:rsidR="00107326">
              <w:rPr>
                <w:noProof/>
                <w:webHidden/>
              </w:rPr>
              <w:tab/>
            </w:r>
            <w:r w:rsidR="00107326">
              <w:rPr>
                <w:noProof/>
                <w:webHidden/>
              </w:rPr>
              <w:fldChar w:fldCharType="begin"/>
            </w:r>
            <w:r w:rsidR="00107326">
              <w:rPr>
                <w:noProof/>
                <w:webHidden/>
              </w:rPr>
              <w:instrText xml:space="preserve"> PAGEREF _Toc130803039 \h </w:instrText>
            </w:r>
            <w:r w:rsidR="00107326">
              <w:rPr>
                <w:noProof/>
                <w:webHidden/>
              </w:rPr>
            </w:r>
            <w:r w:rsidR="00107326">
              <w:rPr>
                <w:noProof/>
                <w:webHidden/>
              </w:rPr>
              <w:fldChar w:fldCharType="separate"/>
            </w:r>
            <w:r w:rsidR="00107326">
              <w:rPr>
                <w:noProof/>
                <w:webHidden/>
              </w:rPr>
              <w:t>13</w:t>
            </w:r>
            <w:r w:rsidR="00107326">
              <w:rPr>
                <w:noProof/>
                <w:webHidden/>
              </w:rPr>
              <w:fldChar w:fldCharType="end"/>
            </w:r>
          </w:hyperlink>
        </w:p>
        <w:p w14:paraId="2679C990" w14:textId="10DAC493" w:rsidR="00107326" w:rsidRDefault="00506DDB">
          <w:pPr>
            <w:pStyle w:val="TM2"/>
            <w:tabs>
              <w:tab w:val="right" w:leader="dot" w:pos="8296"/>
            </w:tabs>
            <w:rPr>
              <w:rFonts w:eastAsiaTheme="minorEastAsia"/>
              <w:noProof/>
              <w:color w:val="auto"/>
              <w:lang w:val="fr-CA" w:eastAsia="fr-CA"/>
            </w:rPr>
          </w:pPr>
          <w:hyperlink w:anchor="_Toc130803040" w:history="1">
            <w:r w:rsidR="00107326" w:rsidRPr="00410BA6">
              <w:rPr>
                <w:rStyle w:val="Lienhypertexte"/>
                <w:noProof/>
                <w:lang w:val="fr-CA"/>
              </w:rPr>
              <w:t>Vue d'ensemble</w:t>
            </w:r>
            <w:r w:rsidR="00107326">
              <w:rPr>
                <w:noProof/>
                <w:webHidden/>
              </w:rPr>
              <w:tab/>
            </w:r>
            <w:r w:rsidR="00107326">
              <w:rPr>
                <w:noProof/>
                <w:webHidden/>
              </w:rPr>
              <w:fldChar w:fldCharType="begin"/>
            </w:r>
            <w:r w:rsidR="00107326">
              <w:rPr>
                <w:noProof/>
                <w:webHidden/>
              </w:rPr>
              <w:instrText xml:space="preserve"> PAGEREF _Toc130803040 \h </w:instrText>
            </w:r>
            <w:r w:rsidR="00107326">
              <w:rPr>
                <w:noProof/>
                <w:webHidden/>
              </w:rPr>
            </w:r>
            <w:r w:rsidR="00107326">
              <w:rPr>
                <w:noProof/>
                <w:webHidden/>
              </w:rPr>
              <w:fldChar w:fldCharType="separate"/>
            </w:r>
            <w:r w:rsidR="00107326">
              <w:rPr>
                <w:noProof/>
                <w:webHidden/>
              </w:rPr>
              <w:t>14</w:t>
            </w:r>
            <w:r w:rsidR="00107326">
              <w:rPr>
                <w:noProof/>
                <w:webHidden/>
              </w:rPr>
              <w:fldChar w:fldCharType="end"/>
            </w:r>
          </w:hyperlink>
        </w:p>
        <w:p w14:paraId="4E632195" w14:textId="3BC457F6" w:rsidR="00321C5A" w:rsidRDefault="00321C5A" w:rsidP="00895CC8">
          <w:pPr>
            <w:jc w:val="both"/>
          </w:pPr>
          <w:r>
            <w:rPr>
              <w:b/>
              <w:bCs/>
            </w:rPr>
            <w:fldChar w:fldCharType="end"/>
          </w:r>
        </w:p>
      </w:sdtContent>
    </w:sdt>
    <w:p w14:paraId="5893FC5C" w14:textId="77777777" w:rsidR="000F220C" w:rsidRDefault="000F220C" w:rsidP="000F220C">
      <w:pPr>
        <w:pStyle w:val="Titre1"/>
      </w:pPr>
      <w:bookmarkStart w:id="0" w:name="_Toc112262592"/>
      <w:bookmarkStart w:id="1" w:name="_Toc130803011"/>
      <w:r>
        <w:lastRenderedPageBreak/>
        <w:t>Liste des figures</w:t>
      </w:r>
      <w:bookmarkEnd w:id="0"/>
      <w:bookmarkEnd w:id="1"/>
    </w:p>
    <w:p w14:paraId="7C01FBC8" w14:textId="5E5F2658" w:rsidR="00107326" w:rsidRDefault="000F220C">
      <w:pPr>
        <w:pStyle w:val="Tabledesillustrations"/>
        <w:tabs>
          <w:tab w:val="right" w:leader="dot" w:pos="8296"/>
        </w:tabs>
        <w:rPr>
          <w:rFonts w:eastAsiaTheme="minorEastAsia"/>
          <w:noProof/>
          <w:color w:val="auto"/>
          <w:lang w:val="fr-CA" w:eastAsia="fr-CA"/>
        </w:rPr>
      </w:pPr>
      <w:r>
        <w:fldChar w:fldCharType="begin"/>
      </w:r>
      <w:r>
        <w:instrText xml:space="preserve"> TOC \h \z \c "Figure" </w:instrText>
      </w:r>
      <w:r>
        <w:fldChar w:fldCharType="separate"/>
      </w:r>
      <w:hyperlink r:id="rId13" w:anchor="_Toc130803504" w:history="1">
        <w:r w:rsidR="00107326" w:rsidRPr="007E633B">
          <w:rPr>
            <w:rStyle w:val="Lienhypertexte"/>
            <w:noProof/>
          </w:rPr>
          <w:t>Figure 1: Ancienne version</w:t>
        </w:r>
        <w:r w:rsidR="00107326">
          <w:rPr>
            <w:noProof/>
            <w:webHidden/>
          </w:rPr>
          <w:tab/>
        </w:r>
        <w:r w:rsidR="00107326">
          <w:rPr>
            <w:noProof/>
            <w:webHidden/>
          </w:rPr>
          <w:fldChar w:fldCharType="begin"/>
        </w:r>
        <w:r w:rsidR="00107326">
          <w:rPr>
            <w:noProof/>
            <w:webHidden/>
          </w:rPr>
          <w:instrText xml:space="preserve"> PAGEREF _Toc130803504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73251C2B" w14:textId="5C4A7EEC" w:rsidR="00107326" w:rsidRDefault="00506DDB">
      <w:pPr>
        <w:pStyle w:val="Tabledesillustrations"/>
        <w:tabs>
          <w:tab w:val="right" w:leader="dot" w:pos="8296"/>
        </w:tabs>
        <w:rPr>
          <w:rFonts w:eastAsiaTheme="minorEastAsia"/>
          <w:noProof/>
          <w:color w:val="auto"/>
          <w:lang w:val="fr-CA" w:eastAsia="fr-CA"/>
        </w:rPr>
      </w:pPr>
      <w:hyperlink r:id="rId14" w:anchor="_Toc130803505" w:history="1">
        <w:r w:rsidR="00107326" w:rsidRPr="007E633B">
          <w:rPr>
            <w:rStyle w:val="Lienhypertexte"/>
            <w:noProof/>
          </w:rPr>
          <w:t>Figure 2 Architecture système</w:t>
        </w:r>
        <w:r w:rsidR="00107326">
          <w:rPr>
            <w:noProof/>
            <w:webHidden/>
          </w:rPr>
          <w:tab/>
        </w:r>
        <w:r w:rsidR="00107326">
          <w:rPr>
            <w:noProof/>
            <w:webHidden/>
          </w:rPr>
          <w:fldChar w:fldCharType="begin"/>
        </w:r>
        <w:r w:rsidR="00107326">
          <w:rPr>
            <w:noProof/>
            <w:webHidden/>
          </w:rPr>
          <w:instrText xml:space="preserve"> PAGEREF _Toc130803505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1B688D7" w14:textId="4A541AFD" w:rsidR="00107326" w:rsidRDefault="00506DDB">
      <w:pPr>
        <w:pStyle w:val="Tabledesillustrations"/>
        <w:tabs>
          <w:tab w:val="right" w:leader="dot" w:pos="8296"/>
        </w:tabs>
        <w:rPr>
          <w:rFonts w:eastAsiaTheme="minorEastAsia"/>
          <w:noProof/>
          <w:color w:val="auto"/>
          <w:lang w:val="fr-CA" w:eastAsia="fr-CA"/>
        </w:rPr>
      </w:pPr>
      <w:hyperlink r:id="rId15" w:anchor="_Toc130803506" w:history="1">
        <w:r w:rsidR="00107326" w:rsidRPr="007E633B">
          <w:rPr>
            <w:rStyle w:val="Lienhypertexte"/>
            <w:noProof/>
          </w:rPr>
          <w:t>Figure 3 Architecture Matérielle Panneau</w:t>
        </w:r>
        <w:r w:rsidR="00107326">
          <w:rPr>
            <w:noProof/>
            <w:webHidden/>
          </w:rPr>
          <w:tab/>
        </w:r>
        <w:r w:rsidR="00107326">
          <w:rPr>
            <w:noProof/>
            <w:webHidden/>
          </w:rPr>
          <w:fldChar w:fldCharType="begin"/>
        </w:r>
        <w:r w:rsidR="00107326">
          <w:rPr>
            <w:noProof/>
            <w:webHidden/>
          </w:rPr>
          <w:instrText xml:space="preserve"> PAGEREF _Toc130803506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02AC9D9D" w14:textId="5FDAE999" w:rsidR="00107326" w:rsidRDefault="00506DDB">
      <w:pPr>
        <w:pStyle w:val="Tabledesillustrations"/>
        <w:tabs>
          <w:tab w:val="right" w:leader="dot" w:pos="8296"/>
        </w:tabs>
        <w:rPr>
          <w:rFonts w:eastAsiaTheme="minorEastAsia"/>
          <w:noProof/>
          <w:color w:val="auto"/>
          <w:lang w:val="fr-CA" w:eastAsia="fr-CA"/>
        </w:rPr>
      </w:pPr>
      <w:hyperlink r:id="rId16" w:anchor="_Toc130803507" w:history="1">
        <w:r w:rsidR="00107326" w:rsidRPr="007E633B">
          <w:rPr>
            <w:rStyle w:val="Lienhypertexte"/>
            <w:noProof/>
          </w:rPr>
          <w:t>Figure 4 Architecture Matérielle Porte</w:t>
        </w:r>
        <w:r w:rsidR="00107326">
          <w:rPr>
            <w:noProof/>
            <w:webHidden/>
          </w:rPr>
          <w:tab/>
        </w:r>
        <w:r w:rsidR="00107326">
          <w:rPr>
            <w:noProof/>
            <w:webHidden/>
          </w:rPr>
          <w:fldChar w:fldCharType="begin"/>
        </w:r>
        <w:r w:rsidR="00107326">
          <w:rPr>
            <w:noProof/>
            <w:webHidden/>
          </w:rPr>
          <w:instrText xml:space="preserve"> PAGEREF _Toc130803507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33274D1A" w14:textId="529524FE" w:rsidR="00107326" w:rsidRDefault="00506DDB">
      <w:pPr>
        <w:pStyle w:val="Tabledesillustrations"/>
        <w:tabs>
          <w:tab w:val="right" w:leader="dot" w:pos="8296"/>
        </w:tabs>
        <w:rPr>
          <w:rFonts w:eastAsiaTheme="minorEastAsia"/>
          <w:noProof/>
          <w:color w:val="auto"/>
          <w:lang w:val="fr-CA" w:eastAsia="fr-CA"/>
        </w:rPr>
      </w:pPr>
      <w:hyperlink w:anchor="_Toc130803508" w:history="1">
        <w:r w:rsidR="00107326" w:rsidRPr="007E633B">
          <w:rPr>
            <w:rStyle w:val="Lienhypertexte"/>
            <w:noProof/>
          </w:rPr>
          <w:t>Figure 5 Architecture Matérielle Capteur</w:t>
        </w:r>
        <w:r w:rsidR="00107326">
          <w:rPr>
            <w:noProof/>
            <w:webHidden/>
          </w:rPr>
          <w:tab/>
        </w:r>
        <w:r w:rsidR="00107326">
          <w:rPr>
            <w:noProof/>
            <w:webHidden/>
          </w:rPr>
          <w:fldChar w:fldCharType="begin"/>
        </w:r>
        <w:r w:rsidR="00107326">
          <w:rPr>
            <w:noProof/>
            <w:webHidden/>
          </w:rPr>
          <w:instrText xml:space="preserve"> PAGEREF _Toc130803508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05C5B9B7" w14:textId="1CF69DE9" w:rsidR="00107326" w:rsidRDefault="00506DDB">
      <w:pPr>
        <w:pStyle w:val="Tabledesillustrations"/>
        <w:tabs>
          <w:tab w:val="right" w:leader="dot" w:pos="8296"/>
        </w:tabs>
        <w:rPr>
          <w:rFonts w:eastAsiaTheme="minorEastAsia"/>
          <w:noProof/>
          <w:color w:val="auto"/>
          <w:lang w:val="fr-CA" w:eastAsia="fr-CA"/>
        </w:rPr>
      </w:pPr>
      <w:hyperlink w:anchor="_Toc130803509" w:history="1">
        <w:r w:rsidR="00107326" w:rsidRPr="007E633B">
          <w:rPr>
            <w:rStyle w:val="Lienhypertexte"/>
            <w:noProof/>
          </w:rPr>
          <w:t>Figure 6 Architecture logicielle Mère</w:t>
        </w:r>
        <w:r w:rsidR="00107326">
          <w:rPr>
            <w:noProof/>
            <w:webHidden/>
          </w:rPr>
          <w:tab/>
        </w:r>
        <w:r w:rsidR="00107326">
          <w:rPr>
            <w:noProof/>
            <w:webHidden/>
          </w:rPr>
          <w:fldChar w:fldCharType="begin"/>
        </w:r>
        <w:r w:rsidR="00107326">
          <w:rPr>
            <w:noProof/>
            <w:webHidden/>
          </w:rPr>
          <w:instrText xml:space="preserve"> PAGEREF _Toc130803509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0D724EBE" w14:textId="477015BC" w:rsidR="00107326" w:rsidRDefault="00506DDB">
      <w:pPr>
        <w:pStyle w:val="Tabledesillustrations"/>
        <w:tabs>
          <w:tab w:val="right" w:leader="dot" w:pos="8296"/>
        </w:tabs>
        <w:rPr>
          <w:rFonts w:eastAsiaTheme="minorEastAsia"/>
          <w:noProof/>
          <w:color w:val="auto"/>
          <w:lang w:val="fr-CA" w:eastAsia="fr-CA"/>
        </w:rPr>
      </w:pPr>
      <w:hyperlink w:anchor="_Toc130803510" w:history="1">
        <w:r w:rsidR="00107326" w:rsidRPr="007E633B">
          <w:rPr>
            <w:rStyle w:val="Lienhypertexte"/>
            <w:noProof/>
          </w:rPr>
          <w:t>Figure 7 Architecture logicielle Fille</w:t>
        </w:r>
        <w:r w:rsidR="00107326">
          <w:rPr>
            <w:noProof/>
            <w:webHidden/>
          </w:rPr>
          <w:tab/>
        </w:r>
        <w:r w:rsidR="00107326">
          <w:rPr>
            <w:noProof/>
            <w:webHidden/>
          </w:rPr>
          <w:fldChar w:fldCharType="begin"/>
        </w:r>
        <w:r w:rsidR="00107326">
          <w:rPr>
            <w:noProof/>
            <w:webHidden/>
          </w:rPr>
          <w:instrText xml:space="preserve"> PAGEREF _Toc130803510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6599E040" w14:textId="75437768" w:rsidR="000653BD" w:rsidRDefault="000F220C" w:rsidP="000F220C">
      <w:pPr>
        <w:pStyle w:val="Titre1"/>
      </w:pPr>
      <w:r>
        <w:rPr>
          <w:b/>
          <w:bCs/>
          <w:noProof/>
        </w:rPr>
        <w:fldChar w:fldCharType="end"/>
      </w:r>
      <w:bookmarkStart w:id="2" w:name="_Toc130803012"/>
      <w:r w:rsidR="000653BD">
        <w:rPr>
          <w:noProof/>
        </w:rPr>
        <w:t>Liste des tableaux</w:t>
      </w:r>
      <w:bookmarkEnd w:id="2"/>
    </w:p>
    <w:p w14:paraId="22278F2B" w14:textId="0FC69938" w:rsidR="00993E42" w:rsidRDefault="00811C97">
      <w:pPr>
        <w:pStyle w:val="Tabledesillustrations"/>
        <w:tabs>
          <w:tab w:val="right" w:leader="dot" w:pos="8296"/>
        </w:tabs>
        <w:rPr>
          <w:rFonts w:eastAsiaTheme="minorEastAsia"/>
          <w:noProof/>
          <w:color w:val="auto"/>
          <w:lang w:val="fr-CA" w:eastAsia="fr-CA"/>
        </w:rPr>
      </w:pPr>
      <w:r>
        <w:fldChar w:fldCharType="begin"/>
      </w:r>
      <w:r>
        <w:instrText xml:space="preserve"> TOC \h \z \c "Tableau" </w:instrText>
      </w:r>
      <w:r>
        <w:fldChar w:fldCharType="separate"/>
      </w:r>
      <w:hyperlink w:anchor="_Toc130802694" w:history="1">
        <w:r w:rsidR="00993E42" w:rsidRPr="00963B63">
          <w:rPr>
            <w:rStyle w:val="Lienhypertexte"/>
            <w:noProof/>
          </w:rPr>
          <w:t>Tableau 1: Requis système</w:t>
        </w:r>
        <w:r w:rsidR="00993E42">
          <w:rPr>
            <w:noProof/>
            <w:webHidden/>
          </w:rPr>
          <w:tab/>
        </w:r>
        <w:r w:rsidR="00993E42">
          <w:rPr>
            <w:noProof/>
            <w:webHidden/>
          </w:rPr>
          <w:fldChar w:fldCharType="begin"/>
        </w:r>
        <w:r w:rsidR="00993E42">
          <w:rPr>
            <w:noProof/>
            <w:webHidden/>
          </w:rPr>
          <w:instrText xml:space="preserve"> PAGEREF _Toc130802694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62AC1F37" w14:textId="3C53A3C3" w:rsidR="00993E42" w:rsidRDefault="00506DDB">
      <w:pPr>
        <w:pStyle w:val="Tabledesillustrations"/>
        <w:tabs>
          <w:tab w:val="right" w:leader="dot" w:pos="8296"/>
        </w:tabs>
        <w:rPr>
          <w:rFonts w:eastAsiaTheme="minorEastAsia"/>
          <w:noProof/>
          <w:color w:val="auto"/>
          <w:lang w:val="fr-CA" w:eastAsia="fr-CA"/>
        </w:rPr>
      </w:pPr>
      <w:hyperlink w:anchor="_Toc130802695" w:history="1">
        <w:r w:rsidR="00993E42" w:rsidRPr="00963B63">
          <w:rPr>
            <w:rStyle w:val="Lienhypertexte"/>
            <w:noProof/>
          </w:rPr>
          <w:t>Tableau 2: Requis mécanique</w:t>
        </w:r>
        <w:r w:rsidR="00993E42">
          <w:rPr>
            <w:noProof/>
            <w:webHidden/>
          </w:rPr>
          <w:tab/>
        </w:r>
        <w:r w:rsidR="00993E42">
          <w:rPr>
            <w:noProof/>
            <w:webHidden/>
          </w:rPr>
          <w:fldChar w:fldCharType="begin"/>
        </w:r>
        <w:r w:rsidR="00993E42">
          <w:rPr>
            <w:noProof/>
            <w:webHidden/>
          </w:rPr>
          <w:instrText xml:space="preserve"> PAGEREF _Toc130802695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00365C79" w14:textId="730BFF25" w:rsidR="00993E42" w:rsidRDefault="00506DDB">
      <w:pPr>
        <w:pStyle w:val="Tabledesillustrations"/>
        <w:tabs>
          <w:tab w:val="right" w:leader="dot" w:pos="8296"/>
        </w:tabs>
        <w:rPr>
          <w:rFonts w:eastAsiaTheme="minorEastAsia"/>
          <w:noProof/>
          <w:color w:val="auto"/>
          <w:lang w:val="fr-CA" w:eastAsia="fr-CA"/>
        </w:rPr>
      </w:pPr>
      <w:hyperlink w:anchor="_Toc130802696" w:history="1">
        <w:r w:rsidR="00993E42" w:rsidRPr="00963B63">
          <w:rPr>
            <w:rStyle w:val="Lienhypertexte"/>
            <w:noProof/>
          </w:rPr>
          <w:t>Tableau 3 :  Requis électronique</w:t>
        </w:r>
        <w:r w:rsidR="00993E42">
          <w:rPr>
            <w:noProof/>
            <w:webHidden/>
          </w:rPr>
          <w:tab/>
        </w:r>
        <w:r w:rsidR="00993E42">
          <w:rPr>
            <w:noProof/>
            <w:webHidden/>
          </w:rPr>
          <w:fldChar w:fldCharType="begin"/>
        </w:r>
        <w:r w:rsidR="00993E42">
          <w:rPr>
            <w:noProof/>
            <w:webHidden/>
          </w:rPr>
          <w:instrText xml:space="preserve"> PAGEREF _Toc130802696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4086391E" w14:textId="229F7CC7" w:rsidR="00993E42" w:rsidRDefault="00506DDB">
      <w:pPr>
        <w:pStyle w:val="Tabledesillustrations"/>
        <w:tabs>
          <w:tab w:val="right" w:leader="dot" w:pos="8296"/>
        </w:tabs>
        <w:rPr>
          <w:rFonts w:eastAsiaTheme="minorEastAsia"/>
          <w:noProof/>
          <w:color w:val="auto"/>
          <w:lang w:val="fr-CA" w:eastAsia="fr-CA"/>
        </w:rPr>
      </w:pPr>
      <w:hyperlink w:anchor="_Toc130802697" w:history="1">
        <w:r w:rsidR="00993E42" w:rsidRPr="00963B63">
          <w:rPr>
            <w:rStyle w:val="Lienhypertexte"/>
            <w:noProof/>
          </w:rPr>
          <w:t>Tableau 4 : Requis logiciel</w:t>
        </w:r>
        <w:r w:rsidR="00993E42">
          <w:rPr>
            <w:noProof/>
            <w:webHidden/>
          </w:rPr>
          <w:tab/>
        </w:r>
        <w:r w:rsidR="00993E42">
          <w:rPr>
            <w:noProof/>
            <w:webHidden/>
          </w:rPr>
          <w:fldChar w:fldCharType="begin"/>
        </w:r>
        <w:r w:rsidR="00993E42">
          <w:rPr>
            <w:noProof/>
            <w:webHidden/>
          </w:rPr>
          <w:instrText xml:space="preserve"> PAGEREF _Toc130802697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7849FF59" w14:textId="3BA05E6B" w:rsidR="00993E42" w:rsidRDefault="00506DDB">
      <w:pPr>
        <w:pStyle w:val="Tabledesillustrations"/>
        <w:tabs>
          <w:tab w:val="right" w:leader="dot" w:pos="8296"/>
        </w:tabs>
        <w:rPr>
          <w:rFonts w:eastAsiaTheme="minorEastAsia"/>
          <w:noProof/>
          <w:color w:val="auto"/>
          <w:lang w:val="fr-CA" w:eastAsia="fr-CA"/>
        </w:rPr>
      </w:pPr>
      <w:hyperlink w:anchor="_Toc130802698" w:history="1">
        <w:r w:rsidR="00993E42" w:rsidRPr="00963B63">
          <w:rPr>
            <w:rStyle w:val="Lienhypertexte"/>
            <w:noProof/>
          </w:rPr>
          <w:t>Tableau 5: Éléments électroniques du projet</w:t>
        </w:r>
        <w:r w:rsidR="00993E42">
          <w:rPr>
            <w:noProof/>
            <w:webHidden/>
          </w:rPr>
          <w:tab/>
        </w:r>
        <w:r w:rsidR="00993E42">
          <w:rPr>
            <w:noProof/>
            <w:webHidden/>
          </w:rPr>
          <w:fldChar w:fldCharType="begin"/>
        </w:r>
        <w:r w:rsidR="00993E42">
          <w:rPr>
            <w:noProof/>
            <w:webHidden/>
          </w:rPr>
          <w:instrText xml:space="preserve"> PAGEREF _Toc130802698 \h </w:instrText>
        </w:r>
        <w:r w:rsidR="00993E42">
          <w:rPr>
            <w:noProof/>
            <w:webHidden/>
          </w:rPr>
        </w:r>
        <w:r w:rsidR="00993E42">
          <w:rPr>
            <w:noProof/>
            <w:webHidden/>
          </w:rPr>
          <w:fldChar w:fldCharType="separate"/>
        </w:r>
        <w:r w:rsidR="00107326">
          <w:rPr>
            <w:noProof/>
            <w:webHidden/>
          </w:rPr>
          <w:t>11</w:t>
        </w:r>
        <w:r w:rsidR="00993E42">
          <w:rPr>
            <w:noProof/>
            <w:webHidden/>
          </w:rPr>
          <w:fldChar w:fldCharType="end"/>
        </w:r>
      </w:hyperlink>
    </w:p>
    <w:p w14:paraId="49D6048C" w14:textId="17651593" w:rsidR="00993E42" w:rsidRDefault="00506DDB">
      <w:pPr>
        <w:pStyle w:val="Tabledesillustrations"/>
        <w:tabs>
          <w:tab w:val="right" w:leader="dot" w:pos="8296"/>
        </w:tabs>
        <w:rPr>
          <w:rFonts w:eastAsiaTheme="minorEastAsia"/>
          <w:noProof/>
          <w:color w:val="auto"/>
          <w:lang w:val="fr-CA" w:eastAsia="fr-CA"/>
        </w:rPr>
      </w:pPr>
      <w:hyperlink w:anchor="_Toc130802699" w:history="1">
        <w:r w:rsidR="00993E42" w:rsidRPr="00963B63">
          <w:rPr>
            <w:rStyle w:val="Lienhypertexte"/>
            <w:noProof/>
          </w:rPr>
          <w:t>Tableau 6: Éléments logiciels du projet</w:t>
        </w:r>
        <w:r w:rsidR="00993E42">
          <w:rPr>
            <w:noProof/>
            <w:webHidden/>
          </w:rPr>
          <w:tab/>
        </w:r>
        <w:r w:rsidR="00993E42">
          <w:rPr>
            <w:noProof/>
            <w:webHidden/>
          </w:rPr>
          <w:fldChar w:fldCharType="begin"/>
        </w:r>
        <w:r w:rsidR="00993E42">
          <w:rPr>
            <w:noProof/>
            <w:webHidden/>
          </w:rPr>
          <w:instrText xml:space="preserve"> PAGEREF _Toc130802699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32795B95" w14:textId="4B29572C" w:rsidR="00993E42" w:rsidRDefault="00506DDB">
      <w:pPr>
        <w:pStyle w:val="Tabledesillustrations"/>
        <w:tabs>
          <w:tab w:val="right" w:leader="dot" w:pos="8296"/>
        </w:tabs>
        <w:rPr>
          <w:rFonts w:eastAsiaTheme="minorEastAsia"/>
          <w:noProof/>
          <w:color w:val="auto"/>
          <w:lang w:val="fr-CA" w:eastAsia="fr-CA"/>
        </w:rPr>
      </w:pPr>
      <w:hyperlink w:anchor="_Toc130802700" w:history="1">
        <w:r w:rsidR="00993E42" w:rsidRPr="00963B63">
          <w:rPr>
            <w:rStyle w:val="Lienhypertexte"/>
            <w:noProof/>
          </w:rPr>
          <w:t>Tableau 7 : Éléments mécaniques du projet</w:t>
        </w:r>
        <w:r w:rsidR="00993E42">
          <w:rPr>
            <w:noProof/>
            <w:webHidden/>
          </w:rPr>
          <w:tab/>
        </w:r>
        <w:r w:rsidR="00993E42">
          <w:rPr>
            <w:noProof/>
            <w:webHidden/>
          </w:rPr>
          <w:fldChar w:fldCharType="begin"/>
        </w:r>
        <w:r w:rsidR="00993E42">
          <w:rPr>
            <w:noProof/>
            <w:webHidden/>
          </w:rPr>
          <w:instrText xml:space="preserve"> PAGEREF _Toc130802700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74BB2C1B" w14:textId="47E3531B" w:rsidR="00993E42" w:rsidRDefault="00506DDB">
      <w:pPr>
        <w:pStyle w:val="Tabledesillustrations"/>
        <w:tabs>
          <w:tab w:val="right" w:leader="dot" w:pos="8296"/>
        </w:tabs>
        <w:rPr>
          <w:rFonts w:eastAsiaTheme="minorEastAsia"/>
          <w:noProof/>
          <w:color w:val="auto"/>
          <w:lang w:val="fr-CA" w:eastAsia="fr-CA"/>
        </w:rPr>
      </w:pPr>
      <w:hyperlink w:anchor="_Toc130802701" w:history="1">
        <w:r w:rsidR="00993E42" w:rsidRPr="00963B63">
          <w:rPr>
            <w:rStyle w:val="Lienhypertexte"/>
            <w:noProof/>
          </w:rPr>
          <w:t>Tableau 8 : Risques associés au projet et moyens pour les atténuer.</w:t>
        </w:r>
        <w:r w:rsidR="00993E42">
          <w:rPr>
            <w:noProof/>
            <w:webHidden/>
          </w:rPr>
          <w:tab/>
        </w:r>
        <w:r w:rsidR="00993E42">
          <w:rPr>
            <w:noProof/>
            <w:webHidden/>
          </w:rPr>
          <w:fldChar w:fldCharType="begin"/>
        </w:r>
        <w:r w:rsidR="00993E42">
          <w:rPr>
            <w:noProof/>
            <w:webHidden/>
          </w:rPr>
          <w:instrText xml:space="preserve"> PAGEREF _Toc130802701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518A111D" w14:textId="4B9804DD" w:rsidR="00321C5A" w:rsidRDefault="00811C97" w:rsidP="00895CC8">
      <w:pPr>
        <w:jc w:val="both"/>
        <w:rPr>
          <w:rFonts w:asciiTheme="majorHAnsi" w:eastAsiaTheme="majorEastAsia" w:hAnsiTheme="majorHAnsi" w:cstheme="majorBidi"/>
          <w:color w:val="007789" w:themeColor="accent1" w:themeShade="BF"/>
          <w:sz w:val="32"/>
        </w:rPr>
      </w:pPr>
      <w:r>
        <w:rPr>
          <w:b/>
          <w:bCs/>
          <w:noProof/>
        </w:rPr>
        <w:fldChar w:fldCharType="end"/>
      </w:r>
      <w:r w:rsidR="00321C5A">
        <w:br w:type="page"/>
      </w:r>
    </w:p>
    <w:p w14:paraId="0D74952C" w14:textId="3F176C0F" w:rsidR="00C6554A" w:rsidRDefault="00BA6DF7" w:rsidP="00895CC8">
      <w:pPr>
        <w:pStyle w:val="Titre1"/>
        <w:jc w:val="both"/>
      </w:pPr>
      <w:bookmarkStart w:id="3" w:name="_Toc130803013"/>
      <w:r>
        <w:lastRenderedPageBreak/>
        <w:t>Description du projet</w:t>
      </w:r>
      <w:bookmarkEnd w:id="3"/>
    </w:p>
    <w:p w14:paraId="30811CB2" w14:textId="4D87048C" w:rsidR="00C6554A" w:rsidRDefault="00E66B12" w:rsidP="00895CC8">
      <w:pPr>
        <w:pStyle w:val="Listepuces"/>
        <w:numPr>
          <w:ilvl w:val="0"/>
          <w:numId w:val="0"/>
        </w:numPr>
        <w:jc w:val="both"/>
      </w:pPr>
      <w:r>
        <w:t xml:space="preserve">Le projet proposé se nomme </w:t>
      </w:r>
      <w:r w:rsidR="00676686" w:rsidRPr="00676686">
        <w:rPr>
          <w:i/>
          <w:iCs/>
        </w:rPr>
        <w:t>"Adam"</w:t>
      </w:r>
      <w:r w:rsidR="00676686">
        <w:t xml:space="preserve"> (Anciennement DPAIT)</w:t>
      </w:r>
      <w:r>
        <w:t xml:space="preserve">. </w:t>
      </w:r>
      <w:r w:rsidR="00907E70">
        <w:t>Les sections qui</w:t>
      </w:r>
      <w:r>
        <w:t xml:space="preserve"> suivent présentent une description des différents aspects de ce projet.</w:t>
      </w:r>
    </w:p>
    <w:p w14:paraId="441A6EBF" w14:textId="538A92A7" w:rsidR="00BD261F" w:rsidRDefault="00907BE2" w:rsidP="00895CC8">
      <w:pPr>
        <w:pStyle w:val="Titre2"/>
        <w:jc w:val="both"/>
        <w:rPr>
          <w:lang w:val="fr-CA"/>
        </w:rPr>
      </w:pPr>
      <w:bookmarkStart w:id="4" w:name="_Toc130803014"/>
      <w:r>
        <w:rPr>
          <w:lang w:val="fr-CA"/>
        </w:rPr>
        <w:t>Mise en contexte</w:t>
      </w:r>
      <w:bookmarkEnd w:id="4"/>
    </w:p>
    <w:p w14:paraId="49AC45A3" w14:textId="646C5313" w:rsidR="00BD261F" w:rsidRDefault="00F23FE0" w:rsidP="00895CC8">
      <w:pPr>
        <w:jc w:val="both"/>
        <w:rPr>
          <w:lang w:val="fr-CA"/>
        </w:rPr>
      </w:pPr>
      <w:r>
        <w:rPr>
          <w:lang w:val="fr-CA"/>
        </w:rPr>
        <w:t>Les sections qui suivent présentent</w:t>
      </w:r>
      <w:r w:rsidR="00EA08F0">
        <w:rPr>
          <w:lang w:val="fr-CA"/>
        </w:rPr>
        <w:t xml:space="preserve"> </w:t>
      </w:r>
      <w:r w:rsidR="006E2896">
        <w:rPr>
          <w:lang w:val="fr-CA"/>
        </w:rPr>
        <w:t>l</w:t>
      </w:r>
      <w:r w:rsidR="00EA08F0">
        <w:rPr>
          <w:lang w:val="fr-CA"/>
        </w:rPr>
        <w:t xml:space="preserve">es éléments qui </w:t>
      </w:r>
      <w:r w:rsidR="006E2896">
        <w:rPr>
          <w:lang w:val="fr-CA"/>
        </w:rPr>
        <w:t>justifient la réalisation du projet.</w:t>
      </w:r>
    </w:p>
    <w:p w14:paraId="0990C1BA" w14:textId="7944A95B" w:rsidR="00E66B12" w:rsidRDefault="00907BE2" w:rsidP="00895CC8">
      <w:pPr>
        <w:pStyle w:val="Titre3"/>
        <w:jc w:val="both"/>
        <w:rPr>
          <w:lang w:val="fr-CA"/>
        </w:rPr>
      </w:pPr>
      <w:bookmarkStart w:id="5" w:name="_Sources_d’inspiration"/>
      <w:bookmarkStart w:id="6" w:name="_Toc130803015"/>
      <w:bookmarkEnd w:id="5"/>
      <w:r>
        <w:rPr>
          <w:lang w:val="fr-CA"/>
        </w:rPr>
        <w:t>Sources d’inspiration</w:t>
      </w:r>
      <w:bookmarkEnd w:id="6"/>
    </w:p>
    <w:p w14:paraId="5A21EFD5" w14:textId="63F344B1" w:rsidR="002D017E" w:rsidRDefault="00BF1B96" w:rsidP="002D017E">
      <w:pPr>
        <w:rPr>
          <w:lang w:val="fr-CA"/>
        </w:rPr>
      </w:pPr>
      <w:r>
        <w:rPr>
          <w:noProof/>
        </w:rPr>
        <mc:AlternateContent>
          <mc:Choice Requires="wps">
            <w:drawing>
              <wp:anchor distT="0" distB="0" distL="114300" distR="114300" simplePos="0" relativeHeight="251658752" behindDoc="0" locked="0" layoutInCell="1" allowOverlap="1" wp14:anchorId="485C43FD" wp14:editId="62048F1D">
                <wp:simplePos x="0" y="0"/>
                <wp:positionH relativeFrom="column">
                  <wp:posOffset>1247775</wp:posOffset>
                </wp:positionH>
                <wp:positionV relativeFrom="paragraph">
                  <wp:posOffset>3036570</wp:posOffset>
                </wp:positionV>
                <wp:extent cx="2616835" cy="297815"/>
                <wp:effectExtent l="0" t="0" r="0" b="0"/>
                <wp:wrapTopAndBottom/>
                <wp:docPr id="1928565424"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835" cy="297815"/>
                        </a:xfrm>
                        <a:prstGeom prst="rect">
                          <a:avLst/>
                        </a:prstGeom>
                        <a:solidFill>
                          <a:prstClr val="white"/>
                        </a:solidFill>
                        <a:ln>
                          <a:noFill/>
                        </a:ln>
                      </wps:spPr>
                      <wps:txbx>
                        <w:txbxContent>
                          <w:p w14:paraId="01266D68" w14:textId="68A2467C" w:rsidR="000F220C" w:rsidRPr="00FA56E2" w:rsidRDefault="000F220C" w:rsidP="000F220C">
                            <w:pPr>
                              <w:pStyle w:val="Lgende"/>
                              <w:rPr>
                                <w:noProof/>
                                <w:color w:val="595959" w:themeColor="text1" w:themeTint="A6"/>
                              </w:rPr>
                            </w:pPr>
                            <w:bookmarkStart w:id="7" w:name="_Toc130802887"/>
                            <w:bookmarkStart w:id="8" w:name="_Toc130803079"/>
                            <w:bookmarkStart w:id="9" w:name="_Toc130803153"/>
                            <w:bookmarkStart w:id="10" w:name="_Toc130803504"/>
                            <w:r>
                              <w:t xml:space="preserve">Figure </w:t>
                            </w:r>
                            <w:r w:rsidR="00506DDB">
                              <w:fldChar w:fldCharType="begin"/>
                            </w:r>
                            <w:r w:rsidR="00506DDB">
                              <w:instrText xml:space="preserve"> SEQ Figure \* ARABIC </w:instrText>
                            </w:r>
                            <w:r w:rsidR="00506DDB">
                              <w:fldChar w:fldCharType="separate"/>
                            </w:r>
                            <w:r w:rsidR="00107326">
                              <w:rPr>
                                <w:noProof/>
                              </w:rPr>
                              <w:t>1</w:t>
                            </w:r>
                            <w:r w:rsidR="00506DDB">
                              <w:rPr>
                                <w:noProof/>
                              </w:rPr>
                              <w:fldChar w:fldCharType="end"/>
                            </w:r>
                            <w:r>
                              <w:t>: Ancienne version</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85C43FD" id="_x0000_t202" coordsize="21600,21600" o:spt="202" path="m,l,21600r21600,l21600,xe">
                <v:stroke joinstyle="miter"/>
                <v:path gradientshapeok="t" o:connecttype="rect"/>
              </v:shapetype>
              <v:shape id="Zone de texte 7" o:spid="_x0000_s1026" type="#_x0000_t202" style="position:absolute;margin-left:98.25pt;margin-top:239.1pt;width:206.05pt;height:2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" stroked="f">
                <v:textbox style="mso-fit-shape-to-text:t" inset="0,0,0,0">
                  <w:txbxContent>
                    <w:p w14:paraId="01266D68" w14:textId="68A2467C" w:rsidR="000F220C" w:rsidRPr="00FA56E2" w:rsidRDefault="000F220C" w:rsidP="000F220C">
                      <w:pPr>
                        <w:pStyle w:val="Lgende"/>
                        <w:rPr>
                          <w:noProof/>
                          <w:color w:val="595959" w:themeColor="text1" w:themeTint="A6"/>
                        </w:rPr>
                      </w:pPr>
                      <w:bookmarkStart w:id="11" w:name="_Toc130802887"/>
                      <w:bookmarkStart w:id="12" w:name="_Toc130803079"/>
                      <w:bookmarkStart w:id="13" w:name="_Toc130803153"/>
                      <w:bookmarkStart w:id="14" w:name="_Toc130803504"/>
                      <w:r>
                        <w:t xml:space="preserve">Figure </w:t>
                      </w:r>
                      <w:r w:rsidR="00506DDB">
                        <w:fldChar w:fldCharType="begin"/>
                      </w:r>
                      <w:r w:rsidR="00506DDB">
                        <w:instrText xml:space="preserve"> SEQ Figure \* ARABIC </w:instrText>
                      </w:r>
                      <w:r w:rsidR="00506DDB">
                        <w:fldChar w:fldCharType="separate"/>
                      </w:r>
                      <w:r w:rsidR="00107326">
                        <w:rPr>
                          <w:noProof/>
                        </w:rPr>
                        <w:t>1</w:t>
                      </w:r>
                      <w:r w:rsidR="00506DDB">
                        <w:rPr>
                          <w:noProof/>
                        </w:rPr>
                        <w:fldChar w:fldCharType="end"/>
                      </w:r>
                      <w:r>
                        <w:t>: Ancienne version</w:t>
                      </w:r>
                      <w:bookmarkEnd w:id="11"/>
                      <w:bookmarkEnd w:id="12"/>
                      <w:bookmarkEnd w:id="13"/>
                      <w:bookmarkEnd w:id="14"/>
                    </w:p>
                  </w:txbxContent>
                </v:textbox>
                <w10:wrap type="topAndBottom"/>
              </v:shape>
            </w:pict>
          </mc:Fallback>
        </mc:AlternateContent>
      </w:r>
      <w:r w:rsidR="00AF1090" w:rsidRPr="00AF1090">
        <w:rPr>
          <w:noProof/>
          <w:lang w:val="fr-CA"/>
        </w:rPr>
        <w:drawing>
          <wp:anchor distT="0" distB="0" distL="114300" distR="114300" simplePos="0" relativeHeight="251654656" behindDoc="1" locked="0" layoutInCell="1" allowOverlap="1" wp14:anchorId="4B4083FC" wp14:editId="23224A63">
            <wp:simplePos x="0" y="0"/>
            <wp:positionH relativeFrom="column">
              <wp:posOffset>1247775</wp:posOffset>
            </wp:positionH>
            <wp:positionV relativeFrom="paragraph">
              <wp:posOffset>1031240</wp:posOffset>
            </wp:positionV>
            <wp:extent cx="2616835" cy="1948180"/>
            <wp:effectExtent l="0" t="0" r="0" b="0"/>
            <wp:wrapTopAndBottom/>
            <wp:docPr id="1" name="Image 1" descr="Une image contenant lumière,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umière, fenêtr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6835" cy="1948180"/>
                    </a:xfrm>
                    <a:prstGeom prst="rect">
                      <a:avLst/>
                    </a:prstGeom>
                  </pic:spPr>
                </pic:pic>
              </a:graphicData>
            </a:graphic>
          </wp:anchor>
        </w:drawing>
      </w:r>
      <w:r w:rsidR="00F8693B">
        <w:rPr>
          <w:lang w:val="fr-CA"/>
        </w:rPr>
        <w:t xml:space="preserve">Un de mes premiers projet </w:t>
      </w:r>
      <w:r w:rsidR="00125FEA">
        <w:rPr>
          <w:lang w:val="fr-CA"/>
        </w:rPr>
        <w:t>aux secondaires</w:t>
      </w:r>
      <w:r w:rsidR="00F8693B">
        <w:rPr>
          <w:lang w:val="fr-CA"/>
        </w:rPr>
        <w:t xml:space="preserve"> </w:t>
      </w:r>
      <w:r w:rsidR="00125FEA">
        <w:rPr>
          <w:lang w:val="fr-CA"/>
        </w:rPr>
        <w:t xml:space="preserve">en robotique était de faire une porte de sécurité avec une carte Arduino. </w:t>
      </w:r>
      <w:r w:rsidR="00AF1090">
        <w:rPr>
          <w:lang w:val="fr-CA"/>
        </w:rPr>
        <w:t>Bien</w:t>
      </w:r>
      <w:r w:rsidR="00125FEA">
        <w:rPr>
          <w:lang w:val="fr-CA"/>
        </w:rPr>
        <w:t xml:space="preserve"> que </w:t>
      </w:r>
      <w:r w:rsidR="00AF1090">
        <w:rPr>
          <w:lang w:val="fr-CA"/>
        </w:rPr>
        <w:t>j’aie</w:t>
      </w:r>
      <w:r w:rsidR="00125FEA">
        <w:rPr>
          <w:lang w:val="fr-CA"/>
        </w:rPr>
        <w:t xml:space="preserve"> complété le projet, la porte de sécurité s’est fait démolir par ses défauts techniques. Donc j’ai l’intention de recommencer se projet </w:t>
      </w:r>
      <w:r w:rsidR="00AF1090">
        <w:rPr>
          <w:lang w:val="fr-CA"/>
        </w:rPr>
        <w:t>à</w:t>
      </w:r>
      <w:r w:rsidR="00125FEA">
        <w:rPr>
          <w:lang w:val="fr-CA"/>
        </w:rPr>
        <w:t xml:space="preserve"> partir de rien et prendre en considération les anciennes causes d’erreurs et les défauts de fabrication.</w:t>
      </w:r>
    </w:p>
    <w:p w14:paraId="4DAFCFB6" w14:textId="77777777" w:rsidR="000F220C" w:rsidRDefault="000F220C" w:rsidP="002D017E">
      <w:pPr>
        <w:rPr>
          <w:lang w:val="fr-CA"/>
        </w:rPr>
      </w:pPr>
    </w:p>
    <w:p w14:paraId="38E66024" w14:textId="01DABCA8" w:rsidR="00BD261F" w:rsidRDefault="00BD261F" w:rsidP="00895CC8">
      <w:pPr>
        <w:pStyle w:val="Titre3"/>
        <w:jc w:val="both"/>
        <w:rPr>
          <w:lang w:val="fr-CA"/>
        </w:rPr>
      </w:pPr>
      <w:bookmarkStart w:id="15" w:name="_Toc130803016"/>
      <w:r>
        <w:rPr>
          <w:lang w:val="fr-CA"/>
        </w:rPr>
        <w:t>Constatations</w:t>
      </w:r>
      <w:bookmarkEnd w:id="15"/>
      <w:r w:rsidR="002364B8">
        <w:rPr>
          <w:lang w:val="fr-CA"/>
        </w:rPr>
        <w:t xml:space="preserve"> </w:t>
      </w:r>
    </w:p>
    <w:p w14:paraId="3F841D5F" w14:textId="65F05D4F" w:rsidR="00AB6DAB" w:rsidRPr="00AB6DAB" w:rsidRDefault="00AB6DAB" w:rsidP="00AB6DAB">
      <w:pPr>
        <w:rPr>
          <w:lang w:val="fr-CA"/>
        </w:rPr>
      </w:pPr>
      <w:r>
        <w:rPr>
          <w:lang w:val="fr-CA"/>
        </w:rPr>
        <w:t xml:space="preserve">La conception est la mise en œuvre d’un système de sécurité personnalisable qui sera capable de contrôler l’accès au personnes autorisé de façon automatique et manuel. Le système est personnalisable par l’ajout de </w:t>
      </w:r>
      <w:r w:rsidR="00676686">
        <w:rPr>
          <w:lang w:val="fr-CA"/>
        </w:rPr>
        <w:t xml:space="preserve">capteur qui </w:t>
      </w:r>
      <w:r>
        <w:rPr>
          <w:lang w:val="fr-CA"/>
        </w:rPr>
        <w:t>fonctionnent avec les autres systèmes. Par exemple laiss</w:t>
      </w:r>
      <w:r w:rsidR="00676686">
        <w:rPr>
          <w:lang w:val="fr-CA"/>
        </w:rPr>
        <w:t>er</w:t>
      </w:r>
      <w:r>
        <w:rPr>
          <w:lang w:val="fr-CA"/>
        </w:rPr>
        <w:t xml:space="preserve"> accès au gens </w:t>
      </w:r>
      <w:r w:rsidR="00676686">
        <w:rPr>
          <w:lang w:val="fr-CA"/>
        </w:rPr>
        <w:t>qui possèdent un carte NFC valide et d’annoncer un bienvenu personnalisé.</w:t>
      </w:r>
      <w:r w:rsidR="007C1D64">
        <w:rPr>
          <w:lang w:val="fr-CA"/>
        </w:rPr>
        <w:t xml:space="preserve"> </w:t>
      </w:r>
    </w:p>
    <w:p w14:paraId="24723CE2" w14:textId="77777777" w:rsidR="00E63DDF" w:rsidRPr="00E66B12" w:rsidRDefault="00E63DDF" w:rsidP="00E63DDF">
      <w:pPr>
        <w:pStyle w:val="Titre3"/>
        <w:jc w:val="both"/>
        <w:rPr>
          <w:lang w:val="fr-CA"/>
        </w:rPr>
      </w:pPr>
      <w:bookmarkStart w:id="16" w:name="_Toc130803017"/>
      <w:r>
        <w:rPr>
          <w:lang w:val="fr-CA"/>
        </w:rPr>
        <w:t>P</w:t>
      </w:r>
      <w:r w:rsidRPr="00E66B12">
        <w:rPr>
          <w:lang w:val="fr-CA"/>
        </w:rPr>
        <w:t>roblème à résoudre ou d</w:t>
      </w:r>
      <w:r>
        <w:rPr>
          <w:lang w:val="fr-CA"/>
        </w:rPr>
        <w:t>éfi à relever</w:t>
      </w:r>
      <w:bookmarkEnd w:id="16"/>
    </w:p>
    <w:p w14:paraId="2B7FD43F" w14:textId="1E97FEE9" w:rsidR="00E63DDF" w:rsidRPr="006D3E72" w:rsidRDefault="00AB6DAB" w:rsidP="00E63DDF">
      <w:pPr>
        <w:jc w:val="both"/>
        <w:rPr>
          <w:i/>
          <w:iCs/>
          <w:lang w:val="fr-CA"/>
        </w:rPr>
      </w:pPr>
      <w:r>
        <w:rPr>
          <w:i/>
          <w:iCs/>
          <w:lang w:val="fr-CA"/>
        </w:rPr>
        <w:t xml:space="preserve">La plus grande partie de ce projet est de pouvoir contrôler proprement </w:t>
      </w:r>
      <w:r w:rsidR="00F36204">
        <w:rPr>
          <w:i/>
          <w:iCs/>
          <w:lang w:val="fr-CA"/>
        </w:rPr>
        <w:t xml:space="preserve">les </w:t>
      </w:r>
      <w:r w:rsidR="00676686">
        <w:rPr>
          <w:i/>
          <w:iCs/>
          <w:lang w:val="fr-CA"/>
        </w:rPr>
        <w:t>capteurs et</w:t>
      </w:r>
      <w:r w:rsidR="00C1619F">
        <w:rPr>
          <w:i/>
          <w:iCs/>
          <w:lang w:val="fr-CA"/>
        </w:rPr>
        <w:t xml:space="preserve"> gérer les données qu’ils envoient </w:t>
      </w:r>
      <w:r w:rsidR="00F36204">
        <w:rPr>
          <w:i/>
          <w:iCs/>
          <w:lang w:val="fr-CA"/>
        </w:rPr>
        <w:t>à l’unité</w:t>
      </w:r>
      <w:r w:rsidR="00C1619F">
        <w:rPr>
          <w:i/>
          <w:iCs/>
          <w:lang w:val="fr-CA"/>
        </w:rPr>
        <w:t xml:space="preserve"> centrale de traitement</w:t>
      </w:r>
      <w:r w:rsidR="00F36204">
        <w:rPr>
          <w:i/>
          <w:iCs/>
          <w:lang w:val="fr-CA"/>
        </w:rPr>
        <w:t xml:space="preserve">. La partie mécanique est plus demandant pour </w:t>
      </w:r>
      <w:r w:rsidR="00676686">
        <w:rPr>
          <w:i/>
          <w:iCs/>
          <w:lang w:val="fr-CA"/>
        </w:rPr>
        <w:t xml:space="preserve">la porte de sécurité puisque la porte doit être de-verrouillable autant électriquement ou à la clé. </w:t>
      </w:r>
      <w:r w:rsidR="00F36204">
        <w:rPr>
          <w:i/>
          <w:iCs/>
          <w:lang w:val="fr-CA"/>
        </w:rPr>
        <w:t xml:space="preserve">  </w:t>
      </w:r>
    </w:p>
    <w:p w14:paraId="00989E0C" w14:textId="0B8CFBC4" w:rsidR="00BD261F" w:rsidRDefault="00C91CC6" w:rsidP="00895CC8">
      <w:pPr>
        <w:pStyle w:val="Titre2"/>
        <w:jc w:val="both"/>
        <w:rPr>
          <w:lang w:val="fr-CA"/>
        </w:rPr>
      </w:pPr>
      <w:bookmarkStart w:id="17" w:name="_Toc130803018"/>
      <w:r>
        <w:rPr>
          <w:lang w:val="fr-CA"/>
        </w:rPr>
        <w:t>Description du produit</w:t>
      </w:r>
      <w:r w:rsidR="00235FEA">
        <w:rPr>
          <w:lang w:val="fr-CA"/>
        </w:rPr>
        <w:t xml:space="preserve"> final</w:t>
      </w:r>
      <w:bookmarkEnd w:id="17"/>
    </w:p>
    <w:p w14:paraId="4F6442B3" w14:textId="31B369F0" w:rsidR="00BD261F" w:rsidRDefault="00B74052" w:rsidP="00895CC8">
      <w:pPr>
        <w:jc w:val="both"/>
        <w:rPr>
          <w:lang w:val="fr-CA"/>
        </w:rPr>
      </w:pPr>
      <w:r>
        <w:rPr>
          <w:lang w:val="fr-CA"/>
        </w:rPr>
        <w:t>Les sections qui suivent présentent</w:t>
      </w:r>
      <w:r w:rsidR="003C73DB">
        <w:rPr>
          <w:lang w:val="fr-CA"/>
        </w:rPr>
        <w:t xml:space="preserve"> l</w:t>
      </w:r>
      <w:r w:rsidR="005F609E">
        <w:rPr>
          <w:lang w:val="fr-CA"/>
        </w:rPr>
        <w:t>'</w:t>
      </w:r>
      <w:r w:rsidR="003C73DB">
        <w:rPr>
          <w:lang w:val="fr-CA"/>
        </w:rPr>
        <w:t>objectif généra</w:t>
      </w:r>
      <w:r w:rsidR="005F609E">
        <w:rPr>
          <w:lang w:val="fr-CA"/>
        </w:rPr>
        <w:t>l</w:t>
      </w:r>
      <w:r w:rsidR="003C73DB">
        <w:rPr>
          <w:lang w:val="fr-CA"/>
        </w:rPr>
        <w:t xml:space="preserve"> et</w:t>
      </w:r>
      <w:r w:rsidR="005F609E">
        <w:rPr>
          <w:lang w:val="fr-CA"/>
        </w:rPr>
        <w:t xml:space="preserve"> les objectifs</w:t>
      </w:r>
      <w:r w:rsidR="003C73DB">
        <w:rPr>
          <w:lang w:val="fr-CA"/>
        </w:rPr>
        <w:t xml:space="preserve"> particuliers du projet</w:t>
      </w:r>
    </w:p>
    <w:p w14:paraId="4AF3EA90" w14:textId="42C9BBC9" w:rsidR="00DD3F57" w:rsidRDefault="00DD3F57" w:rsidP="00895CC8">
      <w:pPr>
        <w:jc w:val="both"/>
        <w:rPr>
          <w:lang w:val="fr-CA"/>
        </w:rPr>
      </w:pPr>
    </w:p>
    <w:p w14:paraId="5035F425" w14:textId="77777777" w:rsidR="00676686" w:rsidRDefault="00676686" w:rsidP="00895CC8">
      <w:pPr>
        <w:jc w:val="both"/>
        <w:rPr>
          <w:lang w:val="fr-CA"/>
        </w:rPr>
      </w:pPr>
    </w:p>
    <w:p w14:paraId="499723BD" w14:textId="081DC1E3" w:rsidR="00BD261F" w:rsidRDefault="00C91CC6" w:rsidP="00895CC8">
      <w:pPr>
        <w:pStyle w:val="Titre3"/>
        <w:jc w:val="both"/>
        <w:rPr>
          <w:lang w:val="fr-CA"/>
        </w:rPr>
      </w:pPr>
      <w:bookmarkStart w:id="18" w:name="_Toc130803019"/>
      <w:r>
        <w:rPr>
          <w:lang w:val="fr-CA"/>
        </w:rPr>
        <w:lastRenderedPageBreak/>
        <w:t>Description</w:t>
      </w:r>
      <w:r w:rsidR="00BD261F">
        <w:rPr>
          <w:lang w:val="fr-CA"/>
        </w:rPr>
        <w:t xml:space="preserve"> généra</w:t>
      </w:r>
      <w:r w:rsidR="005F609E">
        <w:rPr>
          <w:lang w:val="fr-CA"/>
        </w:rPr>
        <w:t>l</w:t>
      </w:r>
      <w:r>
        <w:rPr>
          <w:lang w:val="fr-CA"/>
        </w:rPr>
        <w:t>e</w:t>
      </w:r>
      <w:bookmarkEnd w:id="18"/>
    </w:p>
    <w:p w14:paraId="78A3E08D" w14:textId="0C03DAAC" w:rsidR="00E43F6A" w:rsidRPr="00E43F6A" w:rsidRDefault="00E43F6A" w:rsidP="00E43F6A">
      <w:pPr>
        <w:rPr>
          <w:lang w:val="fr-CA"/>
        </w:rPr>
      </w:pPr>
      <w:r>
        <w:rPr>
          <w:lang w:val="fr-CA"/>
        </w:rPr>
        <w:t>L</w:t>
      </w:r>
      <w:r w:rsidR="00676686">
        <w:rPr>
          <w:lang w:val="fr-CA"/>
        </w:rPr>
        <w:t xml:space="preserve">e système Adam </w:t>
      </w:r>
      <w:r>
        <w:rPr>
          <w:lang w:val="fr-CA"/>
        </w:rPr>
        <w:t>possède par défaut un système de moteur et crémaillère pour barrer et débarrer une porte</w:t>
      </w:r>
      <w:r w:rsidR="004F1379">
        <w:rPr>
          <w:lang w:val="fr-CA"/>
        </w:rPr>
        <w:t xml:space="preserve"> avec </w:t>
      </w:r>
      <w:r w:rsidR="00416232">
        <w:rPr>
          <w:lang w:val="fr-CA"/>
        </w:rPr>
        <w:t xml:space="preserve">une carte NFC, l’application mobile ou une clé. </w:t>
      </w:r>
      <w:r w:rsidR="00345952">
        <w:rPr>
          <w:lang w:val="fr-CA"/>
        </w:rPr>
        <w:t xml:space="preserve">De L’autre </w:t>
      </w:r>
      <w:r w:rsidR="00BF4A93">
        <w:rPr>
          <w:lang w:val="fr-CA"/>
        </w:rPr>
        <w:t>côté</w:t>
      </w:r>
      <w:r w:rsidR="00345952">
        <w:rPr>
          <w:lang w:val="fr-CA"/>
        </w:rPr>
        <w:t xml:space="preserve"> de la porte, il y a </w:t>
      </w:r>
      <w:r w:rsidR="00416232">
        <w:rPr>
          <w:lang w:val="fr-CA"/>
        </w:rPr>
        <w:t xml:space="preserve">un lock mécanique </w:t>
      </w:r>
      <w:r w:rsidR="00345952">
        <w:rPr>
          <w:lang w:val="fr-CA"/>
        </w:rPr>
        <w:t>permettant la porte d’être ouverte de l’intérieur sans code. Ceci est le système par défaut de l’ancien modèle, mais cette version doit être supérieur</w:t>
      </w:r>
      <w:r w:rsidR="00BF4A93">
        <w:rPr>
          <w:lang w:val="fr-CA"/>
        </w:rPr>
        <w:t>e</w:t>
      </w:r>
      <w:r w:rsidR="00345952">
        <w:rPr>
          <w:lang w:val="fr-CA"/>
        </w:rPr>
        <w:t xml:space="preserve"> et plus sécuritaire que son prédécesseur. L’idée est l’ajout </w:t>
      </w:r>
      <w:r w:rsidR="00416232">
        <w:rPr>
          <w:lang w:val="fr-CA"/>
        </w:rPr>
        <w:t xml:space="preserve">de capteurs, d’une application mobile et d’un système central (serveur). </w:t>
      </w:r>
      <w:r w:rsidR="00582CDA">
        <w:rPr>
          <w:lang w:val="fr-CA"/>
        </w:rPr>
        <w:t>Aussi, le but est de rendre le système personnalisable pour les besoins nécessaires en ayant un port permettant l’ajout d’un nouveau système. Par exemple, si nous avons besoin d’une caméra, de deux caméras, trois, quatre… Le système sera capable de reconna</w:t>
      </w:r>
      <w:r w:rsidR="00BF4A93">
        <w:rPr>
          <w:lang w:val="fr-CA"/>
        </w:rPr>
        <w:t>î</w:t>
      </w:r>
      <w:r w:rsidR="00582CDA">
        <w:rPr>
          <w:lang w:val="fr-CA"/>
        </w:rPr>
        <w:t>tre l’ajout d’un système supplémentaire. Tout</w:t>
      </w:r>
      <w:r w:rsidR="00BF4A93">
        <w:rPr>
          <w:lang w:val="fr-CA"/>
        </w:rPr>
        <w:t>e</w:t>
      </w:r>
      <w:r w:rsidR="00582CDA">
        <w:rPr>
          <w:lang w:val="fr-CA"/>
        </w:rPr>
        <w:t xml:space="preserve"> donnée que ses systèmes </w:t>
      </w:r>
      <w:r w:rsidR="00494569">
        <w:rPr>
          <w:lang w:val="fr-CA"/>
        </w:rPr>
        <w:t>souhaitent</w:t>
      </w:r>
      <w:r w:rsidR="00582CDA">
        <w:rPr>
          <w:lang w:val="fr-CA"/>
        </w:rPr>
        <w:t xml:space="preserve"> envoyer ser</w:t>
      </w:r>
      <w:r w:rsidR="00BF4A93">
        <w:rPr>
          <w:lang w:val="fr-CA"/>
        </w:rPr>
        <w:t>a</w:t>
      </w:r>
      <w:r w:rsidR="00582CDA">
        <w:rPr>
          <w:lang w:val="fr-CA"/>
        </w:rPr>
        <w:t xml:space="preserve"> directement redirigé</w:t>
      </w:r>
      <w:r w:rsidR="00BF4A93">
        <w:rPr>
          <w:lang w:val="fr-CA"/>
        </w:rPr>
        <w:t>e</w:t>
      </w:r>
      <w:r w:rsidR="00582CDA">
        <w:rPr>
          <w:lang w:val="fr-CA"/>
        </w:rPr>
        <w:t xml:space="preserve"> vers un ordinateur.</w:t>
      </w:r>
    </w:p>
    <w:p w14:paraId="60CCA8A9" w14:textId="4F64765D" w:rsidR="00BD261F" w:rsidRDefault="0079624E" w:rsidP="00811C97">
      <w:pPr>
        <w:pStyle w:val="Titre3"/>
        <w:rPr>
          <w:lang w:val="fr-CA"/>
        </w:rPr>
      </w:pPr>
      <w:bookmarkStart w:id="19" w:name="_Toc130803020"/>
      <w:r>
        <w:rPr>
          <w:lang w:val="fr-CA"/>
        </w:rPr>
        <w:t xml:space="preserve">Caractéristiques </w:t>
      </w:r>
      <w:r w:rsidR="00BD261F">
        <w:rPr>
          <w:lang w:val="fr-CA"/>
        </w:rPr>
        <w:t>particuli</w:t>
      </w:r>
      <w:r>
        <w:rPr>
          <w:lang w:val="fr-CA"/>
        </w:rPr>
        <w:t>ères du produit final</w:t>
      </w:r>
      <w:bookmarkEnd w:id="19"/>
    </w:p>
    <w:p w14:paraId="7AD3BE5A" w14:textId="51AF4395" w:rsidR="005F4D68" w:rsidRDefault="005F4D68" w:rsidP="005F4D68">
      <w:pPr>
        <w:jc w:val="both"/>
        <w:rPr>
          <w:lang w:val="fr-CA"/>
        </w:rPr>
      </w:pPr>
      <w:r>
        <w:rPr>
          <w:lang w:val="fr-CA"/>
        </w:rPr>
        <w:t xml:space="preserve">Les principales caractéristiques du produit </w:t>
      </w:r>
      <w:r w:rsidR="00416232">
        <w:rPr>
          <w:lang w:val="fr-CA"/>
        </w:rPr>
        <w:t>Adam</w:t>
      </w:r>
      <w:r>
        <w:rPr>
          <w:lang w:val="fr-CA"/>
        </w:rPr>
        <w:t>:</w:t>
      </w:r>
    </w:p>
    <w:p w14:paraId="5C1DB5C9" w14:textId="7202773D" w:rsidR="005F4D68" w:rsidRDefault="005F4D68" w:rsidP="005F4D68">
      <w:pPr>
        <w:pStyle w:val="Paragraphedeliste"/>
        <w:numPr>
          <w:ilvl w:val="0"/>
          <w:numId w:val="18"/>
        </w:numPr>
        <w:rPr>
          <w:lang w:val="fr-CA"/>
        </w:rPr>
      </w:pPr>
      <w:r>
        <w:rPr>
          <w:lang w:val="fr-CA"/>
        </w:rPr>
        <w:t>L</w:t>
      </w:r>
      <w:r w:rsidR="00386FDA">
        <w:rPr>
          <w:lang w:val="fr-CA"/>
        </w:rPr>
        <w:t xml:space="preserve">a serrure électrique </w:t>
      </w:r>
      <w:r>
        <w:rPr>
          <w:lang w:val="fr-CA"/>
        </w:rPr>
        <w:t>est capable d’accomplir la tâche minimale de débarrer la porte</w:t>
      </w:r>
      <w:r w:rsidR="00386FDA">
        <w:rPr>
          <w:lang w:val="fr-CA"/>
        </w:rPr>
        <w:t xml:space="preserve"> et de</w:t>
      </w:r>
      <w:r>
        <w:rPr>
          <w:lang w:val="fr-CA"/>
        </w:rPr>
        <w:t xml:space="preserve"> barrer la porte</w:t>
      </w:r>
      <w:r w:rsidR="00386FDA">
        <w:rPr>
          <w:lang w:val="fr-CA"/>
        </w:rPr>
        <w:t xml:space="preserve"> de façon mécanique avec une clé, avec un téléphone cellulaire ou avec un carte NFC</w:t>
      </w:r>
      <w:r>
        <w:rPr>
          <w:lang w:val="fr-CA"/>
        </w:rPr>
        <w:t xml:space="preserve">, envoyer sur un ordinateur l’état de la porte et </w:t>
      </w:r>
      <w:r w:rsidR="00386FDA">
        <w:rPr>
          <w:lang w:val="fr-CA"/>
        </w:rPr>
        <w:t>d’afficher l’état de la porte avec des LEDs.</w:t>
      </w:r>
    </w:p>
    <w:p w14:paraId="10408C78" w14:textId="20810DFF" w:rsidR="005F4D68" w:rsidRDefault="005F4D68" w:rsidP="005F4D68">
      <w:pPr>
        <w:pStyle w:val="Paragraphedeliste"/>
        <w:numPr>
          <w:ilvl w:val="0"/>
          <w:numId w:val="18"/>
        </w:numPr>
        <w:rPr>
          <w:lang w:val="fr-CA"/>
        </w:rPr>
      </w:pPr>
      <w:r>
        <w:rPr>
          <w:lang w:val="fr-CA"/>
        </w:rPr>
        <w:t xml:space="preserve">Être capable </w:t>
      </w:r>
      <w:r w:rsidR="00386FDA">
        <w:rPr>
          <w:lang w:val="fr-CA"/>
        </w:rPr>
        <w:t xml:space="preserve">de détecter une variation quand une personne est détectée et de détecter un intrusion ou une tentative avec les capteurs inclut dans la porte ou </w:t>
      </w:r>
      <w:proofErr w:type="gramStart"/>
      <w:r w:rsidR="00386FDA">
        <w:rPr>
          <w:lang w:val="fr-CA"/>
        </w:rPr>
        <w:t xml:space="preserve">externe </w:t>
      </w:r>
      <w:r>
        <w:rPr>
          <w:lang w:val="fr-CA"/>
        </w:rPr>
        <w:t>.</w:t>
      </w:r>
      <w:proofErr w:type="gramEnd"/>
    </w:p>
    <w:p w14:paraId="0E2E9068" w14:textId="3D436136" w:rsidR="00203779" w:rsidRPr="00203779" w:rsidRDefault="00203779" w:rsidP="00203779">
      <w:pPr>
        <w:pStyle w:val="Paragraphedeliste"/>
        <w:numPr>
          <w:ilvl w:val="0"/>
          <w:numId w:val="18"/>
        </w:numPr>
        <w:rPr>
          <w:lang w:val="fr-CA"/>
        </w:rPr>
      </w:pPr>
      <w:r>
        <w:rPr>
          <w:lang w:val="fr-CA"/>
        </w:rPr>
        <w:t>Les systèmes poss</w:t>
      </w:r>
      <w:r w:rsidR="00BF4A93">
        <w:rPr>
          <w:lang w:val="fr-CA"/>
        </w:rPr>
        <w:t>é</w:t>
      </w:r>
      <w:r>
        <w:rPr>
          <w:lang w:val="fr-CA"/>
        </w:rPr>
        <w:t>deront une batterie autonome qui sera rechargeable et qui sera aussi capable d’être alimenté</w:t>
      </w:r>
      <w:r w:rsidR="00BF4A93">
        <w:rPr>
          <w:lang w:val="fr-CA"/>
        </w:rPr>
        <w:t>e</w:t>
      </w:r>
      <w:r>
        <w:rPr>
          <w:lang w:val="fr-CA"/>
        </w:rPr>
        <w:t xml:space="preserve"> par un bloc d’alimentation.</w:t>
      </w:r>
    </w:p>
    <w:p w14:paraId="161AA8F6" w14:textId="63B5C74B" w:rsidR="00A66EDF" w:rsidRDefault="00203779" w:rsidP="005F4D68">
      <w:pPr>
        <w:pStyle w:val="Paragraphedeliste"/>
        <w:numPr>
          <w:ilvl w:val="0"/>
          <w:numId w:val="18"/>
        </w:numPr>
        <w:rPr>
          <w:lang w:val="fr-CA"/>
        </w:rPr>
      </w:pPr>
      <w:r>
        <w:rPr>
          <w:lang w:val="fr-CA"/>
        </w:rPr>
        <w:t xml:space="preserve">Le système </w:t>
      </w:r>
      <w:r w:rsidR="00386FDA">
        <w:rPr>
          <w:lang w:val="fr-CA"/>
        </w:rPr>
        <w:t xml:space="preserve">Adam </w:t>
      </w:r>
      <w:r>
        <w:rPr>
          <w:lang w:val="fr-CA"/>
        </w:rPr>
        <w:t>ser</w:t>
      </w:r>
      <w:r w:rsidR="00386FDA">
        <w:rPr>
          <w:lang w:val="fr-CA"/>
        </w:rPr>
        <w:t>ait</w:t>
      </w:r>
      <w:r>
        <w:rPr>
          <w:lang w:val="fr-CA"/>
        </w:rPr>
        <w:t xml:space="preserve"> sécurisé contre tout type de ‘’hack’’</w:t>
      </w:r>
      <w:r w:rsidR="00386FDA">
        <w:rPr>
          <w:lang w:val="fr-CA"/>
        </w:rPr>
        <w:t>.</w:t>
      </w:r>
    </w:p>
    <w:p w14:paraId="3DAD3CA6" w14:textId="7B52B887" w:rsidR="00241C67" w:rsidRDefault="00241C67" w:rsidP="005F4D68">
      <w:pPr>
        <w:pStyle w:val="Paragraphedeliste"/>
        <w:numPr>
          <w:ilvl w:val="0"/>
          <w:numId w:val="18"/>
        </w:numPr>
        <w:rPr>
          <w:lang w:val="fr-CA"/>
        </w:rPr>
      </w:pPr>
      <w:r>
        <w:rPr>
          <w:lang w:val="fr-CA"/>
        </w:rPr>
        <w:t>Le</w:t>
      </w:r>
      <w:r w:rsidR="00386FDA">
        <w:rPr>
          <w:lang w:val="fr-CA"/>
        </w:rPr>
        <w:t>s</w:t>
      </w:r>
      <w:r>
        <w:rPr>
          <w:lang w:val="fr-CA"/>
        </w:rPr>
        <w:t xml:space="preserve"> </w:t>
      </w:r>
      <w:r w:rsidR="00386FDA">
        <w:rPr>
          <w:lang w:val="fr-CA"/>
        </w:rPr>
        <w:t xml:space="preserve">composantes du </w:t>
      </w:r>
      <w:r>
        <w:rPr>
          <w:lang w:val="fr-CA"/>
        </w:rPr>
        <w:t>système seront capable</w:t>
      </w:r>
      <w:r w:rsidR="00BF4A93">
        <w:rPr>
          <w:lang w:val="fr-CA"/>
        </w:rPr>
        <w:t>s</w:t>
      </w:r>
      <w:r>
        <w:rPr>
          <w:lang w:val="fr-CA"/>
        </w:rPr>
        <w:t xml:space="preserve"> de communiquer en </w:t>
      </w:r>
      <w:r w:rsidR="00386FDA">
        <w:rPr>
          <w:lang w:val="fr-CA"/>
        </w:rPr>
        <w:t>ESP-NOW et UDP</w:t>
      </w:r>
      <w:r>
        <w:rPr>
          <w:lang w:val="fr-CA"/>
        </w:rPr>
        <w:t xml:space="preserve"> </w:t>
      </w:r>
      <w:r w:rsidR="00386FDA">
        <w:rPr>
          <w:lang w:val="fr-CA"/>
        </w:rPr>
        <w:t>et tout information serait géré par le server (Panneau électrique).</w:t>
      </w:r>
    </w:p>
    <w:p w14:paraId="2DF21DDF" w14:textId="0C9EDB18" w:rsidR="003936B4" w:rsidRDefault="00417288" w:rsidP="005F4D68">
      <w:pPr>
        <w:pStyle w:val="Paragraphedeliste"/>
        <w:numPr>
          <w:ilvl w:val="0"/>
          <w:numId w:val="18"/>
        </w:numPr>
        <w:rPr>
          <w:lang w:val="fr-CA"/>
        </w:rPr>
      </w:pPr>
      <w:r>
        <w:rPr>
          <w:lang w:val="fr-CA"/>
        </w:rPr>
        <w:t xml:space="preserve">Le système est capable de réaliser quand </w:t>
      </w:r>
      <w:r w:rsidR="00386FDA">
        <w:rPr>
          <w:lang w:val="fr-CA"/>
        </w:rPr>
        <w:t>une anomalie est présente (exemple porte débarré mais pas ouverte, ou un capteur ne communique plus ou mal, etc.)</w:t>
      </w:r>
    </w:p>
    <w:p w14:paraId="014FAC09" w14:textId="56FC8398" w:rsidR="00241C67" w:rsidRDefault="003936B4" w:rsidP="005F4D68">
      <w:pPr>
        <w:pStyle w:val="Paragraphedeliste"/>
        <w:numPr>
          <w:ilvl w:val="0"/>
          <w:numId w:val="18"/>
        </w:numPr>
        <w:rPr>
          <w:lang w:val="fr-CA"/>
        </w:rPr>
      </w:pPr>
      <w:r>
        <w:rPr>
          <w:lang w:val="fr-CA"/>
        </w:rPr>
        <w:t xml:space="preserve">Une interface numérique qui permet de configurer le système, ajouter des permissions, des restrictions, avoir accès à la bande de données, réduire la sécurité, la renforcer, </w:t>
      </w:r>
      <w:r w:rsidR="00386FDA">
        <w:rPr>
          <w:lang w:val="fr-CA"/>
        </w:rPr>
        <w:t>etc. (Application mobile et panneau électrique)</w:t>
      </w:r>
      <w:r>
        <w:rPr>
          <w:lang w:val="fr-CA"/>
        </w:rPr>
        <w:t>.</w:t>
      </w:r>
      <w:r w:rsidR="00417288">
        <w:rPr>
          <w:lang w:val="fr-CA"/>
        </w:rPr>
        <w:t xml:space="preserve"> </w:t>
      </w:r>
    </w:p>
    <w:p w14:paraId="44082740" w14:textId="1F379EA3" w:rsidR="00151449" w:rsidRPr="00151449" w:rsidRDefault="003936B4" w:rsidP="00151449">
      <w:pPr>
        <w:pStyle w:val="Paragraphedeliste"/>
        <w:numPr>
          <w:ilvl w:val="0"/>
          <w:numId w:val="18"/>
        </w:numPr>
        <w:rPr>
          <w:lang w:val="fr-CA"/>
        </w:rPr>
      </w:pPr>
      <w:r w:rsidRPr="003936B4">
        <w:rPr>
          <w:rFonts w:asciiTheme="majorHAnsi" w:eastAsia="Arial" w:hAnsiTheme="majorHAnsi" w:cs="Arial"/>
          <w:lang w:val="fr-CA"/>
        </w:rPr>
        <w:t xml:space="preserve">Utilisation d’au moins un microcontrôleur qui est capable d’entretenir des communications Wifi et d’agir en tant que serveur Web </w:t>
      </w:r>
      <w:r w:rsidR="00386FDA">
        <w:rPr>
          <w:rFonts w:asciiTheme="majorHAnsi" w:eastAsia="Arial" w:hAnsiTheme="majorHAnsi" w:cs="Arial"/>
          <w:lang w:val="fr-CA"/>
        </w:rPr>
        <w:t>(Panneau électrique)</w:t>
      </w:r>
    </w:p>
    <w:p w14:paraId="694DACA6" w14:textId="31EE17FF" w:rsidR="003936B4" w:rsidRPr="00151449" w:rsidRDefault="00151449" w:rsidP="00151449">
      <w:pPr>
        <w:pStyle w:val="Paragraphedeliste"/>
        <w:numPr>
          <w:ilvl w:val="0"/>
          <w:numId w:val="18"/>
        </w:numPr>
        <w:rPr>
          <w:rFonts w:asciiTheme="majorHAnsi" w:hAnsiTheme="majorHAnsi"/>
          <w:lang w:val="fr-CA"/>
        </w:rPr>
      </w:pPr>
      <w:r w:rsidRPr="00151449">
        <w:rPr>
          <w:rFonts w:asciiTheme="majorHAnsi" w:eastAsia="Arial" w:hAnsiTheme="majorHAnsi" w:cs="Arial"/>
          <w:lang w:val="fr-CA"/>
        </w:rPr>
        <w:t xml:space="preserve">Entretien et ajustement </w:t>
      </w:r>
      <w:r>
        <w:rPr>
          <w:rFonts w:asciiTheme="majorHAnsi" w:eastAsia="Arial" w:hAnsiTheme="majorHAnsi" w:cs="Arial"/>
          <w:lang w:val="fr-CA"/>
        </w:rPr>
        <w:t>accessible</w:t>
      </w:r>
      <w:r w:rsidR="00BF4A93">
        <w:rPr>
          <w:rFonts w:asciiTheme="majorHAnsi" w:eastAsia="Arial" w:hAnsiTheme="majorHAnsi" w:cs="Arial"/>
          <w:lang w:val="fr-CA"/>
        </w:rPr>
        <w:t>s</w:t>
      </w:r>
      <w:r>
        <w:rPr>
          <w:rFonts w:asciiTheme="majorHAnsi" w:eastAsia="Arial" w:hAnsiTheme="majorHAnsi" w:cs="Arial"/>
          <w:lang w:val="fr-CA"/>
        </w:rPr>
        <w:t xml:space="preserve"> et inaccessible</w:t>
      </w:r>
      <w:r w:rsidR="00BF4A93">
        <w:rPr>
          <w:rFonts w:asciiTheme="majorHAnsi" w:eastAsia="Arial" w:hAnsiTheme="majorHAnsi" w:cs="Arial"/>
          <w:lang w:val="fr-CA"/>
        </w:rPr>
        <w:t>s</w:t>
      </w:r>
      <w:r>
        <w:rPr>
          <w:rFonts w:asciiTheme="majorHAnsi" w:eastAsia="Arial" w:hAnsiTheme="majorHAnsi" w:cs="Arial"/>
          <w:lang w:val="fr-CA"/>
        </w:rPr>
        <w:t xml:space="preserve"> si le mode de sécurité est activé ou non.</w:t>
      </w:r>
      <w:r w:rsidRPr="00151449">
        <w:rPr>
          <w:rFonts w:asciiTheme="majorHAnsi" w:eastAsia="Arial" w:hAnsiTheme="majorHAnsi" w:cs="Arial"/>
          <w:lang w:val="fr-CA"/>
        </w:rPr>
        <w:t xml:space="preserve"> (Changement de pièces, </w:t>
      </w:r>
      <w:r w:rsidR="00A70A4C">
        <w:rPr>
          <w:rFonts w:asciiTheme="majorHAnsi" w:eastAsia="Arial" w:hAnsiTheme="majorHAnsi" w:cs="Arial"/>
          <w:lang w:val="fr-CA"/>
        </w:rPr>
        <w:t>re</w:t>
      </w:r>
      <w:r w:rsidRPr="00151449">
        <w:rPr>
          <w:rFonts w:asciiTheme="majorHAnsi" w:eastAsia="Arial" w:hAnsiTheme="majorHAnsi" w:cs="Arial"/>
          <w:lang w:val="fr-CA"/>
        </w:rPr>
        <w:t>programmation)</w:t>
      </w:r>
    </w:p>
    <w:p w14:paraId="5799F7B9" w14:textId="1DDE01A0" w:rsidR="00151449" w:rsidRDefault="008018D3" w:rsidP="008018D3">
      <w:pPr>
        <w:pStyle w:val="Paragraphedeliste"/>
        <w:numPr>
          <w:ilvl w:val="0"/>
          <w:numId w:val="18"/>
        </w:numPr>
        <w:rPr>
          <w:rFonts w:asciiTheme="majorHAnsi" w:hAnsiTheme="majorHAnsi"/>
          <w:lang w:val="fr-CA"/>
        </w:rPr>
      </w:pPr>
      <w:r>
        <w:rPr>
          <w:rFonts w:asciiTheme="majorHAnsi" w:hAnsiTheme="majorHAnsi"/>
          <w:lang w:val="fr-CA"/>
        </w:rPr>
        <w:t xml:space="preserve">Option </w:t>
      </w:r>
      <w:r w:rsidR="00386FDA">
        <w:rPr>
          <w:rFonts w:asciiTheme="majorHAnsi" w:hAnsiTheme="majorHAnsi"/>
          <w:lang w:val="fr-CA"/>
        </w:rPr>
        <w:t>de débarrer la porte mécaniquement (avec clé)</w:t>
      </w:r>
    </w:p>
    <w:p w14:paraId="5CF395F7" w14:textId="331A4D85" w:rsidR="00A85D60" w:rsidRDefault="00A85D60" w:rsidP="00A85D60">
      <w:pPr>
        <w:rPr>
          <w:rFonts w:asciiTheme="majorHAnsi" w:hAnsiTheme="majorHAnsi"/>
          <w:lang w:val="fr-CA"/>
        </w:rPr>
      </w:pPr>
      <w:r>
        <w:rPr>
          <w:rFonts w:asciiTheme="majorHAnsi" w:hAnsiTheme="majorHAnsi"/>
          <w:lang w:val="fr-CA"/>
        </w:rPr>
        <w:t xml:space="preserve">Les </w:t>
      </w:r>
      <w:r w:rsidR="00416232">
        <w:rPr>
          <w:rFonts w:asciiTheme="majorHAnsi" w:hAnsiTheme="majorHAnsi"/>
          <w:lang w:val="fr-CA"/>
        </w:rPr>
        <w:t>capteurs et produits</w:t>
      </w:r>
      <w:r>
        <w:rPr>
          <w:rFonts w:asciiTheme="majorHAnsi" w:hAnsiTheme="majorHAnsi"/>
          <w:lang w:val="fr-CA"/>
        </w:rPr>
        <w:t>:</w:t>
      </w:r>
    </w:p>
    <w:p w14:paraId="26704B6F" w14:textId="2BEA92C2"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de mouvement</w:t>
      </w:r>
    </w:p>
    <w:p w14:paraId="6A12803A" w14:textId="77777777" w:rsidR="00416232"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NFC</w:t>
      </w:r>
    </w:p>
    <w:p w14:paraId="17A307F6" w14:textId="366C0BEE"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 xml:space="preserve">Carte magnétique </w:t>
      </w:r>
    </w:p>
    <w:p w14:paraId="4CBDC00A" w14:textId="52FB3019"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Infrarouge</w:t>
      </w:r>
    </w:p>
    <w:p w14:paraId="384B13B2" w14:textId="3E05515A"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Lumières LEDs</w:t>
      </w:r>
    </w:p>
    <w:p w14:paraId="6D0ECBC6" w14:textId="40CDCC22"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Haut</w:t>
      </w:r>
      <w:r w:rsidR="00BF4A93">
        <w:rPr>
          <w:rFonts w:asciiTheme="majorHAnsi" w:hAnsiTheme="majorHAnsi"/>
          <w:lang w:val="fr-CA"/>
        </w:rPr>
        <w:t>-</w:t>
      </w:r>
      <w:r>
        <w:rPr>
          <w:rFonts w:asciiTheme="majorHAnsi" w:hAnsiTheme="majorHAnsi"/>
          <w:lang w:val="fr-CA"/>
        </w:rPr>
        <w:t xml:space="preserve">parleurs </w:t>
      </w:r>
      <w:r w:rsidR="00416232">
        <w:rPr>
          <w:rFonts w:asciiTheme="majorHAnsi" w:hAnsiTheme="majorHAnsi"/>
          <w:lang w:val="fr-CA"/>
        </w:rPr>
        <w:t>et enregistreur</w:t>
      </w:r>
    </w:p>
    <w:p w14:paraId="64369D39" w14:textId="536BA4DA" w:rsidR="00C6554A" w:rsidRPr="00D5413C" w:rsidRDefault="00BA6DF7" w:rsidP="00895CC8">
      <w:pPr>
        <w:pStyle w:val="Titre1"/>
        <w:jc w:val="both"/>
      </w:pPr>
      <w:bookmarkStart w:id="20" w:name="_Toc130803021"/>
      <w:r>
        <w:lastRenderedPageBreak/>
        <w:t>Présentation finale</w:t>
      </w:r>
      <w:bookmarkEnd w:id="20"/>
    </w:p>
    <w:p w14:paraId="43B17836" w14:textId="77B83E42" w:rsidR="0048677F" w:rsidRDefault="00BD261F" w:rsidP="00895CC8">
      <w:pPr>
        <w:jc w:val="both"/>
      </w:pPr>
      <w:r>
        <w:t>Le résultat des travaux menés dans le cadre du projet sera présenté devant public au cours d'une démonstration d'une quinzaine de minutes. Les sections qui suivent présentent les différents points qui seront couverts lors de celle-ci.</w:t>
      </w:r>
    </w:p>
    <w:p w14:paraId="7239745E" w14:textId="350C889D" w:rsidR="00BD261F" w:rsidRDefault="00BD261F" w:rsidP="00895CC8">
      <w:pPr>
        <w:pStyle w:val="Titre2"/>
        <w:jc w:val="both"/>
      </w:pPr>
      <w:bookmarkStart w:id="21" w:name="_Toc130803022"/>
      <w:r>
        <w:t>Pr</w:t>
      </w:r>
      <w:r w:rsidR="00BF4A93">
        <w:t>É</w:t>
      </w:r>
      <w:r>
        <w:t>sentation du projet</w:t>
      </w:r>
      <w:bookmarkEnd w:id="21"/>
    </w:p>
    <w:p w14:paraId="15F98D58" w14:textId="24BF7DA8" w:rsidR="00BD261F" w:rsidRDefault="00B02ADA" w:rsidP="00895CC8">
      <w:pPr>
        <w:jc w:val="both"/>
      </w:pPr>
      <w:r>
        <w:t>La première partie de la présentation servira à présenter</w:t>
      </w:r>
      <w:r w:rsidR="003C53DD">
        <w:t xml:space="preserve"> le projet, son architecture et les différents éléments qu'il comprend</w:t>
      </w:r>
      <w:r w:rsidR="00DE7045">
        <w:t>.</w:t>
      </w:r>
    </w:p>
    <w:p w14:paraId="53F06033" w14:textId="19B08640" w:rsidR="00BD261F" w:rsidRDefault="00BD261F" w:rsidP="00895CC8">
      <w:pPr>
        <w:pStyle w:val="Titre2"/>
        <w:jc w:val="both"/>
      </w:pPr>
      <w:bookmarkStart w:id="22" w:name="_Toc130803023"/>
      <w:r>
        <w:t>p</w:t>
      </w:r>
      <w:r w:rsidR="006D012E">
        <w:t>r</w:t>
      </w:r>
      <w:r w:rsidR="00BF4A93">
        <w:t>É</w:t>
      </w:r>
      <w:r>
        <w:t>sentation des r</w:t>
      </w:r>
      <w:r w:rsidR="00BF4A93">
        <w:t>É</w:t>
      </w:r>
      <w:r>
        <w:t>alisations et des probl</w:t>
      </w:r>
      <w:r w:rsidR="00BF4A93">
        <w:t>È</w:t>
      </w:r>
      <w:r>
        <w:t>mes rencontrés</w:t>
      </w:r>
      <w:bookmarkEnd w:id="22"/>
    </w:p>
    <w:p w14:paraId="523510AC" w14:textId="241AF881" w:rsidR="00BD261F" w:rsidRDefault="00DE7045" w:rsidP="00895CC8">
      <w:pPr>
        <w:jc w:val="both"/>
      </w:pPr>
      <w:r>
        <w:t>La deuxième partie d</w:t>
      </w:r>
      <w:r w:rsidR="00467FE8">
        <w:t xml:space="preserve">e la présentation </w:t>
      </w:r>
      <w:r>
        <w:t>servira</w:t>
      </w:r>
      <w:r w:rsidR="007B249F">
        <w:t xml:space="preserve"> d'abord</w:t>
      </w:r>
      <w:r>
        <w:t xml:space="preserve"> à</w:t>
      </w:r>
      <w:r w:rsidR="00082771">
        <w:t xml:space="preserve"> résumer les travaux qui ont été menés pour réaliser le projet</w:t>
      </w:r>
      <w:r w:rsidR="007B249F">
        <w:t>. Elle visera aussi à décrire les problèmes qui ont été rencontrés</w:t>
      </w:r>
      <w:r w:rsidR="00316231">
        <w:t xml:space="preserve"> pendant le projet. Elle se terminera pa</w:t>
      </w:r>
      <w:r w:rsidR="00467FE8">
        <w:t>r</w:t>
      </w:r>
      <w:r w:rsidR="00316231">
        <w:t xml:space="preserve"> </w:t>
      </w:r>
      <w:r w:rsidR="005E6EF3">
        <w:t xml:space="preserve">une brève description </w:t>
      </w:r>
      <w:r w:rsidR="008C660F">
        <w:t>des objectifs qui ont été atteint</w:t>
      </w:r>
      <w:r w:rsidR="00BF4A93">
        <w:t>s</w:t>
      </w:r>
      <w:r w:rsidR="008C660F">
        <w:t xml:space="preserve"> </w:t>
      </w:r>
      <w:r w:rsidR="00467FE8">
        <w:t>à la fin du projet</w:t>
      </w:r>
      <w:r w:rsidR="008F73FC">
        <w:t xml:space="preserve"> et de ceux qui ne l’ont pas été.</w:t>
      </w:r>
      <w:r w:rsidR="000E6E01">
        <w:t xml:space="preserve"> </w:t>
      </w:r>
    </w:p>
    <w:p w14:paraId="7AEC3B4D" w14:textId="0295EB3F" w:rsidR="00BD261F" w:rsidRDefault="00BD261F" w:rsidP="00895CC8">
      <w:pPr>
        <w:pStyle w:val="Titre2"/>
        <w:jc w:val="both"/>
      </w:pPr>
      <w:bookmarkStart w:id="23" w:name="_Toc130803024"/>
      <w:r>
        <w:t>d</w:t>
      </w:r>
      <w:r w:rsidR="00BF4A93">
        <w:t>É</w:t>
      </w:r>
      <w:r>
        <w:t>monstration</w:t>
      </w:r>
      <w:bookmarkEnd w:id="23"/>
    </w:p>
    <w:p w14:paraId="21570AA4" w14:textId="160D3584" w:rsidR="00377251" w:rsidRDefault="00467FE8" w:rsidP="00895CC8">
      <w:pPr>
        <w:jc w:val="both"/>
      </w:pPr>
      <w:r>
        <w:t>La dernière partie de la présentation ser</w:t>
      </w:r>
      <w:r w:rsidR="00C95A4B">
        <w:t>a une démonstration qui mettra en valeur le projet. Elle se déroulera comme suit</w:t>
      </w:r>
      <w:r w:rsidR="008F73FC">
        <w:t> :</w:t>
      </w:r>
    </w:p>
    <w:p w14:paraId="13CAB9BC" w14:textId="14241A8E" w:rsidR="00B03850" w:rsidRDefault="00B03850" w:rsidP="00B03850">
      <w:pPr>
        <w:pStyle w:val="Paragraphedeliste"/>
        <w:numPr>
          <w:ilvl w:val="0"/>
          <w:numId w:val="20"/>
        </w:numPr>
        <w:jc w:val="both"/>
      </w:pPr>
      <w:r>
        <w:t>On démarrera le système en alimentant tout le système.</w:t>
      </w:r>
    </w:p>
    <w:p w14:paraId="481B6E8F" w14:textId="476CBDCE" w:rsidR="00B03850" w:rsidRDefault="00B03850" w:rsidP="00B03850">
      <w:pPr>
        <w:pStyle w:val="Paragraphedeliste"/>
        <w:numPr>
          <w:ilvl w:val="0"/>
          <w:numId w:val="20"/>
        </w:numPr>
        <w:jc w:val="both"/>
      </w:pPr>
      <w:r>
        <w:t>On ouvrera l’application mobile et porteront attention au cellulaire et le panneau électrique</w:t>
      </w:r>
    </w:p>
    <w:p w14:paraId="31BA571C" w14:textId="537DC377" w:rsidR="00B03850" w:rsidRDefault="00B03850" w:rsidP="00B03850">
      <w:pPr>
        <w:pStyle w:val="Paragraphedeliste"/>
        <w:numPr>
          <w:ilvl w:val="0"/>
          <w:numId w:val="20"/>
        </w:numPr>
        <w:jc w:val="both"/>
      </w:pPr>
      <w:r>
        <w:t>On débarrera la porte mécaniquement, on ouvrera la porte et l’état de la porte sera démontrer sur le cellulaire et le panneau</w:t>
      </w:r>
    </w:p>
    <w:p w14:paraId="5A2B60CF" w14:textId="1EFF4026" w:rsidR="00B03850" w:rsidRDefault="00B03850" w:rsidP="00B03850">
      <w:pPr>
        <w:pStyle w:val="Paragraphedeliste"/>
        <w:numPr>
          <w:ilvl w:val="0"/>
          <w:numId w:val="20"/>
        </w:numPr>
        <w:jc w:val="both"/>
      </w:pPr>
      <w:r>
        <w:t>On barrera la porte avec le panneau et débarrera la porte avec le cellulaire</w:t>
      </w:r>
    </w:p>
    <w:p w14:paraId="414CC20E" w14:textId="0D0003FA" w:rsidR="00B03850" w:rsidRDefault="00B03850" w:rsidP="00B03850">
      <w:pPr>
        <w:pStyle w:val="Paragraphedeliste"/>
        <w:numPr>
          <w:ilvl w:val="0"/>
          <w:numId w:val="20"/>
        </w:numPr>
        <w:jc w:val="both"/>
      </w:pPr>
      <w:r>
        <w:t xml:space="preserve">On attendra 20 secondes et on observera « l’anomalie » puisque la porte n’a pas été ouverte. </w:t>
      </w:r>
    </w:p>
    <w:p w14:paraId="4C88C6A4" w14:textId="539056CE" w:rsidR="00B03850" w:rsidRDefault="00B03850" w:rsidP="00B03850">
      <w:pPr>
        <w:pStyle w:val="Paragraphedeliste"/>
        <w:numPr>
          <w:ilvl w:val="0"/>
          <w:numId w:val="20"/>
        </w:numPr>
        <w:jc w:val="both"/>
      </w:pPr>
      <w:r>
        <w:t>On ajoutera les capteurs un par un et programmera avec le cellulaire les modes de fonctionnement, par exemple barre la porte quand détecte ou active buzzer quand détecte, etc.</w:t>
      </w:r>
    </w:p>
    <w:p w14:paraId="635EEDAF" w14:textId="389A803F" w:rsidR="00B03850" w:rsidRDefault="00B03850" w:rsidP="00B03850">
      <w:pPr>
        <w:pStyle w:val="Paragraphedeliste"/>
        <w:numPr>
          <w:ilvl w:val="0"/>
          <w:numId w:val="20"/>
        </w:numPr>
        <w:jc w:val="both"/>
      </w:pPr>
      <w:r>
        <w:t>On tentera de briser la porte et montrera le cellulaire afficher une notification, le buzzer « buzzer » et le panneau électrique crier que la police s’en viens, etc.</w:t>
      </w:r>
    </w:p>
    <w:p w14:paraId="1A36B047" w14:textId="14D7AAB1" w:rsidR="00B03850" w:rsidRDefault="00B03850" w:rsidP="00B03850">
      <w:pPr>
        <w:pStyle w:val="Paragraphedeliste"/>
        <w:numPr>
          <w:ilvl w:val="0"/>
          <w:numId w:val="20"/>
        </w:numPr>
        <w:jc w:val="both"/>
      </w:pPr>
      <w:r>
        <w:t>On ouvrera avec une NFC qui va dire qui somme nous avec l’hautparleur</w:t>
      </w:r>
    </w:p>
    <w:p w14:paraId="4963075D" w14:textId="3812A351" w:rsidR="00B03850" w:rsidRDefault="00B03850" w:rsidP="00B03850">
      <w:pPr>
        <w:pStyle w:val="Paragraphedeliste"/>
        <w:numPr>
          <w:ilvl w:val="0"/>
          <w:numId w:val="20"/>
        </w:numPr>
        <w:jc w:val="both"/>
      </w:pPr>
      <w:r>
        <w:t>On va communiquer à travers le haut-parleur du cellulaire (ou le panneau)</w:t>
      </w:r>
    </w:p>
    <w:p w14:paraId="44FF8000" w14:textId="55CBA21D" w:rsidR="00B03850" w:rsidRDefault="00B03850" w:rsidP="00895CC8">
      <w:pPr>
        <w:pStyle w:val="Paragraphedeliste"/>
        <w:numPr>
          <w:ilvl w:val="0"/>
          <w:numId w:val="20"/>
        </w:numPr>
        <w:jc w:val="both"/>
      </w:pPr>
      <w:r>
        <w:t xml:space="preserve">On ajoutera tous les capteurs en même temps pour faire un test final. </w:t>
      </w:r>
    </w:p>
    <w:p w14:paraId="0017125F" w14:textId="1344975B" w:rsidR="00B03850" w:rsidRDefault="00B03850" w:rsidP="00B03850">
      <w:pPr>
        <w:pStyle w:val="Paragraphedeliste"/>
        <w:jc w:val="both"/>
      </w:pPr>
    </w:p>
    <w:p w14:paraId="496F3714" w14:textId="58066A48" w:rsidR="00B03850" w:rsidRDefault="00B03850" w:rsidP="00B03850">
      <w:pPr>
        <w:pStyle w:val="Paragraphedeliste"/>
        <w:jc w:val="both"/>
      </w:pPr>
    </w:p>
    <w:p w14:paraId="09281FDB" w14:textId="186080F5" w:rsidR="00B03850" w:rsidRDefault="00B03850" w:rsidP="00B03850">
      <w:pPr>
        <w:pStyle w:val="Paragraphedeliste"/>
        <w:jc w:val="both"/>
      </w:pPr>
    </w:p>
    <w:p w14:paraId="493FF0A0" w14:textId="496F98A1" w:rsidR="00B03850" w:rsidRDefault="00B03850" w:rsidP="00B03850">
      <w:pPr>
        <w:pStyle w:val="Paragraphedeliste"/>
        <w:jc w:val="both"/>
      </w:pPr>
    </w:p>
    <w:p w14:paraId="593F365F" w14:textId="110FC231" w:rsidR="00B03850" w:rsidRDefault="00B03850" w:rsidP="00B03850">
      <w:pPr>
        <w:pStyle w:val="Paragraphedeliste"/>
        <w:jc w:val="both"/>
      </w:pPr>
    </w:p>
    <w:p w14:paraId="24999F34" w14:textId="1FF5B425" w:rsidR="00B03850" w:rsidRDefault="00B03850" w:rsidP="00B03850">
      <w:pPr>
        <w:pStyle w:val="Paragraphedeliste"/>
        <w:jc w:val="both"/>
      </w:pPr>
    </w:p>
    <w:p w14:paraId="300CC456" w14:textId="3058BCB3" w:rsidR="00B03850" w:rsidRDefault="00B03850" w:rsidP="00B03850">
      <w:pPr>
        <w:pStyle w:val="Paragraphedeliste"/>
        <w:jc w:val="both"/>
      </w:pPr>
    </w:p>
    <w:p w14:paraId="574BF3FF" w14:textId="15B02AC2" w:rsidR="00B03850" w:rsidRDefault="00B03850" w:rsidP="00B03850">
      <w:pPr>
        <w:pStyle w:val="Paragraphedeliste"/>
        <w:jc w:val="both"/>
      </w:pPr>
    </w:p>
    <w:p w14:paraId="22651F08" w14:textId="77777777" w:rsidR="00B03850" w:rsidRDefault="00B03850" w:rsidP="00B03850">
      <w:pPr>
        <w:pStyle w:val="Paragraphedeliste"/>
        <w:jc w:val="both"/>
      </w:pPr>
    </w:p>
    <w:p w14:paraId="3E667221" w14:textId="76C4B47F" w:rsidR="00BA6DF7" w:rsidRDefault="00BA6DF7" w:rsidP="00895CC8">
      <w:pPr>
        <w:pStyle w:val="Titre1"/>
        <w:jc w:val="both"/>
      </w:pPr>
      <w:bookmarkStart w:id="24" w:name="_Toc130803025"/>
      <w:r>
        <w:lastRenderedPageBreak/>
        <w:t>Requis</w:t>
      </w:r>
      <w:bookmarkEnd w:id="24"/>
    </w:p>
    <w:p w14:paraId="734D545C" w14:textId="663A3956" w:rsidR="00BA6DF7" w:rsidRDefault="00BA6DF7" w:rsidP="00895CC8">
      <w:pPr>
        <w:jc w:val="both"/>
      </w:pPr>
      <w:r>
        <w:t xml:space="preserve">Les sections </w:t>
      </w:r>
      <w:r w:rsidR="00907E70">
        <w:t>qui suivent</w:t>
      </w:r>
      <w:r>
        <w:t xml:space="preserve"> présentent les exigences qui s'appliquent au projet. </w:t>
      </w:r>
      <w:r w:rsidR="00954D33">
        <w:t>Elles traduisent</w:t>
      </w:r>
      <w:r>
        <w:t xml:space="preserve"> l</w:t>
      </w:r>
      <w:r w:rsidR="00D145A5">
        <w:t>e contenu des sections qui précèdent en</w:t>
      </w:r>
      <w:r w:rsidR="00B3448C">
        <w:t xml:space="preserve"> requis de différentes natures qui guideront la réalisation du projet</w:t>
      </w:r>
      <w:r>
        <w:t>.</w:t>
      </w:r>
    </w:p>
    <w:p w14:paraId="410CD6FB" w14:textId="307F1BAE" w:rsidR="004E22E4" w:rsidRDefault="00BA6DF7" w:rsidP="003019AD">
      <w:pPr>
        <w:pStyle w:val="Titre2"/>
        <w:jc w:val="both"/>
      </w:pPr>
      <w:bookmarkStart w:id="25" w:name="_Toc130803026"/>
      <w:r>
        <w:t>Requis de type "système"</w:t>
      </w:r>
      <w:bookmarkEnd w:id="25"/>
    </w:p>
    <w:p w14:paraId="2F08FD45" w14:textId="76B31CD2" w:rsidR="0094112B" w:rsidRPr="0094112B" w:rsidRDefault="0094112B" w:rsidP="0094112B">
      <w:r>
        <w:t xml:space="preserve">Le </w:t>
      </w:r>
      <w:r>
        <w:fldChar w:fldCharType="begin"/>
      </w:r>
      <w:r>
        <w:instrText xml:space="preserve"> REF _Ref118359737 \h </w:instrText>
      </w:r>
      <w:r>
        <w:fldChar w:fldCharType="separate"/>
      </w:r>
      <w:r w:rsidR="00107326">
        <w:t xml:space="preserve">Tableau </w:t>
      </w:r>
      <w:r w:rsidR="00107326">
        <w:rPr>
          <w:noProof/>
        </w:rPr>
        <w:t>1</w:t>
      </w:r>
      <w:r>
        <w:fldChar w:fldCharType="end"/>
      </w:r>
      <w:r>
        <w:t xml:space="preserve"> présente les requis système du projet</w:t>
      </w:r>
      <w:r w:rsidR="00D37744">
        <w:t>.</w:t>
      </w:r>
    </w:p>
    <w:p w14:paraId="5670EC9D" w14:textId="6CFE9EF8" w:rsidR="00377251" w:rsidRDefault="0094112B" w:rsidP="0094112B">
      <w:pPr>
        <w:pStyle w:val="Lgende"/>
      </w:pPr>
      <w:bookmarkStart w:id="26" w:name="_Ref118359737"/>
      <w:bookmarkStart w:id="27" w:name="_Toc130802694"/>
      <w:r>
        <w:t xml:space="preserve">Tableau </w:t>
      </w:r>
      <w:r w:rsidR="00506DDB">
        <w:fldChar w:fldCharType="begin"/>
      </w:r>
      <w:r w:rsidR="00506DDB">
        <w:instrText xml:space="preserve"> SEQ Tableau \* ARABIC </w:instrText>
      </w:r>
      <w:r w:rsidR="00506DDB">
        <w:fldChar w:fldCharType="separate"/>
      </w:r>
      <w:r w:rsidR="00107326">
        <w:rPr>
          <w:noProof/>
        </w:rPr>
        <w:t>1</w:t>
      </w:r>
      <w:r w:rsidR="00506DDB">
        <w:rPr>
          <w:noProof/>
        </w:rPr>
        <w:fldChar w:fldCharType="end"/>
      </w:r>
      <w:bookmarkEnd w:id="26"/>
      <w:r>
        <w:t>: Requis système</w:t>
      </w:r>
      <w:bookmarkEnd w:id="27"/>
    </w:p>
    <w:tbl>
      <w:tblPr>
        <w:tblStyle w:val="Grilledutableau"/>
        <w:tblW w:w="0" w:type="auto"/>
        <w:tblLook w:val="04A0" w:firstRow="1" w:lastRow="0" w:firstColumn="1" w:lastColumn="0" w:noHBand="0" w:noVBand="1"/>
      </w:tblPr>
      <w:tblGrid>
        <w:gridCol w:w="1413"/>
        <w:gridCol w:w="6883"/>
      </w:tblGrid>
      <w:tr w:rsidR="00224D8E" w14:paraId="50A46095" w14:textId="77777777" w:rsidTr="00790033">
        <w:tc>
          <w:tcPr>
            <w:tcW w:w="1413" w:type="dxa"/>
          </w:tcPr>
          <w:p w14:paraId="2F0DEEE7" w14:textId="7C06D980" w:rsidR="00224D8E" w:rsidRDefault="00FC6A40" w:rsidP="00224D8E">
            <w:r>
              <w:t>Référence</w:t>
            </w:r>
          </w:p>
        </w:tc>
        <w:tc>
          <w:tcPr>
            <w:tcW w:w="6883" w:type="dxa"/>
          </w:tcPr>
          <w:p w14:paraId="4492D93A" w14:textId="0EF774AD" w:rsidR="00224D8E" w:rsidRDefault="0020186F" w:rsidP="00224D8E">
            <w:r>
              <w:t>Description</w:t>
            </w:r>
          </w:p>
        </w:tc>
      </w:tr>
      <w:tr w:rsidR="00224D8E" w14:paraId="6B0AF4F9" w14:textId="77777777" w:rsidTr="00790033">
        <w:tc>
          <w:tcPr>
            <w:tcW w:w="1413" w:type="dxa"/>
          </w:tcPr>
          <w:p w14:paraId="4D1A1E27" w14:textId="53761087" w:rsidR="00224D8E" w:rsidRDefault="00FC6A40" w:rsidP="00224D8E">
            <w:r>
              <w:t>S1</w:t>
            </w:r>
          </w:p>
        </w:tc>
        <w:tc>
          <w:tcPr>
            <w:tcW w:w="6883" w:type="dxa"/>
          </w:tcPr>
          <w:p w14:paraId="7E0398D4" w14:textId="58B59D9A" w:rsidR="00224D8E" w:rsidRDefault="00790033" w:rsidP="00224D8E">
            <w:r>
              <w:t xml:space="preserve">Gère les commandes du client selon </w:t>
            </w:r>
            <w:r w:rsidR="008D3EF5">
              <w:t>la programmation personnalisée</w:t>
            </w:r>
            <w:r>
              <w:t xml:space="preserve"> du client (ex : quand quelqu’un passe devant la caméra, envoi l’information sur le téléphone du client et avec les options que le client </w:t>
            </w:r>
            <w:r w:rsidR="00330135">
              <w:t>peut</w:t>
            </w:r>
            <w:r>
              <w:t xml:space="preserve"> faire avec cette information, décide de barrer la porte)</w:t>
            </w:r>
          </w:p>
        </w:tc>
      </w:tr>
      <w:tr w:rsidR="00224D8E" w14:paraId="5BDEC126" w14:textId="77777777" w:rsidTr="00790033">
        <w:tc>
          <w:tcPr>
            <w:tcW w:w="1413" w:type="dxa"/>
          </w:tcPr>
          <w:p w14:paraId="1E64ED52" w14:textId="029ECD67" w:rsidR="00224D8E" w:rsidRDefault="00FC6A40" w:rsidP="00224D8E">
            <w:r>
              <w:t>S2</w:t>
            </w:r>
          </w:p>
        </w:tc>
        <w:tc>
          <w:tcPr>
            <w:tcW w:w="6883" w:type="dxa"/>
          </w:tcPr>
          <w:p w14:paraId="20F115D1" w14:textId="12F9DEC1" w:rsidR="00224D8E" w:rsidRDefault="00330135" w:rsidP="00224D8E">
            <w:r>
              <w:t xml:space="preserve">Le client peut utiliser n’importe quels capteurs qu’il veut selon ses besoins </w:t>
            </w:r>
          </w:p>
        </w:tc>
      </w:tr>
      <w:tr w:rsidR="00224D8E" w14:paraId="27D7CC00" w14:textId="77777777" w:rsidTr="00790033">
        <w:tc>
          <w:tcPr>
            <w:tcW w:w="1413" w:type="dxa"/>
          </w:tcPr>
          <w:p w14:paraId="0BA4C0ED" w14:textId="62D156F7" w:rsidR="00224D8E" w:rsidRDefault="00FC6A40" w:rsidP="00224D8E">
            <w:r>
              <w:t>S3</w:t>
            </w:r>
          </w:p>
        </w:tc>
        <w:tc>
          <w:tcPr>
            <w:tcW w:w="6883" w:type="dxa"/>
          </w:tcPr>
          <w:p w14:paraId="4A89E9B6" w14:textId="7E47E229" w:rsidR="00224D8E" w:rsidRDefault="00330135" w:rsidP="00224D8E">
            <w:r>
              <w:t>Le client peut utiliser sont cellulaire pour gérer le traitement de l’information</w:t>
            </w:r>
          </w:p>
        </w:tc>
      </w:tr>
      <w:tr w:rsidR="00224D8E" w14:paraId="3737EF72" w14:textId="77777777" w:rsidTr="00790033">
        <w:tc>
          <w:tcPr>
            <w:tcW w:w="1413" w:type="dxa"/>
          </w:tcPr>
          <w:p w14:paraId="1CB9F086" w14:textId="314FD18C" w:rsidR="00224D8E" w:rsidRDefault="00FC6A40" w:rsidP="00224D8E">
            <w:r>
              <w:t>S4</w:t>
            </w:r>
          </w:p>
        </w:tc>
        <w:tc>
          <w:tcPr>
            <w:tcW w:w="6883" w:type="dxa"/>
          </w:tcPr>
          <w:p w14:paraId="244CF3F6" w14:textId="07738D75" w:rsidR="00224D8E" w:rsidRDefault="00330135" w:rsidP="00224D8E">
            <w:r>
              <w:t xml:space="preserve">Le client peut utiliser </w:t>
            </w:r>
            <w:r w:rsidR="00B03850">
              <w:t>le panneau électrique</w:t>
            </w:r>
            <w:r>
              <w:t xml:space="preserve"> pour lire l’information à jour des capteurs (ex : l’heure à laquelle quelqu’un </w:t>
            </w:r>
            <w:proofErr w:type="gramStart"/>
            <w:r w:rsidR="00B03850">
              <w:t>a</w:t>
            </w:r>
            <w:proofErr w:type="gramEnd"/>
            <w:r w:rsidR="00B03850">
              <w:t xml:space="preserve"> cogner sur la porte</w:t>
            </w:r>
            <w:r>
              <w:t xml:space="preserve">) </w:t>
            </w:r>
          </w:p>
        </w:tc>
      </w:tr>
      <w:tr w:rsidR="00224D8E" w14:paraId="20D3E2B1" w14:textId="77777777" w:rsidTr="00790033">
        <w:tc>
          <w:tcPr>
            <w:tcW w:w="1413" w:type="dxa"/>
          </w:tcPr>
          <w:p w14:paraId="77E9C266" w14:textId="0D5AFECD" w:rsidR="00224D8E" w:rsidRDefault="00FC6A40" w:rsidP="00224D8E">
            <w:r>
              <w:t>S5</w:t>
            </w:r>
          </w:p>
        </w:tc>
        <w:tc>
          <w:tcPr>
            <w:tcW w:w="6883" w:type="dxa"/>
          </w:tcPr>
          <w:p w14:paraId="5DD3C906" w14:textId="2E753D89" w:rsidR="00224D8E" w:rsidRDefault="00330135" w:rsidP="00224D8E">
            <w:r>
              <w:t>Les capteurs</w:t>
            </w:r>
            <w:r w:rsidR="007F3A44">
              <w:t>, les portes et le cellulaire</w:t>
            </w:r>
            <w:r>
              <w:t xml:space="preserve"> peuvent sauvegarder </w:t>
            </w:r>
            <w:r w:rsidR="008D3EF5">
              <w:t>leur</w:t>
            </w:r>
            <w:r w:rsidR="007F3A44">
              <w:t>s</w:t>
            </w:r>
            <w:r w:rsidR="008D3EF5">
              <w:t xml:space="preserve"> information</w:t>
            </w:r>
            <w:r w:rsidR="007F3A44">
              <w:t>s</w:t>
            </w:r>
            <w:r>
              <w:t xml:space="preserve"> </w:t>
            </w:r>
            <w:r w:rsidR="00B03850">
              <w:t>dans le server en communiquant au server</w:t>
            </w:r>
          </w:p>
        </w:tc>
      </w:tr>
      <w:tr w:rsidR="00224D8E" w14:paraId="25670D12" w14:textId="77777777" w:rsidTr="00790033">
        <w:tc>
          <w:tcPr>
            <w:tcW w:w="1413" w:type="dxa"/>
          </w:tcPr>
          <w:p w14:paraId="7BAC6F46" w14:textId="7648CDA3" w:rsidR="00224D8E" w:rsidRDefault="00FC6A40" w:rsidP="00224D8E">
            <w:r>
              <w:t>S6</w:t>
            </w:r>
          </w:p>
        </w:tc>
        <w:tc>
          <w:tcPr>
            <w:tcW w:w="6883" w:type="dxa"/>
          </w:tcPr>
          <w:p w14:paraId="2135BB81" w14:textId="2C1791C4" w:rsidR="00224D8E" w:rsidRDefault="00330135" w:rsidP="00224D8E">
            <w:r>
              <w:t xml:space="preserve">Les capteurs possèdent tous </w:t>
            </w:r>
            <w:r w:rsidR="0057461B">
              <w:t>une batterie rechargeable et une source d’alimentation</w:t>
            </w:r>
          </w:p>
        </w:tc>
      </w:tr>
    </w:tbl>
    <w:p w14:paraId="5A677FE9" w14:textId="7C7B5D25" w:rsidR="00224D8E" w:rsidRDefault="00224D8E" w:rsidP="00224D8E"/>
    <w:p w14:paraId="23B14A88" w14:textId="77777777" w:rsidR="0057461B" w:rsidRPr="00224D8E" w:rsidRDefault="0057461B" w:rsidP="00224D8E"/>
    <w:p w14:paraId="7D02353C" w14:textId="26835BCB" w:rsidR="00CA6862" w:rsidRDefault="00907E70" w:rsidP="003019AD">
      <w:pPr>
        <w:pStyle w:val="Titre2"/>
        <w:jc w:val="both"/>
      </w:pPr>
      <w:bookmarkStart w:id="28" w:name="_Toc130803027"/>
      <w:r>
        <w:t>requis de type "mécanique"</w:t>
      </w:r>
      <w:bookmarkEnd w:id="28"/>
    </w:p>
    <w:p w14:paraId="006B2730" w14:textId="3962B059" w:rsidR="0094112B" w:rsidRPr="0094112B" w:rsidRDefault="0094112B" w:rsidP="0094112B">
      <w:r>
        <w:t xml:space="preserve">Le </w:t>
      </w:r>
      <w:r>
        <w:fldChar w:fldCharType="begin"/>
      </w:r>
      <w:r>
        <w:instrText xml:space="preserve"> REF _Ref118359864 \h </w:instrText>
      </w:r>
      <w:r>
        <w:fldChar w:fldCharType="separate"/>
      </w:r>
      <w:r w:rsidR="00107326">
        <w:t xml:space="preserve">Tableau </w:t>
      </w:r>
      <w:r w:rsidR="00107326">
        <w:rPr>
          <w:noProof/>
        </w:rPr>
        <w:t>2</w:t>
      </w:r>
      <w:r>
        <w:fldChar w:fldCharType="end"/>
      </w:r>
      <w:r>
        <w:t xml:space="preserve"> présente les requis mécaniques du projet.</w:t>
      </w:r>
    </w:p>
    <w:p w14:paraId="18654740" w14:textId="11CCE10B" w:rsidR="0094112B" w:rsidRPr="0094112B" w:rsidRDefault="0094112B" w:rsidP="0094112B">
      <w:pPr>
        <w:pStyle w:val="Lgende"/>
      </w:pPr>
      <w:bookmarkStart w:id="29" w:name="_Ref118359864"/>
      <w:bookmarkStart w:id="30" w:name="_Toc130802695"/>
      <w:r>
        <w:t xml:space="preserve">Tableau </w:t>
      </w:r>
      <w:r w:rsidR="00506DDB">
        <w:fldChar w:fldCharType="begin"/>
      </w:r>
      <w:r w:rsidR="00506DDB">
        <w:instrText xml:space="preserve"> SEQ Tableau \* ARABIC </w:instrText>
      </w:r>
      <w:r w:rsidR="00506DDB">
        <w:fldChar w:fldCharType="separate"/>
      </w:r>
      <w:r w:rsidR="00107326">
        <w:rPr>
          <w:noProof/>
        </w:rPr>
        <w:t>2</w:t>
      </w:r>
      <w:r w:rsidR="00506DDB">
        <w:rPr>
          <w:noProof/>
        </w:rPr>
        <w:fldChar w:fldCharType="end"/>
      </w:r>
      <w:bookmarkEnd w:id="29"/>
      <w:r>
        <w:t>: Requis mécanique</w:t>
      </w:r>
      <w:bookmarkEnd w:id="30"/>
      <w:r>
        <w:t xml:space="preserve"> </w:t>
      </w:r>
    </w:p>
    <w:tbl>
      <w:tblPr>
        <w:tblStyle w:val="Grilledutableau"/>
        <w:tblW w:w="0" w:type="auto"/>
        <w:tblLook w:val="04A0" w:firstRow="1" w:lastRow="0" w:firstColumn="1" w:lastColumn="0" w:noHBand="0" w:noVBand="1"/>
      </w:tblPr>
      <w:tblGrid>
        <w:gridCol w:w="1413"/>
        <w:gridCol w:w="6883"/>
      </w:tblGrid>
      <w:tr w:rsidR="00224D8E" w14:paraId="49DA22E2" w14:textId="77777777" w:rsidTr="00790033">
        <w:tc>
          <w:tcPr>
            <w:tcW w:w="1413" w:type="dxa"/>
          </w:tcPr>
          <w:p w14:paraId="594C7504" w14:textId="576129E0" w:rsidR="00224D8E" w:rsidRDefault="00FC6A40" w:rsidP="003019AD">
            <w:r>
              <w:t>Référence</w:t>
            </w:r>
          </w:p>
        </w:tc>
        <w:tc>
          <w:tcPr>
            <w:tcW w:w="6883" w:type="dxa"/>
          </w:tcPr>
          <w:p w14:paraId="6531FD95" w14:textId="60922597" w:rsidR="00224D8E" w:rsidRDefault="0020186F" w:rsidP="003019AD">
            <w:r>
              <w:t>Description</w:t>
            </w:r>
          </w:p>
        </w:tc>
      </w:tr>
      <w:tr w:rsidR="00224D8E" w14:paraId="442F3EAF" w14:textId="77777777" w:rsidTr="00790033">
        <w:tc>
          <w:tcPr>
            <w:tcW w:w="1413" w:type="dxa"/>
          </w:tcPr>
          <w:p w14:paraId="50790534" w14:textId="412BDA8A" w:rsidR="00224D8E" w:rsidRDefault="00FC6A40" w:rsidP="003019AD">
            <w:r>
              <w:t>M1</w:t>
            </w:r>
          </w:p>
        </w:tc>
        <w:tc>
          <w:tcPr>
            <w:tcW w:w="6883" w:type="dxa"/>
          </w:tcPr>
          <w:p w14:paraId="4DC97235" w14:textId="6E8F6BA5" w:rsidR="00224D8E" w:rsidRDefault="0057461B" w:rsidP="003019AD">
            <w:r>
              <w:t xml:space="preserve">Boitier assez grand pour les </w:t>
            </w:r>
            <w:r w:rsidR="00BE0DB6">
              <w:t>PCB</w:t>
            </w:r>
            <w:r>
              <w:t xml:space="preserve"> et composantes </w:t>
            </w:r>
          </w:p>
        </w:tc>
      </w:tr>
      <w:tr w:rsidR="00224D8E" w14:paraId="15841F07" w14:textId="77777777" w:rsidTr="00790033">
        <w:tc>
          <w:tcPr>
            <w:tcW w:w="1413" w:type="dxa"/>
          </w:tcPr>
          <w:p w14:paraId="63849AD6" w14:textId="48955859" w:rsidR="00224D8E" w:rsidRDefault="00FC6A40" w:rsidP="003019AD">
            <w:r>
              <w:t>M2</w:t>
            </w:r>
          </w:p>
        </w:tc>
        <w:tc>
          <w:tcPr>
            <w:tcW w:w="6883" w:type="dxa"/>
          </w:tcPr>
          <w:p w14:paraId="7134E6B8" w14:textId="6A084C10" w:rsidR="00224D8E" w:rsidRDefault="0057461B" w:rsidP="003019AD">
            <w:r>
              <w:t xml:space="preserve">Les antennes </w:t>
            </w:r>
            <w:r w:rsidR="00157D94">
              <w:t>soient</w:t>
            </w:r>
            <w:r>
              <w:t xml:space="preserve"> </w:t>
            </w:r>
            <w:r w:rsidR="00157D94">
              <w:t>protégées</w:t>
            </w:r>
            <w:r>
              <w:t xml:space="preserve"> des bris mais pas </w:t>
            </w:r>
            <w:r w:rsidR="00157D94">
              <w:t>obstruée (communication)</w:t>
            </w:r>
          </w:p>
        </w:tc>
      </w:tr>
      <w:tr w:rsidR="00224D8E" w14:paraId="6F6ACB5B" w14:textId="77777777" w:rsidTr="00790033">
        <w:tc>
          <w:tcPr>
            <w:tcW w:w="1413" w:type="dxa"/>
          </w:tcPr>
          <w:p w14:paraId="08A6FE87" w14:textId="3E780B94" w:rsidR="00224D8E" w:rsidRDefault="00FC6A40" w:rsidP="003019AD">
            <w:r>
              <w:t>M3</w:t>
            </w:r>
          </w:p>
        </w:tc>
        <w:tc>
          <w:tcPr>
            <w:tcW w:w="6883" w:type="dxa"/>
          </w:tcPr>
          <w:p w14:paraId="097F3040" w14:textId="1DDD49B4" w:rsidR="00224D8E" w:rsidRDefault="00157D94" w:rsidP="003019AD">
            <w:r>
              <w:t>Faut que le PCB et les capteurs sois protégé des intempéries (pluie, forte humidité, etc.)</w:t>
            </w:r>
          </w:p>
        </w:tc>
      </w:tr>
      <w:tr w:rsidR="00224D8E" w14:paraId="609FBE52" w14:textId="77777777" w:rsidTr="00790033">
        <w:tc>
          <w:tcPr>
            <w:tcW w:w="1413" w:type="dxa"/>
          </w:tcPr>
          <w:p w14:paraId="6F086687" w14:textId="0AEE1DFE" w:rsidR="00224D8E" w:rsidRDefault="00FC6A40" w:rsidP="003019AD">
            <w:r>
              <w:t>M4</w:t>
            </w:r>
          </w:p>
        </w:tc>
        <w:tc>
          <w:tcPr>
            <w:tcW w:w="6883" w:type="dxa"/>
          </w:tcPr>
          <w:p w14:paraId="30524EA4" w14:textId="0CCC6304" w:rsidR="00224D8E" w:rsidRDefault="00157D94" w:rsidP="003019AD">
            <w:r>
              <w:t>Il faut que le PCB et composantes soient fixée dans le boitier</w:t>
            </w:r>
          </w:p>
        </w:tc>
      </w:tr>
      <w:tr w:rsidR="00224D8E" w14:paraId="3EE356FA" w14:textId="77777777" w:rsidTr="00790033">
        <w:tc>
          <w:tcPr>
            <w:tcW w:w="1413" w:type="dxa"/>
          </w:tcPr>
          <w:p w14:paraId="6B553A56" w14:textId="0ABEBE58" w:rsidR="00224D8E" w:rsidRDefault="00FC6A40" w:rsidP="003019AD">
            <w:r>
              <w:t>M5</w:t>
            </w:r>
          </w:p>
        </w:tc>
        <w:tc>
          <w:tcPr>
            <w:tcW w:w="6883" w:type="dxa"/>
          </w:tcPr>
          <w:p w14:paraId="3FABDA52" w14:textId="477B585F" w:rsidR="00224D8E" w:rsidRDefault="00157D94" w:rsidP="003019AD">
            <w:r>
              <w:t xml:space="preserve">Il faut que le poignet de sécurité </w:t>
            </w:r>
            <w:r w:rsidR="00BC7E37">
              <w:t>soit</w:t>
            </w:r>
            <w:r>
              <w:t xml:space="preserve"> solide et ne bloque pas l’ouverture de la porte quand elle est </w:t>
            </w:r>
            <w:r w:rsidR="00BC7E37">
              <w:t>débarrée</w:t>
            </w:r>
          </w:p>
        </w:tc>
      </w:tr>
      <w:tr w:rsidR="00224D8E" w14:paraId="06945366" w14:textId="77777777" w:rsidTr="00790033">
        <w:tc>
          <w:tcPr>
            <w:tcW w:w="1413" w:type="dxa"/>
          </w:tcPr>
          <w:p w14:paraId="328C90D5" w14:textId="5203AC45" w:rsidR="00224D8E" w:rsidRDefault="00FC6A40" w:rsidP="003019AD">
            <w:r>
              <w:t>M6</w:t>
            </w:r>
          </w:p>
        </w:tc>
        <w:tc>
          <w:tcPr>
            <w:tcW w:w="6883" w:type="dxa"/>
          </w:tcPr>
          <w:p w14:paraId="559D1751" w14:textId="75EBBBA1" w:rsidR="00224D8E" w:rsidRDefault="00BC7E37" w:rsidP="003019AD">
            <w:r>
              <w:t>Les boitiers des circuits esclaves possèderons un support pour être attaché à un mur</w:t>
            </w:r>
          </w:p>
        </w:tc>
      </w:tr>
      <w:tr w:rsidR="00224D8E" w14:paraId="75B3B7BF" w14:textId="77777777" w:rsidTr="00790033">
        <w:tc>
          <w:tcPr>
            <w:tcW w:w="1413" w:type="dxa"/>
          </w:tcPr>
          <w:p w14:paraId="035022C9" w14:textId="55D5ECB5" w:rsidR="00224D8E" w:rsidRDefault="00FC6A40" w:rsidP="003019AD">
            <w:r>
              <w:t>M7</w:t>
            </w:r>
          </w:p>
        </w:tc>
        <w:tc>
          <w:tcPr>
            <w:tcW w:w="6883" w:type="dxa"/>
          </w:tcPr>
          <w:p w14:paraId="34532B5F" w14:textId="3C9B519D" w:rsidR="00224D8E" w:rsidRDefault="00BC7E37" w:rsidP="003019AD">
            <w:r>
              <w:t>Les boitiers des circuit esclaves doivent être léger pour être supporter sur un mur</w:t>
            </w:r>
          </w:p>
        </w:tc>
      </w:tr>
      <w:tr w:rsidR="007F3A44" w14:paraId="298ABA38" w14:textId="77777777" w:rsidTr="00790033">
        <w:tc>
          <w:tcPr>
            <w:tcW w:w="1413" w:type="dxa"/>
          </w:tcPr>
          <w:p w14:paraId="413CB29B" w14:textId="64499A44" w:rsidR="007F3A44" w:rsidRDefault="007F3A44" w:rsidP="003019AD">
            <w:r>
              <w:t>M8</w:t>
            </w:r>
          </w:p>
        </w:tc>
        <w:tc>
          <w:tcPr>
            <w:tcW w:w="6883" w:type="dxa"/>
          </w:tcPr>
          <w:p w14:paraId="509CC6FD" w14:textId="4A70FB09" w:rsidR="007F3A44" w:rsidRDefault="007F3A44" w:rsidP="003019AD">
            <w:r>
              <w:t>Il faut que la porte ne brise pas les moteurs quand la porte est débarrée à clé</w:t>
            </w:r>
          </w:p>
        </w:tc>
      </w:tr>
    </w:tbl>
    <w:p w14:paraId="4A445F55" w14:textId="4AB4A023" w:rsidR="003019AD" w:rsidRPr="003019AD" w:rsidRDefault="003019AD" w:rsidP="003019AD"/>
    <w:p w14:paraId="43DA3887" w14:textId="451E80A1" w:rsidR="00BA6DF7" w:rsidRDefault="00C00C76" w:rsidP="00895CC8">
      <w:pPr>
        <w:pStyle w:val="Titre2"/>
        <w:jc w:val="both"/>
      </w:pPr>
      <w:bookmarkStart w:id="31" w:name="_Toc130803028"/>
      <w:r>
        <w:rPr>
          <w:noProof/>
        </w:rPr>
        <w:lastRenderedPageBreak/>
        <w:drawing>
          <wp:inline distT="0" distB="0" distL="0" distR="0" wp14:anchorId="22A0FC7A" wp14:editId="51E479B9">
            <wp:extent cx="6985" cy="698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00BA6DF7">
        <w:t>Requis de type "</w:t>
      </w:r>
      <w:r w:rsidR="00191773">
        <w:t>électronique</w:t>
      </w:r>
      <w:r w:rsidR="00BA6DF7">
        <w:t>"</w:t>
      </w:r>
      <w:bookmarkEnd w:id="31"/>
    </w:p>
    <w:p w14:paraId="1269F00C" w14:textId="4716CEE2" w:rsidR="00463C03" w:rsidRDefault="00463C03" w:rsidP="00463C03">
      <w:pPr>
        <w:pStyle w:val="Lgende"/>
      </w:pPr>
      <w:r>
        <w:fldChar w:fldCharType="begin"/>
      </w:r>
      <w:r>
        <w:instrText xml:space="preserve"> REF _Ref118383219 \h </w:instrText>
      </w:r>
      <w:r>
        <w:fldChar w:fldCharType="separate"/>
      </w:r>
      <w:r w:rsidR="00107326">
        <w:t xml:space="preserve">Tableau </w:t>
      </w:r>
      <w:r w:rsidR="00107326">
        <w:rPr>
          <w:noProof/>
        </w:rPr>
        <w:t>3</w:t>
      </w:r>
      <w:r>
        <w:fldChar w:fldCharType="end"/>
      </w:r>
      <w:r>
        <w:t xml:space="preserve"> présente les requis électroniques</w:t>
      </w:r>
      <w:r w:rsidR="00D37744">
        <w:t>.</w:t>
      </w:r>
    </w:p>
    <w:p w14:paraId="19AFF286" w14:textId="2CBC1588" w:rsidR="00BA6DF7" w:rsidRDefault="00463C03" w:rsidP="00463C03">
      <w:pPr>
        <w:pStyle w:val="Lgende"/>
      </w:pPr>
      <w:bookmarkStart w:id="32" w:name="_Ref118383219"/>
      <w:bookmarkStart w:id="33" w:name="_Toc130802696"/>
      <w:r>
        <w:t xml:space="preserve">Tableau </w:t>
      </w:r>
      <w:r w:rsidR="00506DDB">
        <w:fldChar w:fldCharType="begin"/>
      </w:r>
      <w:r w:rsidR="00506DDB">
        <w:instrText xml:space="preserve"> SEQ Tableau \* ARABIC </w:instrText>
      </w:r>
      <w:r w:rsidR="00506DDB">
        <w:fldChar w:fldCharType="separate"/>
      </w:r>
      <w:r w:rsidR="00107326">
        <w:rPr>
          <w:noProof/>
        </w:rPr>
        <w:t>3</w:t>
      </w:r>
      <w:r w:rsidR="00506DDB">
        <w:rPr>
          <w:noProof/>
        </w:rPr>
        <w:fldChar w:fldCharType="end"/>
      </w:r>
      <w:bookmarkEnd w:id="32"/>
      <w:r>
        <w:t> :  Requis électronique</w:t>
      </w:r>
      <w:bookmarkEnd w:id="33"/>
    </w:p>
    <w:tbl>
      <w:tblPr>
        <w:tblStyle w:val="Grilledutableau"/>
        <w:tblW w:w="0" w:type="auto"/>
        <w:tblLook w:val="04A0" w:firstRow="1" w:lastRow="0" w:firstColumn="1" w:lastColumn="0" w:noHBand="0" w:noVBand="1"/>
      </w:tblPr>
      <w:tblGrid>
        <w:gridCol w:w="1413"/>
        <w:gridCol w:w="6883"/>
      </w:tblGrid>
      <w:tr w:rsidR="00463C03" w14:paraId="60430865" w14:textId="77777777" w:rsidTr="0048677F">
        <w:tc>
          <w:tcPr>
            <w:tcW w:w="1413" w:type="dxa"/>
          </w:tcPr>
          <w:p w14:paraId="22892694" w14:textId="77777777" w:rsidR="00463C03" w:rsidRDefault="00463C03" w:rsidP="0048677F">
            <w:pPr>
              <w:jc w:val="both"/>
            </w:pPr>
            <w:r>
              <w:t>Référence</w:t>
            </w:r>
          </w:p>
        </w:tc>
        <w:tc>
          <w:tcPr>
            <w:tcW w:w="6883" w:type="dxa"/>
          </w:tcPr>
          <w:p w14:paraId="0299C5B9" w14:textId="1823A5D6" w:rsidR="00463C03" w:rsidRDefault="0020186F" w:rsidP="0048677F">
            <w:pPr>
              <w:jc w:val="both"/>
            </w:pPr>
            <w:r>
              <w:t>Description</w:t>
            </w:r>
          </w:p>
        </w:tc>
      </w:tr>
      <w:tr w:rsidR="00463C03" w14:paraId="33FD2D50" w14:textId="77777777" w:rsidTr="0048677F">
        <w:tc>
          <w:tcPr>
            <w:tcW w:w="1413" w:type="dxa"/>
          </w:tcPr>
          <w:p w14:paraId="06A601C2" w14:textId="77777777" w:rsidR="00463C03" w:rsidRDefault="00463C03" w:rsidP="0048677F">
            <w:pPr>
              <w:jc w:val="both"/>
            </w:pPr>
            <w:r>
              <w:t>E1</w:t>
            </w:r>
          </w:p>
        </w:tc>
        <w:tc>
          <w:tcPr>
            <w:tcW w:w="6883" w:type="dxa"/>
          </w:tcPr>
          <w:p w14:paraId="299E2BA5" w14:textId="52FB826C" w:rsidR="00463C03" w:rsidRDefault="00463C03" w:rsidP="0048677F">
            <w:pPr>
              <w:jc w:val="both"/>
            </w:pPr>
            <w:r>
              <w:t xml:space="preserve">Le boitier sera alimenté par </w:t>
            </w:r>
            <w:r w:rsidR="007F3A44">
              <w:t>une</w:t>
            </w:r>
            <w:r>
              <w:t xml:space="preserve"> batterie rechargeable</w:t>
            </w:r>
          </w:p>
        </w:tc>
      </w:tr>
      <w:tr w:rsidR="00463C03" w14:paraId="73E09AB4" w14:textId="77777777" w:rsidTr="0048677F">
        <w:tc>
          <w:tcPr>
            <w:tcW w:w="1413" w:type="dxa"/>
          </w:tcPr>
          <w:p w14:paraId="12C01DC6" w14:textId="77777777" w:rsidR="00463C03" w:rsidRDefault="00463C03" w:rsidP="0048677F">
            <w:pPr>
              <w:jc w:val="both"/>
            </w:pPr>
            <w:r>
              <w:t>E2</w:t>
            </w:r>
          </w:p>
        </w:tc>
        <w:tc>
          <w:tcPr>
            <w:tcW w:w="6883" w:type="dxa"/>
          </w:tcPr>
          <w:p w14:paraId="6F42E1E2" w14:textId="09C27468" w:rsidR="00463C03" w:rsidRDefault="00463C03" w:rsidP="0048677F">
            <w:pPr>
              <w:jc w:val="both"/>
            </w:pPr>
            <w:r>
              <w:t>La batterie rechargeable alimentera le circuit</w:t>
            </w:r>
            <w:r w:rsidR="007F3A44">
              <w:t xml:space="preserve"> de la porte, des</w:t>
            </w:r>
            <w:r>
              <w:t xml:space="preserve"> capteurs</w:t>
            </w:r>
            <w:r w:rsidR="007F3A44">
              <w:t xml:space="preserve"> et du panneau électrique</w:t>
            </w:r>
          </w:p>
        </w:tc>
      </w:tr>
      <w:tr w:rsidR="00463C03" w14:paraId="1015FC44" w14:textId="77777777" w:rsidTr="0048677F">
        <w:tc>
          <w:tcPr>
            <w:tcW w:w="1413" w:type="dxa"/>
          </w:tcPr>
          <w:p w14:paraId="0A9BD21F" w14:textId="77777777" w:rsidR="00463C03" w:rsidRDefault="00463C03" w:rsidP="0048677F">
            <w:pPr>
              <w:jc w:val="both"/>
            </w:pPr>
            <w:r>
              <w:t>E3</w:t>
            </w:r>
          </w:p>
        </w:tc>
        <w:tc>
          <w:tcPr>
            <w:tcW w:w="6883" w:type="dxa"/>
          </w:tcPr>
          <w:p w14:paraId="16D8A3F0" w14:textId="77777777" w:rsidR="00463C03" w:rsidRDefault="00463C03" w:rsidP="0048677F">
            <w:pPr>
              <w:jc w:val="both"/>
            </w:pPr>
            <w:r>
              <w:t>La batterie rechargeable sera branchée à une boite d’alimentation</w:t>
            </w:r>
          </w:p>
        </w:tc>
      </w:tr>
      <w:tr w:rsidR="00463C03" w14:paraId="48D8ABE7" w14:textId="77777777" w:rsidTr="0048677F">
        <w:tc>
          <w:tcPr>
            <w:tcW w:w="1413" w:type="dxa"/>
          </w:tcPr>
          <w:p w14:paraId="367B7A85" w14:textId="77777777" w:rsidR="00463C03" w:rsidRDefault="00463C03" w:rsidP="0048677F">
            <w:pPr>
              <w:jc w:val="both"/>
            </w:pPr>
            <w:r>
              <w:t>E4</w:t>
            </w:r>
          </w:p>
        </w:tc>
        <w:tc>
          <w:tcPr>
            <w:tcW w:w="6883" w:type="dxa"/>
          </w:tcPr>
          <w:p w14:paraId="3A181489" w14:textId="53DDF62F" w:rsidR="00463C03" w:rsidRDefault="00463C03" w:rsidP="0048677F">
            <w:pPr>
              <w:jc w:val="both"/>
            </w:pPr>
            <w:r>
              <w:t>Tous les boitiers possèderont une antenne protégée des intempéries qui communiquent d’esclave à maitre</w:t>
            </w:r>
          </w:p>
        </w:tc>
      </w:tr>
    </w:tbl>
    <w:p w14:paraId="117D9A79" w14:textId="77777777" w:rsidR="00224D8E" w:rsidRDefault="00224D8E" w:rsidP="00895CC8">
      <w:pPr>
        <w:jc w:val="both"/>
      </w:pPr>
    </w:p>
    <w:p w14:paraId="3A59F208" w14:textId="2B9D453C" w:rsidR="00BA6DF7" w:rsidRDefault="00BA6DF7" w:rsidP="00895CC8">
      <w:pPr>
        <w:pStyle w:val="Titre2"/>
        <w:jc w:val="both"/>
      </w:pPr>
      <w:bookmarkStart w:id="34" w:name="_Toc130803029"/>
      <w:r>
        <w:t>requis de type "logiciel"</w:t>
      </w:r>
      <w:bookmarkEnd w:id="34"/>
    </w:p>
    <w:p w14:paraId="4B75E9D6" w14:textId="3702F919" w:rsidR="00394BA3" w:rsidRPr="00394BA3" w:rsidRDefault="00394BA3" w:rsidP="00394BA3">
      <w:r>
        <w:fldChar w:fldCharType="begin"/>
      </w:r>
      <w:r>
        <w:instrText xml:space="preserve"> REF _Ref118383610 \h </w:instrText>
      </w:r>
      <w:r>
        <w:fldChar w:fldCharType="separate"/>
      </w:r>
      <w:r w:rsidR="00107326">
        <w:t xml:space="preserve">Tableau </w:t>
      </w:r>
      <w:r w:rsidR="00107326">
        <w:rPr>
          <w:noProof/>
        </w:rPr>
        <w:t>4</w:t>
      </w:r>
      <w:r>
        <w:fldChar w:fldCharType="end"/>
      </w:r>
      <w:r>
        <w:t xml:space="preserve"> présente les requis logiciels</w:t>
      </w:r>
      <w:r w:rsidR="00D37744">
        <w:t>.</w:t>
      </w:r>
    </w:p>
    <w:p w14:paraId="34AFD512" w14:textId="494AC2C8" w:rsidR="00394BA3" w:rsidRDefault="00394BA3" w:rsidP="00394BA3">
      <w:pPr>
        <w:pStyle w:val="Lgende"/>
      </w:pPr>
      <w:bookmarkStart w:id="35" w:name="_Ref118383610"/>
      <w:bookmarkStart w:id="36" w:name="_Toc130802697"/>
      <w:r>
        <w:t xml:space="preserve">Tableau </w:t>
      </w:r>
      <w:r w:rsidR="00506DDB">
        <w:fldChar w:fldCharType="begin"/>
      </w:r>
      <w:r w:rsidR="00506DDB">
        <w:instrText xml:space="preserve"> SEQ Tableau \* ARABIC </w:instrText>
      </w:r>
      <w:r w:rsidR="00506DDB">
        <w:fldChar w:fldCharType="separate"/>
      </w:r>
      <w:r w:rsidR="00107326">
        <w:rPr>
          <w:noProof/>
        </w:rPr>
        <w:t>4</w:t>
      </w:r>
      <w:r w:rsidR="00506DDB">
        <w:rPr>
          <w:noProof/>
        </w:rPr>
        <w:fldChar w:fldCharType="end"/>
      </w:r>
      <w:bookmarkEnd w:id="35"/>
      <w:r>
        <w:t> : Requis logiciel</w:t>
      </w:r>
      <w:bookmarkEnd w:id="36"/>
    </w:p>
    <w:tbl>
      <w:tblPr>
        <w:tblStyle w:val="Grilledutableau"/>
        <w:tblW w:w="0" w:type="auto"/>
        <w:tblLook w:val="04A0" w:firstRow="1" w:lastRow="0" w:firstColumn="1" w:lastColumn="0" w:noHBand="0" w:noVBand="1"/>
      </w:tblPr>
      <w:tblGrid>
        <w:gridCol w:w="1413"/>
        <w:gridCol w:w="6883"/>
      </w:tblGrid>
      <w:tr w:rsidR="00394BA3" w14:paraId="4ADF3A51" w14:textId="77777777" w:rsidTr="0048677F">
        <w:tc>
          <w:tcPr>
            <w:tcW w:w="1413" w:type="dxa"/>
          </w:tcPr>
          <w:p w14:paraId="513081B9" w14:textId="77777777" w:rsidR="00394BA3" w:rsidRDefault="00394BA3" w:rsidP="0048677F">
            <w:pPr>
              <w:jc w:val="both"/>
            </w:pPr>
            <w:r>
              <w:t>Référence</w:t>
            </w:r>
          </w:p>
        </w:tc>
        <w:tc>
          <w:tcPr>
            <w:tcW w:w="6883" w:type="dxa"/>
          </w:tcPr>
          <w:p w14:paraId="4CED68ED" w14:textId="7E1E1CDD" w:rsidR="00394BA3" w:rsidRDefault="0020186F" w:rsidP="0048677F">
            <w:pPr>
              <w:jc w:val="both"/>
            </w:pPr>
            <w:r>
              <w:t xml:space="preserve">Description </w:t>
            </w:r>
          </w:p>
        </w:tc>
      </w:tr>
      <w:tr w:rsidR="0020186F" w14:paraId="2811B084" w14:textId="77777777" w:rsidTr="0048677F">
        <w:tc>
          <w:tcPr>
            <w:tcW w:w="1413" w:type="dxa"/>
          </w:tcPr>
          <w:p w14:paraId="70CD16AE" w14:textId="77777777" w:rsidR="0020186F" w:rsidRDefault="0020186F" w:rsidP="0020186F">
            <w:pPr>
              <w:jc w:val="both"/>
            </w:pPr>
            <w:r>
              <w:t>L1</w:t>
            </w:r>
          </w:p>
        </w:tc>
        <w:tc>
          <w:tcPr>
            <w:tcW w:w="6883" w:type="dxa"/>
          </w:tcPr>
          <w:p w14:paraId="06EC0893" w14:textId="599F8204" w:rsidR="0020186F" w:rsidRDefault="0020186F" w:rsidP="0020186F">
            <w:pPr>
              <w:jc w:val="both"/>
            </w:pPr>
            <w:r>
              <w:rPr>
                <w:lang w:val="fr-CA"/>
              </w:rPr>
              <w:t>Application « web » intégrée au programme du serveur « web »</w:t>
            </w:r>
          </w:p>
        </w:tc>
      </w:tr>
      <w:tr w:rsidR="0020186F" w14:paraId="097936E7" w14:textId="77777777" w:rsidTr="0048677F">
        <w:tc>
          <w:tcPr>
            <w:tcW w:w="1413" w:type="dxa"/>
          </w:tcPr>
          <w:p w14:paraId="49AD8BDF" w14:textId="77777777" w:rsidR="0020186F" w:rsidRDefault="0020186F" w:rsidP="0020186F">
            <w:pPr>
              <w:jc w:val="both"/>
            </w:pPr>
            <w:r>
              <w:t>L2</w:t>
            </w:r>
          </w:p>
        </w:tc>
        <w:tc>
          <w:tcPr>
            <w:tcW w:w="6883" w:type="dxa"/>
          </w:tcPr>
          <w:p w14:paraId="21DBD4A3" w14:textId="0F888DCC" w:rsidR="0020186F" w:rsidRDefault="0020186F" w:rsidP="0020186F">
            <w:pPr>
              <w:jc w:val="both"/>
            </w:pPr>
            <w:r>
              <w:rPr>
                <w:lang w:val="fr-CA"/>
              </w:rPr>
              <w:t>Évaluation de la charge des piles</w:t>
            </w:r>
          </w:p>
        </w:tc>
      </w:tr>
      <w:tr w:rsidR="0020186F" w14:paraId="55885C54" w14:textId="77777777" w:rsidTr="0048677F">
        <w:tc>
          <w:tcPr>
            <w:tcW w:w="1413" w:type="dxa"/>
          </w:tcPr>
          <w:p w14:paraId="0A3BEC8D" w14:textId="77777777" w:rsidR="0020186F" w:rsidRDefault="0020186F" w:rsidP="0020186F">
            <w:pPr>
              <w:jc w:val="both"/>
            </w:pPr>
            <w:r>
              <w:t>L3</w:t>
            </w:r>
          </w:p>
        </w:tc>
        <w:tc>
          <w:tcPr>
            <w:tcW w:w="6883" w:type="dxa"/>
          </w:tcPr>
          <w:p w14:paraId="37EE8C47" w14:textId="5BD18E2C" w:rsidR="0020186F" w:rsidRDefault="0020186F" w:rsidP="0020186F">
            <w:pPr>
              <w:jc w:val="both"/>
            </w:pPr>
            <w:r>
              <w:rPr>
                <w:lang w:val="fr-CA"/>
              </w:rPr>
              <w:t>Gestion d’un affichage</w:t>
            </w:r>
          </w:p>
        </w:tc>
      </w:tr>
      <w:tr w:rsidR="0020186F" w14:paraId="771ED323" w14:textId="77777777" w:rsidTr="0048677F">
        <w:tc>
          <w:tcPr>
            <w:tcW w:w="1413" w:type="dxa"/>
          </w:tcPr>
          <w:p w14:paraId="6B4AE8DE" w14:textId="77777777" w:rsidR="0020186F" w:rsidRDefault="0020186F" w:rsidP="0020186F">
            <w:pPr>
              <w:jc w:val="both"/>
            </w:pPr>
            <w:r>
              <w:t>L4</w:t>
            </w:r>
          </w:p>
        </w:tc>
        <w:tc>
          <w:tcPr>
            <w:tcW w:w="6883" w:type="dxa"/>
          </w:tcPr>
          <w:p w14:paraId="33D46B22" w14:textId="6B03D090" w:rsidR="0020186F" w:rsidRDefault="0020186F" w:rsidP="0020186F">
            <w:pPr>
              <w:jc w:val="both"/>
            </w:pPr>
            <w:r>
              <w:rPr>
                <w:lang w:val="fr-CA"/>
              </w:rPr>
              <w:t>Gestion des capteurs</w:t>
            </w:r>
          </w:p>
        </w:tc>
      </w:tr>
      <w:tr w:rsidR="0020186F" w14:paraId="4A58BEE7" w14:textId="77777777" w:rsidTr="0048677F">
        <w:tc>
          <w:tcPr>
            <w:tcW w:w="1413" w:type="dxa"/>
          </w:tcPr>
          <w:p w14:paraId="7496D31B" w14:textId="77777777" w:rsidR="0020186F" w:rsidRDefault="0020186F" w:rsidP="0020186F">
            <w:pPr>
              <w:jc w:val="both"/>
            </w:pPr>
            <w:r>
              <w:t>L5</w:t>
            </w:r>
          </w:p>
        </w:tc>
        <w:tc>
          <w:tcPr>
            <w:tcW w:w="6883" w:type="dxa"/>
          </w:tcPr>
          <w:p w14:paraId="592DBA81" w14:textId="2433A373" w:rsidR="0020186F" w:rsidRDefault="0020186F" w:rsidP="0020186F">
            <w:r>
              <w:rPr>
                <w:lang w:val="fr-CA"/>
              </w:rPr>
              <w:t>Gestion de la configuration sur demande des paramètres programmables</w:t>
            </w:r>
          </w:p>
        </w:tc>
      </w:tr>
      <w:tr w:rsidR="0020186F" w14:paraId="15AA1A41" w14:textId="77777777" w:rsidTr="0048677F">
        <w:tc>
          <w:tcPr>
            <w:tcW w:w="1413" w:type="dxa"/>
          </w:tcPr>
          <w:p w14:paraId="49A08E2B" w14:textId="77777777" w:rsidR="0020186F" w:rsidRDefault="0020186F" w:rsidP="0020186F">
            <w:pPr>
              <w:jc w:val="both"/>
            </w:pPr>
            <w:r>
              <w:t>L6</w:t>
            </w:r>
          </w:p>
        </w:tc>
        <w:tc>
          <w:tcPr>
            <w:tcW w:w="6883" w:type="dxa"/>
          </w:tcPr>
          <w:p w14:paraId="2F7AD0D4" w14:textId="59702222" w:rsidR="0020186F" w:rsidRDefault="0020186F" w:rsidP="0020186F">
            <w:pPr>
              <w:jc w:val="both"/>
            </w:pPr>
            <w:r>
              <w:rPr>
                <w:lang w:val="fr-CA"/>
              </w:rPr>
              <w:t>Gestion d’acquisitions des données produites par les programmes</w:t>
            </w:r>
          </w:p>
        </w:tc>
      </w:tr>
      <w:tr w:rsidR="0020186F" w14:paraId="0EA2161F" w14:textId="77777777" w:rsidTr="0048677F">
        <w:tc>
          <w:tcPr>
            <w:tcW w:w="1413" w:type="dxa"/>
          </w:tcPr>
          <w:p w14:paraId="39BDDCCC" w14:textId="77777777" w:rsidR="0020186F" w:rsidRDefault="0020186F" w:rsidP="0020186F">
            <w:pPr>
              <w:jc w:val="both"/>
            </w:pPr>
            <w:r>
              <w:t>L7</w:t>
            </w:r>
          </w:p>
        </w:tc>
        <w:tc>
          <w:tcPr>
            <w:tcW w:w="6883" w:type="dxa"/>
          </w:tcPr>
          <w:p w14:paraId="43CC45E4" w14:textId="5CA4F1C5" w:rsidR="0020186F" w:rsidRDefault="0020186F" w:rsidP="0020186F">
            <w:pPr>
              <w:jc w:val="both"/>
            </w:pPr>
            <w:r>
              <w:rPr>
                <w:lang w:val="fr-CA"/>
              </w:rPr>
              <w:t xml:space="preserve">Gestion de </w:t>
            </w:r>
            <w:r w:rsidR="00107326">
              <w:rPr>
                <w:lang w:val="fr-CA"/>
              </w:rPr>
              <w:t>lecture</w:t>
            </w:r>
            <w:r>
              <w:rPr>
                <w:lang w:val="fr-CA"/>
              </w:rPr>
              <w:t xml:space="preserve"> sur la carte SD</w:t>
            </w:r>
          </w:p>
        </w:tc>
      </w:tr>
    </w:tbl>
    <w:p w14:paraId="3FBB8428" w14:textId="2CB511FC" w:rsidR="00907E70" w:rsidRDefault="00907E70" w:rsidP="00895CC8">
      <w:pPr>
        <w:pStyle w:val="Titre1"/>
        <w:jc w:val="both"/>
      </w:pPr>
      <w:bookmarkStart w:id="37" w:name="_Toc130803030"/>
      <w:r>
        <w:t>Architecture</w:t>
      </w:r>
      <w:bookmarkEnd w:id="37"/>
    </w:p>
    <w:p w14:paraId="171C0F44" w14:textId="64462B7C" w:rsidR="00993E42" w:rsidRDefault="00BF1B96" w:rsidP="00895CC8">
      <w:pPr>
        <w:jc w:val="both"/>
      </w:pPr>
      <w:r>
        <w:rPr>
          <w:noProof/>
        </w:rPr>
        <mc:AlternateContent>
          <mc:Choice Requires="wpi">
            <w:drawing>
              <wp:anchor distT="0" distB="0" distL="114300" distR="114300" simplePos="0" relativeHeight="251657728" behindDoc="0" locked="0" layoutInCell="1" allowOverlap="1" wp14:anchorId="4AC6A42E" wp14:editId="191F63D9">
                <wp:simplePos x="0" y="0"/>
                <wp:positionH relativeFrom="column">
                  <wp:posOffset>-800100</wp:posOffset>
                </wp:positionH>
                <wp:positionV relativeFrom="paragraph">
                  <wp:posOffset>318770</wp:posOffset>
                </wp:positionV>
                <wp:extent cx="18415" cy="18415"/>
                <wp:effectExtent l="57150" t="64135" r="57785" b="50800"/>
                <wp:wrapNone/>
                <wp:docPr id="265369188" name="Encre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21395772" id="Encre 3" o:spid="_x0000_s1026" type="#_x0000_t75" style="position:absolute;margin-left:-99.25pt;margin-top:-11.15pt;width:72.5pt;height: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">
                <v:imagedata r:id="rId19" o:title=""/>
                <o:lock v:ext="edit" rotation="t" verticies="t" shapetype="t"/>
              </v:shape>
            </w:pict>
          </mc:Fallback>
        </mc:AlternateContent>
      </w:r>
      <w:r w:rsidR="00907E70">
        <w:t>Les sections qui suivent présentent l'architecture des solutions requises pour compléter le projet. Ces représentations sont déduites des différen</w:t>
      </w:r>
      <w:r w:rsidR="00BF4A93">
        <w:t>d</w:t>
      </w:r>
      <w:r w:rsidR="00907E70">
        <w:t>s requis qui s'appliquent à celui</w:t>
      </w:r>
      <w:r w:rsidR="00895CC8">
        <w:noBreakHyphen/>
      </w:r>
      <w:r w:rsidR="00907E70">
        <w:t>ci</w:t>
      </w:r>
      <w:r w:rsidR="002076F1">
        <w:t>.</w:t>
      </w:r>
    </w:p>
    <w:p w14:paraId="328BDA24" w14:textId="5F271DBA" w:rsidR="008038A3" w:rsidRDefault="00907E70" w:rsidP="00A535F5">
      <w:pPr>
        <w:pStyle w:val="Titre2"/>
        <w:jc w:val="both"/>
        <w:rPr>
          <w:lang w:val="fr-CA"/>
        </w:rPr>
      </w:pPr>
      <w:bookmarkStart w:id="38" w:name="_Toc130803031"/>
      <w:r w:rsidRPr="001C0A6C">
        <w:rPr>
          <w:lang w:val="fr-CA"/>
        </w:rPr>
        <w:t>architecture système</w:t>
      </w:r>
      <w:bookmarkEnd w:id="38"/>
    </w:p>
    <w:p w14:paraId="01B2C1E2" w14:textId="60E8FF68" w:rsidR="00BE0DB6" w:rsidRPr="00BE0DB6" w:rsidRDefault="00BE0DB6" w:rsidP="00BE0DB6">
      <w:pPr>
        <w:rPr>
          <w:lang w:val="fr-CA"/>
        </w:rPr>
      </w:pPr>
      <w:r>
        <w:rPr>
          <w:lang w:val="fr-CA"/>
        </w:rPr>
        <w:t>La figure ci-dessous représente l’architecture système</w:t>
      </w:r>
    </w:p>
    <w:p w14:paraId="3E714A46" w14:textId="6D18AE65" w:rsidR="00A535F5" w:rsidRDefault="00993E42" w:rsidP="00A535F5">
      <w:pPr>
        <w:pStyle w:val="Lgende"/>
      </w:pPr>
      <w:r>
        <w:rPr>
          <w:noProof/>
        </w:rPr>
        <w:drawing>
          <wp:anchor distT="0" distB="0" distL="114300" distR="114300" simplePos="0" relativeHeight="251656704" behindDoc="0" locked="0" layoutInCell="1" allowOverlap="1" wp14:anchorId="257F2CA6" wp14:editId="291C278A">
            <wp:simplePos x="0" y="0"/>
            <wp:positionH relativeFrom="margin">
              <wp:align>left</wp:align>
            </wp:positionH>
            <wp:positionV relativeFrom="paragraph">
              <wp:posOffset>6985</wp:posOffset>
            </wp:positionV>
            <wp:extent cx="3838575" cy="2472475"/>
            <wp:effectExtent l="0" t="0" r="0" b="4445"/>
            <wp:wrapNone/>
            <wp:docPr id="22" name="Image 2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diagramm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47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B96">
        <w:rPr>
          <w:noProof/>
        </w:rPr>
        <mc:AlternateContent>
          <mc:Choice Requires="wps">
            <w:drawing>
              <wp:anchor distT="0" distB="0" distL="114300" distR="114300" simplePos="0" relativeHeight="251659776" behindDoc="1" locked="0" layoutInCell="1" allowOverlap="1" wp14:anchorId="663B49EC" wp14:editId="108F861D">
                <wp:simplePos x="0" y="0"/>
                <wp:positionH relativeFrom="column">
                  <wp:posOffset>0</wp:posOffset>
                </wp:positionH>
                <wp:positionV relativeFrom="paragraph">
                  <wp:posOffset>2555240</wp:posOffset>
                </wp:positionV>
                <wp:extent cx="5882005" cy="297815"/>
                <wp:effectExtent l="0" t="0" r="0" b="0"/>
                <wp:wrapTight wrapText="bothSides">
                  <wp:wrapPolygon edited="0">
                    <wp:start x="0" y="0"/>
                    <wp:lineTo x="0" y="20725"/>
                    <wp:lineTo x="21546" y="20725"/>
                    <wp:lineTo x="21546" y="0"/>
                    <wp:lineTo x="0" y="0"/>
                  </wp:wrapPolygon>
                </wp:wrapTight>
                <wp:docPr id="206320502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2005" cy="297815"/>
                        </a:xfrm>
                        <a:prstGeom prst="rect">
                          <a:avLst/>
                        </a:prstGeom>
                        <a:solidFill>
                          <a:prstClr val="white"/>
                        </a:solidFill>
                        <a:ln>
                          <a:noFill/>
                        </a:ln>
                      </wps:spPr>
                      <wps:txbx>
                        <w:txbxContent>
                          <w:p w14:paraId="38B124F0" w14:textId="04808546" w:rsidR="00A535F5" w:rsidRPr="00030A03" w:rsidRDefault="00A535F5" w:rsidP="00A535F5">
                            <w:pPr>
                              <w:pStyle w:val="Lgende"/>
                              <w:rPr>
                                <w:noProof/>
                              </w:rPr>
                            </w:pPr>
                            <w:bookmarkStart w:id="39" w:name="_Toc130802888"/>
                            <w:bookmarkStart w:id="40" w:name="_Toc130803080"/>
                            <w:bookmarkStart w:id="41" w:name="_Toc130803154"/>
                            <w:bookmarkStart w:id="42" w:name="_Toc130803505"/>
                            <w:r>
                              <w:t xml:space="preserve">Figure </w:t>
                            </w:r>
                            <w:r w:rsidR="00506DDB">
                              <w:fldChar w:fldCharType="begin"/>
                            </w:r>
                            <w:r w:rsidR="00506DDB">
                              <w:instrText xml:space="preserve"> SEQ Figure \* ARABIC </w:instrText>
                            </w:r>
                            <w:r w:rsidR="00506DDB">
                              <w:fldChar w:fldCharType="separate"/>
                            </w:r>
                            <w:r w:rsidR="00107326">
                              <w:rPr>
                                <w:noProof/>
                              </w:rPr>
                              <w:t>2</w:t>
                            </w:r>
                            <w:r w:rsidR="00506DDB">
                              <w:rPr>
                                <w:noProof/>
                              </w:rPr>
                              <w:fldChar w:fldCharType="end"/>
                            </w:r>
                            <w:r>
                              <w:t xml:space="preserve"> </w:t>
                            </w:r>
                            <w:r w:rsidRPr="00867A71">
                              <w:t>Architecture système</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3B49EC" id="Zone de texte 6" o:spid="_x0000_s1027" type="#_x0000_t202" style="position:absolute;margin-left:0;margin-top:201.2pt;width:463.15pt;height:2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" stroked="f">
                <v:textbox style="mso-fit-shape-to-text:t" inset="0,0,0,0">
                  <w:txbxContent>
                    <w:p w14:paraId="38B124F0" w14:textId="04808546" w:rsidR="00A535F5" w:rsidRPr="00030A03" w:rsidRDefault="00A535F5" w:rsidP="00A535F5">
                      <w:pPr>
                        <w:pStyle w:val="Lgende"/>
                        <w:rPr>
                          <w:noProof/>
                        </w:rPr>
                      </w:pPr>
                      <w:bookmarkStart w:id="43" w:name="_Toc130802888"/>
                      <w:bookmarkStart w:id="44" w:name="_Toc130803080"/>
                      <w:bookmarkStart w:id="45" w:name="_Toc130803154"/>
                      <w:bookmarkStart w:id="46" w:name="_Toc130803505"/>
                      <w:r>
                        <w:t xml:space="preserve">Figure </w:t>
                      </w:r>
                      <w:r w:rsidR="00506DDB">
                        <w:fldChar w:fldCharType="begin"/>
                      </w:r>
                      <w:r w:rsidR="00506DDB">
                        <w:instrText xml:space="preserve"> SEQ Figure \* ARABIC </w:instrText>
                      </w:r>
                      <w:r w:rsidR="00506DDB">
                        <w:fldChar w:fldCharType="separate"/>
                      </w:r>
                      <w:r w:rsidR="00107326">
                        <w:rPr>
                          <w:noProof/>
                        </w:rPr>
                        <w:t>2</w:t>
                      </w:r>
                      <w:r w:rsidR="00506DDB">
                        <w:rPr>
                          <w:noProof/>
                        </w:rPr>
                        <w:fldChar w:fldCharType="end"/>
                      </w:r>
                      <w:r>
                        <w:t xml:space="preserve"> </w:t>
                      </w:r>
                      <w:r w:rsidRPr="00867A71">
                        <w:t>Architecture système</w:t>
                      </w:r>
                      <w:bookmarkEnd w:id="43"/>
                      <w:bookmarkEnd w:id="44"/>
                      <w:bookmarkEnd w:id="45"/>
                      <w:bookmarkEnd w:id="46"/>
                    </w:p>
                  </w:txbxContent>
                </v:textbox>
                <w10:wrap type="tight"/>
              </v:shape>
            </w:pict>
          </mc:Fallback>
        </mc:AlternateContent>
      </w:r>
    </w:p>
    <w:p w14:paraId="349B6C85" w14:textId="78FFE46A" w:rsidR="005F56B5" w:rsidRDefault="005F56B5" w:rsidP="00A535F5">
      <w:pPr>
        <w:pStyle w:val="Lgende"/>
        <w:rPr>
          <w:lang w:val="fr-CA"/>
        </w:rPr>
      </w:pPr>
    </w:p>
    <w:p w14:paraId="6CACC48E" w14:textId="7E764D0F" w:rsidR="00A535F5" w:rsidRDefault="00A535F5" w:rsidP="00A535F5">
      <w:pPr>
        <w:rPr>
          <w:lang w:val="fr-CA"/>
        </w:rPr>
      </w:pPr>
    </w:p>
    <w:p w14:paraId="25AE924E" w14:textId="237C70B3" w:rsidR="00A535F5" w:rsidRDefault="00A535F5" w:rsidP="00A535F5">
      <w:pPr>
        <w:rPr>
          <w:lang w:val="fr-CA"/>
        </w:rPr>
      </w:pPr>
    </w:p>
    <w:p w14:paraId="2B4676A8" w14:textId="43FB27FD" w:rsidR="00A535F5" w:rsidRDefault="00A535F5" w:rsidP="00A535F5">
      <w:pPr>
        <w:rPr>
          <w:lang w:val="fr-CA"/>
        </w:rPr>
      </w:pPr>
    </w:p>
    <w:p w14:paraId="3EB77BB9" w14:textId="67DCA4A1" w:rsidR="00A535F5" w:rsidRDefault="00A535F5" w:rsidP="00A535F5">
      <w:pPr>
        <w:rPr>
          <w:lang w:val="fr-CA"/>
        </w:rPr>
      </w:pPr>
    </w:p>
    <w:p w14:paraId="34EF6707" w14:textId="77777777" w:rsidR="009857CD" w:rsidRPr="00A535F5" w:rsidRDefault="009857CD" w:rsidP="00A535F5">
      <w:pPr>
        <w:rPr>
          <w:lang w:val="fr-CA"/>
        </w:rPr>
      </w:pPr>
    </w:p>
    <w:p w14:paraId="435707D7" w14:textId="250C15FE" w:rsidR="00907E70" w:rsidRDefault="00907E70" w:rsidP="00895CC8">
      <w:pPr>
        <w:pStyle w:val="Titre2"/>
        <w:jc w:val="both"/>
        <w:rPr>
          <w:lang w:val="fr-CA"/>
        </w:rPr>
      </w:pPr>
      <w:bookmarkStart w:id="47" w:name="_Toc130803032"/>
      <w:r w:rsidRPr="001C0A6C">
        <w:rPr>
          <w:lang w:val="fr-CA"/>
        </w:rPr>
        <w:lastRenderedPageBreak/>
        <w:t xml:space="preserve">architecture </w:t>
      </w:r>
      <w:r w:rsidR="003019AD">
        <w:rPr>
          <w:lang w:val="fr-CA"/>
        </w:rPr>
        <w:t>MATÉRIELLE</w:t>
      </w:r>
      <w:bookmarkEnd w:id="47"/>
    </w:p>
    <w:p w14:paraId="08D8415A" w14:textId="02163421" w:rsidR="00A535F5" w:rsidRDefault="008038A3" w:rsidP="00A535F5">
      <w:pPr>
        <w:rPr>
          <w:lang w:val="fr-CA"/>
        </w:rPr>
      </w:pPr>
      <w:r>
        <w:rPr>
          <w:lang w:val="fr-CA"/>
        </w:rPr>
        <w:t>L</w:t>
      </w:r>
      <w:r w:rsidR="00096675">
        <w:rPr>
          <w:lang w:val="fr-CA"/>
        </w:rPr>
        <w:t xml:space="preserve">a figure matérielle ci-dessous représente l’architecture </w:t>
      </w:r>
      <w:r w:rsidR="00993E42">
        <w:rPr>
          <w:lang w:val="fr-CA"/>
        </w:rPr>
        <w:t>du panneau (server)</w:t>
      </w:r>
    </w:p>
    <w:p w14:paraId="6C60E63C" w14:textId="1B773E93" w:rsidR="00993E42" w:rsidRDefault="00993E42" w:rsidP="00A535F5">
      <w:pPr>
        <w:rPr>
          <w:lang w:val="fr-CA"/>
        </w:rPr>
      </w:pPr>
      <w:r>
        <w:rPr>
          <w:noProof/>
        </w:rPr>
        <w:drawing>
          <wp:anchor distT="0" distB="0" distL="114300" distR="114300" simplePos="0" relativeHeight="251656192" behindDoc="0" locked="0" layoutInCell="1" allowOverlap="1" wp14:anchorId="51705EB7" wp14:editId="62564858">
            <wp:simplePos x="0" y="0"/>
            <wp:positionH relativeFrom="column">
              <wp:posOffset>26582</wp:posOffset>
            </wp:positionH>
            <wp:positionV relativeFrom="paragraph">
              <wp:posOffset>207542</wp:posOffset>
            </wp:positionV>
            <wp:extent cx="4603898" cy="4303474"/>
            <wp:effectExtent l="0" t="0" r="6350" b="1905"/>
            <wp:wrapNone/>
            <wp:docPr id="23" name="Image 2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8079" cy="4307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6EAEE" w14:textId="128C7D49" w:rsidR="00A535F5" w:rsidRDefault="00A535F5" w:rsidP="00A535F5">
      <w:pPr>
        <w:rPr>
          <w:lang w:val="fr-CA"/>
        </w:rPr>
      </w:pPr>
    </w:p>
    <w:p w14:paraId="029EE16D" w14:textId="3FED659C" w:rsidR="003019AD" w:rsidRDefault="003019AD" w:rsidP="00A535F5">
      <w:pPr>
        <w:rPr>
          <w:lang w:val="fr-CA"/>
        </w:rPr>
      </w:pPr>
    </w:p>
    <w:p w14:paraId="15CAAA0C" w14:textId="641B92CF" w:rsidR="00A535F5" w:rsidRDefault="00A535F5" w:rsidP="00A535F5">
      <w:pPr>
        <w:rPr>
          <w:lang w:val="fr-CA"/>
        </w:rPr>
      </w:pPr>
    </w:p>
    <w:p w14:paraId="7EFC2349" w14:textId="3F252E77" w:rsidR="00993E42" w:rsidRDefault="00993E42" w:rsidP="00A535F5">
      <w:pPr>
        <w:rPr>
          <w:lang w:val="fr-CA"/>
        </w:rPr>
      </w:pPr>
    </w:p>
    <w:p w14:paraId="107459E9" w14:textId="74DA6B1D" w:rsidR="00993E42" w:rsidRDefault="00993E42" w:rsidP="00A535F5">
      <w:pPr>
        <w:rPr>
          <w:lang w:val="fr-CA"/>
        </w:rPr>
      </w:pPr>
    </w:p>
    <w:p w14:paraId="4348904C" w14:textId="51D496BD" w:rsidR="00993E42" w:rsidRDefault="00993E42" w:rsidP="00A535F5">
      <w:pPr>
        <w:rPr>
          <w:lang w:val="fr-CA"/>
        </w:rPr>
      </w:pPr>
    </w:p>
    <w:p w14:paraId="63A7B669" w14:textId="7ED92872" w:rsidR="00993E42" w:rsidRDefault="00993E42" w:rsidP="00A535F5">
      <w:pPr>
        <w:rPr>
          <w:lang w:val="fr-CA"/>
        </w:rPr>
      </w:pPr>
    </w:p>
    <w:p w14:paraId="1095AFFE" w14:textId="005C0476" w:rsidR="00993E42" w:rsidRDefault="00993E42" w:rsidP="00A535F5">
      <w:pPr>
        <w:rPr>
          <w:lang w:val="fr-CA"/>
        </w:rPr>
      </w:pPr>
    </w:p>
    <w:p w14:paraId="1FB5C4DF" w14:textId="5EC68869" w:rsidR="00993E42" w:rsidRDefault="00993E42" w:rsidP="00A535F5">
      <w:pPr>
        <w:rPr>
          <w:lang w:val="fr-CA"/>
        </w:rPr>
      </w:pPr>
    </w:p>
    <w:p w14:paraId="281E074E" w14:textId="421E69C8" w:rsidR="00993E42" w:rsidRDefault="00993E42" w:rsidP="00A535F5">
      <w:pPr>
        <w:rPr>
          <w:lang w:val="fr-CA"/>
        </w:rPr>
      </w:pPr>
    </w:p>
    <w:p w14:paraId="7A8BB8C7" w14:textId="27E9C201" w:rsidR="00993E42" w:rsidRDefault="00993E42" w:rsidP="00A535F5">
      <w:pPr>
        <w:rPr>
          <w:lang w:val="fr-CA"/>
        </w:rPr>
      </w:pPr>
    </w:p>
    <w:p w14:paraId="78240163" w14:textId="45B4C5D7" w:rsidR="00993E42" w:rsidRDefault="00993E42" w:rsidP="00A535F5">
      <w:pPr>
        <w:rPr>
          <w:lang w:val="fr-CA"/>
        </w:rPr>
      </w:pPr>
    </w:p>
    <w:p w14:paraId="3A10572B" w14:textId="0CF6FAA2" w:rsidR="00993E42" w:rsidRDefault="00BF1B96" w:rsidP="00A535F5">
      <w:pPr>
        <w:rPr>
          <w:lang w:val="fr-CA"/>
        </w:rPr>
      </w:pPr>
      <w:r>
        <w:rPr>
          <w:noProof/>
        </w:rPr>
        <mc:AlternateContent>
          <mc:Choice Requires="wps">
            <w:drawing>
              <wp:anchor distT="0" distB="0" distL="114300" distR="114300" simplePos="0" relativeHeight="251660800" behindDoc="1" locked="0" layoutInCell="1" allowOverlap="1" wp14:anchorId="36AE740B" wp14:editId="1032EE91">
                <wp:simplePos x="0" y="0"/>
                <wp:positionH relativeFrom="column">
                  <wp:posOffset>-123825</wp:posOffset>
                </wp:positionH>
                <wp:positionV relativeFrom="paragraph">
                  <wp:posOffset>398780</wp:posOffset>
                </wp:positionV>
                <wp:extent cx="5136515" cy="297815"/>
                <wp:effectExtent l="0" t="0" r="0" b="0"/>
                <wp:wrapTight wrapText="bothSides">
                  <wp:wrapPolygon edited="0">
                    <wp:start x="0" y="0"/>
                    <wp:lineTo x="0" y="20725"/>
                    <wp:lineTo x="21549" y="20725"/>
                    <wp:lineTo x="21549" y="0"/>
                    <wp:lineTo x="0" y="0"/>
                  </wp:wrapPolygon>
                </wp:wrapTight>
                <wp:docPr id="123612905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6515" cy="297815"/>
                        </a:xfrm>
                        <a:prstGeom prst="rect">
                          <a:avLst/>
                        </a:prstGeom>
                        <a:solidFill>
                          <a:prstClr val="white"/>
                        </a:solidFill>
                        <a:ln>
                          <a:noFill/>
                        </a:ln>
                      </wps:spPr>
                      <wps:txbx>
                        <w:txbxContent>
                          <w:p w14:paraId="07766A95" w14:textId="0E8EC37E" w:rsidR="00A535F5" w:rsidRPr="001D09C5" w:rsidRDefault="00A535F5" w:rsidP="00A535F5">
                            <w:pPr>
                              <w:pStyle w:val="Lgende"/>
                              <w:rPr>
                                <w:noProof/>
                                <w:color w:val="595959" w:themeColor="text1" w:themeTint="A6"/>
                              </w:rPr>
                            </w:pPr>
                            <w:bookmarkStart w:id="48" w:name="_Toc130802889"/>
                            <w:bookmarkStart w:id="49" w:name="_Toc130803081"/>
                            <w:bookmarkStart w:id="50" w:name="_Toc130803155"/>
                            <w:bookmarkStart w:id="51" w:name="_Toc130803506"/>
                            <w:r>
                              <w:t xml:space="preserve">Figure </w:t>
                            </w:r>
                            <w:r w:rsidR="00506DDB">
                              <w:fldChar w:fldCharType="begin"/>
                            </w:r>
                            <w:r w:rsidR="00506DDB">
                              <w:instrText xml:space="preserve"> SEQ Figure \* ARABIC </w:instrText>
                            </w:r>
                            <w:r w:rsidR="00506DDB">
                              <w:fldChar w:fldCharType="separate"/>
                            </w:r>
                            <w:r w:rsidR="00107326">
                              <w:rPr>
                                <w:noProof/>
                              </w:rPr>
                              <w:t>3</w:t>
                            </w:r>
                            <w:r w:rsidR="00506DDB">
                              <w:rPr>
                                <w:noProof/>
                              </w:rPr>
                              <w:fldChar w:fldCharType="end"/>
                            </w:r>
                            <w:r>
                              <w:t xml:space="preserve"> Architecture Matérielle </w:t>
                            </w:r>
                            <w:r w:rsidR="009F1397">
                              <w:t>Panneau</w:t>
                            </w:r>
                            <w:bookmarkEnd w:id="48"/>
                            <w:bookmarkEnd w:id="49"/>
                            <w:bookmarkEnd w:id="50"/>
                            <w:bookmarkEnd w:id="5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AE740B" id="Zone de texte 5" o:spid="_x0000_s1028" type="#_x0000_t202" style="position:absolute;margin-left:-9.75pt;margin-top:31.4pt;width:404.45pt;height:2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" stroked="f">
                <v:textbox style="mso-fit-shape-to-text:t" inset="0,0,0,0">
                  <w:txbxContent>
                    <w:p w14:paraId="07766A95" w14:textId="0E8EC37E" w:rsidR="00A535F5" w:rsidRPr="001D09C5" w:rsidRDefault="00A535F5" w:rsidP="00A535F5">
                      <w:pPr>
                        <w:pStyle w:val="Lgende"/>
                        <w:rPr>
                          <w:noProof/>
                          <w:color w:val="595959" w:themeColor="text1" w:themeTint="A6"/>
                        </w:rPr>
                      </w:pPr>
                      <w:bookmarkStart w:id="52" w:name="_Toc130802889"/>
                      <w:bookmarkStart w:id="53" w:name="_Toc130803081"/>
                      <w:bookmarkStart w:id="54" w:name="_Toc130803155"/>
                      <w:bookmarkStart w:id="55" w:name="_Toc130803506"/>
                      <w:r>
                        <w:t xml:space="preserve">Figure </w:t>
                      </w:r>
                      <w:r w:rsidR="00506DDB">
                        <w:fldChar w:fldCharType="begin"/>
                      </w:r>
                      <w:r w:rsidR="00506DDB">
                        <w:instrText xml:space="preserve"> SEQ Figure \* ARABIC </w:instrText>
                      </w:r>
                      <w:r w:rsidR="00506DDB">
                        <w:fldChar w:fldCharType="separate"/>
                      </w:r>
                      <w:r w:rsidR="00107326">
                        <w:rPr>
                          <w:noProof/>
                        </w:rPr>
                        <w:t>3</w:t>
                      </w:r>
                      <w:r w:rsidR="00506DDB">
                        <w:rPr>
                          <w:noProof/>
                        </w:rPr>
                        <w:fldChar w:fldCharType="end"/>
                      </w:r>
                      <w:r>
                        <w:t xml:space="preserve"> Architecture Matérielle </w:t>
                      </w:r>
                      <w:r w:rsidR="009F1397">
                        <w:t>Panneau</w:t>
                      </w:r>
                      <w:bookmarkEnd w:id="52"/>
                      <w:bookmarkEnd w:id="53"/>
                      <w:bookmarkEnd w:id="54"/>
                      <w:bookmarkEnd w:id="55"/>
                      <w:r>
                        <w:t xml:space="preserve"> </w:t>
                      </w:r>
                    </w:p>
                  </w:txbxContent>
                </v:textbox>
                <w10:wrap type="tight"/>
              </v:shape>
            </w:pict>
          </mc:Fallback>
        </mc:AlternateContent>
      </w:r>
    </w:p>
    <w:p w14:paraId="13319923" w14:textId="5BE447F1" w:rsidR="00096675" w:rsidRDefault="00096675" w:rsidP="00A535F5">
      <w:pPr>
        <w:rPr>
          <w:lang w:val="fr-CA"/>
        </w:rPr>
      </w:pPr>
    </w:p>
    <w:p w14:paraId="3E84FC1B" w14:textId="6A9FB6AE" w:rsidR="00993E42" w:rsidRPr="00993E42" w:rsidRDefault="009857CD" w:rsidP="003019AD">
      <w:pPr>
        <w:rPr>
          <w:lang w:val="fr-CA"/>
        </w:rPr>
      </w:pPr>
      <w:r>
        <w:rPr>
          <w:lang w:val="fr-CA"/>
        </w:rPr>
        <w:t xml:space="preserve"> </w:t>
      </w:r>
      <w:r w:rsidR="00993E42">
        <w:rPr>
          <w:lang w:val="fr-CA"/>
        </w:rPr>
        <w:t>La</w:t>
      </w:r>
      <w:r w:rsidR="00096675">
        <w:rPr>
          <w:lang w:val="fr-CA"/>
        </w:rPr>
        <w:t xml:space="preserve"> figure matérielle ci-dessous représente l’architecture </w:t>
      </w:r>
      <w:r w:rsidR="009F1397">
        <w:rPr>
          <w:lang w:val="fr-CA"/>
        </w:rPr>
        <w:t>de la porte</w:t>
      </w:r>
      <w:r w:rsidR="00096675">
        <w:rPr>
          <w:lang w:val="fr-CA"/>
        </w:rPr>
        <w:t xml:space="preserve"> </w:t>
      </w:r>
    </w:p>
    <w:p w14:paraId="4E0C4826" w14:textId="6E4FE63A" w:rsidR="009F1397" w:rsidRPr="000E2890" w:rsidRDefault="009F1397" w:rsidP="003019AD">
      <w:pPr>
        <w:rPr>
          <w:lang w:val="fr-CA"/>
        </w:rPr>
      </w:pPr>
    </w:p>
    <w:p w14:paraId="45A38356" w14:textId="318B8AAE" w:rsidR="009F1397" w:rsidRDefault="00EE5ADA" w:rsidP="003019AD">
      <w:r>
        <w:rPr>
          <w:noProof/>
        </w:rPr>
        <w:drawing>
          <wp:anchor distT="0" distB="0" distL="114300" distR="114300" simplePos="0" relativeHeight="251659264" behindDoc="0" locked="0" layoutInCell="1" allowOverlap="1" wp14:anchorId="56A5FFCD" wp14:editId="758C7973">
            <wp:simplePos x="0" y="0"/>
            <wp:positionH relativeFrom="margin">
              <wp:posOffset>63796</wp:posOffset>
            </wp:positionH>
            <wp:positionV relativeFrom="paragraph">
              <wp:posOffset>-322166</wp:posOffset>
            </wp:positionV>
            <wp:extent cx="4327451" cy="3611072"/>
            <wp:effectExtent l="0" t="0" r="0" b="8890"/>
            <wp:wrapNone/>
            <wp:docPr id="181360493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4935" name="Image 1" descr="Une image contenant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7451" cy="36110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D135A" w14:textId="4A4EE258" w:rsidR="009F1397" w:rsidRDefault="009F1397" w:rsidP="003019AD"/>
    <w:p w14:paraId="7ADB04E5" w14:textId="2963915A" w:rsidR="009F1397" w:rsidRDefault="009F1397" w:rsidP="003019AD"/>
    <w:p w14:paraId="6BCBE171" w14:textId="07948B4A" w:rsidR="00401D9E" w:rsidRDefault="00401D9E" w:rsidP="003019AD"/>
    <w:p w14:paraId="68B04443" w14:textId="4D37A8E3" w:rsidR="00401D9E" w:rsidRDefault="00401D9E" w:rsidP="003019AD"/>
    <w:p w14:paraId="6B56F18A" w14:textId="017D3C9D" w:rsidR="00401D9E" w:rsidRDefault="00401D9E" w:rsidP="003019AD"/>
    <w:p w14:paraId="3C8B01B7" w14:textId="3BCDA98A" w:rsidR="00401D9E" w:rsidRDefault="00401D9E" w:rsidP="003019AD"/>
    <w:p w14:paraId="5BEDF331" w14:textId="1F832C1B" w:rsidR="00401D9E" w:rsidRDefault="000E2890" w:rsidP="003019AD">
      <w:r>
        <w:br/>
      </w:r>
      <w:r>
        <w:br/>
      </w:r>
      <w:r>
        <w:br/>
      </w:r>
      <w:r>
        <w:lastRenderedPageBreak/>
        <w:br/>
      </w:r>
    </w:p>
    <w:p w14:paraId="1A8052D0" w14:textId="263E2AB6" w:rsidR="00993E42" w:rsidRDefault="00BF1B96" w:rsidP="003019AD">
      <w:r>
        <w:rPr>
          <w:noProof/>
        </w:rPr>
        <mc:AlternateContent>
          <mc:Choice Requires="wps">
            <w:drawing>
              <wp:anchor distT="0" distB="0" distL="114300" distR="114300" simplePos="0" relativeHeight="251661824" behindDoc="0" locked="0" layoutInCell="1" allowOverlap="1" wp14:anchorId="23331287" wp14:editId="41F67047">
                <wp:simplePos x="0" y="0"/>
                <wp:positionH relativeFrom="margin">
                  <wp:posOffset>-53340</wp:posOffset>
                </wp:positionH>
                <wp:positionV relativeFrom="paragraph">
                  <wp:posOffset>57150</wp:posOffset>
                </wp:positionV>
                <wp:extent cx="5200015" cy="297815"/>
                <wp:effectExtent l="0" t="0" r="0" b="0"/>
                <wp:wrapNone/>
                <wp:docPr id="1009494016"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0015" cy="297815"/>
                        </a:xfrm>
                        <a:prstGeom prst="rect">
                          <a:avLst/>
                        </a:prstGeom>
                        <a:solidFill>
                          <a:prstClr val="white"/>
                        </a:solidFill>
                        <a:ln>
                          <a:noFill/>
                        </a:ln>
                      </wps:spPr>
                      <wps:txbx>
                        <w:txbxContent>
                          <w:p w14:paraId="6E4154DF" w14:textId="56A6A947" w:rsidR="00096675" w:rsidRPr="005779A6" w:rsidRDefault="00096675" w:rsidP="00096675">
                            <w:pPr>
                              <w:pStyle w:val="Lgende"/>
                              <w:rPr>
                                <w:noProof/>
                                <w:color w:val="595959" w:themeColor="text1" w:themeTint="A6"/>
                              </w:rPr>
                            </w:pPr>
                            <w:bookmarkStart w:id="56" w:name="_Toc130802890"/>
                            <w:bookmarkStart w:id="57" w:name="_Toc130803082"/>
                            <w:bookmarkStart w:id="58" w:name="_Toc130803156"/>
                            <w:bookmarkStart w:id="59" w:name="_Toc130803507"/>
                            <w:r>
                              <w:t xml:space="preserve">Figure </w:t>
                            </w:r>
                            <w:r w:rsidR="00506DDB">
                              <w:fldChar w:fldCharType="begin"/>
                            </w:r>
                            <w:r w:rsidR="00506DDB">
                              <w:instrText xml:space="preserve"> SEQ Figure \* ARABIC </w:instrText>
                            </w:r>
                            <w:r w:rsidR="00506DDB">
                              <w:fldChar w:fldCharType="separate"/>
                            </w:r>
                            <w:r w:rsidR="00107326">
                              <w:rPr>
                                <w:noProof/>
                              </w:rPr>
                              <w:t>4</w:t>
                            </w:r>
                            <w:r w:rsidR="00506DDB">
                              <w:rPr>
                                <w:noProof/>
                              </w:rPr>
                              <w:fldChar w:fldCharType="end"/>
                            </w:r>
                            <w:r>
                              <w:t xml:space="preserve"> Architecture Matérielle </w:t>
                            </w:r>
                            <w:r w:rsidR="009F1397">
                              <w:t>Porte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3331287" id="Zone de texte 4" o:spid="_x0000_s1029" type="#_x0000_t202" style="position:absolute;margin-left:-4.2pt;margin-top:4.5pt;width:409.45pt;height:2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" stroked="f">
                <v:textbox style="mso-fit-shape-to-text:t" inset="0,0,0,0">
                  <w:txbxContent>
                    <w:p w14:paraId="6E4154DF" w14:textId="56A6A947" w:rsidR="00096675" w:rsidRPr="005779A6" w:rsidRDefault="00096675" w:rsidP="00096675">
                      <w:pPr>
                        <w:pStyle w:val="Lgende"/>
                        <w:rPr>
                          <w:noProof/>
                          <w:color w:val="595959" w:themeColor="text1" w:themeTint="A6"/>
                        </w:rPr>
                      </w:pPr>
                      <w:bookmarkStart w:id="60" w:name="_Toc130802890"/>
                      <w:bookmarkStart w:id="61" w:name="_Toc130803082"/>
                      <w:bookmarkStart w:id="62" w:name="_Toc130803156"/>
                      <w:bookmarkStart w:id="63" w:name="_Toc130803507"/>
                      <w:r>
                        <w:t xml:space="preserve">Figure </w:t>
                      </w:r>
                      <w:r w:rsidR="00506DDB">
                        <w:fldChar w:fldCharType="begin"/>
                      </w:r>
                      <w:r w:rsidR="00506DDB">
                        <w:instrText xml:space="preserve"> SEQ Figure \* ARABIC </w:instrText>
                      </w:r>
                      <w:r w:rsidR="00506DDB">
                        <w:fldChar w:fldCharType="separate"/>
                      </w:r>
                      <w:r w:rsidR="00107326">
                        <w:rPr>
                          <w:noProof/>
                        </w:rPr>
                        <w:t>4</w:t>
                      </w:r>
                      <w:r w:rsidR="00506DDB">
                        <w:rPr>
                          <w:noProof/>
                        </w:rPr>
                        <w:fldChar w:fldCharType="end"/>
                      </w:r>
                      <w:r>
                        <w:t xml:space="preserve"> Architecture Matérielle </w:t>
                      </w:r>
                      <w:r w:rsidR="009F1397">
                        <w:t>Porte</w:t>
                      </w:r>
                      <w:bookmarkEnd w:id="60"/>
                      <w:bookmarkEnd w:id="61"/>
                      <w:bookmarkEnd w:id="62"/>
                      <w:bookmarkEnd w:id="63"/>
                    </w:p>
                  </w:txbxContent>
                </v:textbox>
                <w10:wrap anchorx="margin"/>
              </v:shape>
            </w:pict>
          </mc:Fallback>
        </mc:AlternateContent>
      </w:r>
    </w:p>
    <w:p w14:paraId="391D36E1" w14:textId="5DDE2F7B" w:rsidR="00993E42" w:rsidRDefault="00993E42" w:rsidP="003019AD">
      <w:r>
        <w:t xml:space="preserve">La </w:t>
      </w:r>
      <w:r w:rsidR="00107326">
        <w:fldChar w:fldCharType="begin"/>
      </w:r>
      <w:r w:rsidR="00107326">
        <w:instrText xml:space="preserve"> REF _Ref130803431 \h </w:instrText>
      </w:r>
      <w:r w:rsidR="00107326">
        <w:fldChar w:fldCharType="separate"/>
      </w:r>
      <w:r w:rsidR="00107326">
        <w:t>Figure</w:t>
      </w:r>
      <w:r w:rsidR="00107326">
        <w:fldChar w:fldCharType="end"/>
      </w:r>
      <w:r w:rsidR="00107326">
        <w:t xml:space="preserve"> </w:t>
      </w:r>
      <w:r>
        <w:t xml:space="preserve"> ci-dessous représente l’architecture du capteur </w:t>
      </w:r>
    </w:p>
    <w:p w14:paraId="2B1FC1B4" w14:textId="4909193C" w:rsidR="00993E42" w:rsidRDefault="00993E42" w:rsidP="003019AD">
      <w:r>
        <w:rPr>
          <w:noProof/>
        </w:rPr>
        <w:drawing>
          <wp:inline distT="0" distB="0" distL="0" distR="0" wp14:anchorId="27164025" wp14:editId="642CE006">
            <wp:extent cx="5553770" cy="5188689"/>
            <wp:effectExtent l="0" t="0" r="0" b="0"/>
            <wp:docPr id="24" name="Image 2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diagramm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974" cy="5202893"/>
                    </a:xfrm>
                    <a:prstGeom prst="rect">
                      <a:avLst/>
                    </a:prstGeom>
                    <a:noFill/>
                    <a:ln>
                      <a:noFill/>
                    </a:ln>
                  </pic:spPr>
                </pic:pic>
              </a:graphicData>
            </a:graphic>
          </wp:inline>
        </w:drawing>
      </w:r>
    </w:p>
    <w:p w14:paraId="1DB4CFC9" w14:textId="684F9510" w:rsidR="00993E42" w:rsidRPr="000E2890" w:rsidRDefault="00107326" w:rsidP="000E2890">
      <w:pPr>
        <w:pStyle w:val="Lgende"/>
        <w:rPr>
          <w:i w:val="0"/>
          <w:iCs w:val="0"/>
        </w:rPr>
      </w:pPr>
      <w:bookmarkStart w:id="64" w:name="_Ref130803431"/>
      <w:bookmarkStart w:id="65" w:name="_Toc130803508"/>
      <w:r>
        <w:t xml:space="preserve">Figure </w:t>
      </w:r>
      <w:r w:rsidR="00506DDB">
        <w:fldChar w:fldCharType="begin"/>
      </w:r>
      <w:r w:rsidR="00506DDB">
        <w:instrText xml:space="preserve"> SEQ Figure \* ARABIC </w:instrText>
      </w:r>
      <w:r w:rsidR="00506DDB">
        <w:fldChar w:fldCharType="separate"/>
      </w:r>
      <w:r>
        <w:rPr>
          <w:noProof/>
        </w:rPr>
        <w:t>5</w:t>
      </w:r>
      <w:r w:rsidR="00506DDB">
        <w:rPr>
          <w:noProof/>
        </w:rPr>
        <w:fldChar w:fldCharType="end"/>
      </w:r>
      <w:r>
        <w:t xml:space="preserve"> Architecture Matérielle Capteur</w:t>
      </w:r>
      <w:bookmarkEnd w:id="64"/>
      <w:bookmarkEnd w:id="65"/>
    </w:p>
    <w:p w14:paraId="7E18DB45" w14:textId="48AC869B" w:rsidR="00907E70" w:rsidRDefault="00907E70" w:rsidP="00895CC8">
      <w:pPr>
        <w:pStyle w:val="Titre2"/>
        <w:jc w:val="both"/>
      </w:pPr>
      <w:bookmarkStart w:id="66" w:name="_Toc130803033"/>
      <w:r>
        <w:t>architecture logicielle</w:t>
      </w:r>
      <w:bookmarkEnd w:id="66"/>
    </w:p>
    <w:p w14:paraId="2D091FCA" w14:textId="7C9583E4" w:rsidR="00116394" w:rsidRDefault="00096675" w:rsidP="00AC1748">
      <w:r>
        <w:t>Voici la figure de l’architecture logicielle mère</w:t>
      </w:r>
      <w:r w:rsidR="00060ED8">
        <w:rPr>
          <w:noProof/>
        </w:rPr>
        <w:drawing>
          <wp:inline distT="0" distB="0" distL="0" distR="0" wp14:anchorId="328BD222" wp14:editId="240BF2EA">
            <wp:extent cx="5273675" cy="1913890"/>
            <wp:effectExtent l="0" t="0" r="0" b="0"/>
            <wp:docPr id="258498720"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8720" name="Image 3" descr="Une image contenant diagramm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1913890"/>
                    </a:xfrm>
                    <a:prstGeom prst="rect">
                      <a:avLst/>
                    </a:prstGeom>
                    <a:noFill/>
                    <a:ln>
                      <a:noFill/>
                    </a:ln>
                  </pic:spPr>
                </pic:pic>
              </a:graphicData>
            </a:graphic>
          </wp:inline>
        </w:drawing>
      </w:r>
      <w:r w:rsidR="007E0F70">
        <w:t>Partie 1</w:t>
      </w:r>
    </w:p>
    <w:p w14:paraId="3CA1EBE4" w14:textId="77777777" w:rsidR="007E0F70" w:rsidRDefault="007E0F70" w:rsidP="00096675">
      <w:pPr>
        <w:keepNext/>
        <w:jc w:val="both"/>
      </w:pPr>
    </w:p>
    <w:p w14:paraId="78B8D4D8" w14:textId="71D007A8" w:rsidR="00096675" w:rsidRDefault="00116394" w:rsidP="00096675">
      <w:pPr>
        <w:keepNext/>
        <w:jc w:val="both"/>
      </w:pPr>
      <w:r>
        <w:rPr>
          <w:noProof/>
        </w:rPr>
        <w:drawing>
          <wp:inline distT="0" distB="0" distL="0" distR="0" wp14:anchorId="58A074B9" wp14:editId="62AE6926">
            <wp:extent cx="5273675" cy="1998980"/>
            <wp:effectExtent l="0" t="0" r="0" b="0"/>
            <wp:docPr id="208758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1998980"/>
                    </a:xfrm>
                    <a:prstGeom prst="rect">
                      <a:avLst/>
                    </a:prstGeom>
                    <a:noFill/>
                    <a:ln>
                      <a:noFill/>
                    </a:ln>
                  </pic:spPr>
                </pic:pic>
              </a:graphicData>
            </a:graphic>
          </wp:inline>
        </w:drawing>
      </w:r>
    </w:p>
    <w:p w14:paraId="31C53122" w14:textId="61090E8D" w:rsidR="007E0F70" w:rsidRDefault="007E0F70" w:rsidP="00096675">
      <w:pPr>
        <w:pStyle w:val="Lgende"/>
        <w:jc w:val="both"/>
      </w:pPr>
      <w:bookmarkStart w:id="67" w:name="_Toc130803509"/>
      <w:r>
        <w:t>Partie 2</w:t>
      </w:r>
    </w:p>
    <w:p w14:paraId="30A410B6" w14:textId="32697E33" w:rsidR="00096675" w:rsidRPr="00096675" w:rsidRDefault="00096675" w:rsidP="007E0F70">
      <w:pPr>
        <w:pStyle w:val="Lgende"/>
        <w:jc w:val="both"/>
      </w:pPr>
      <w:r>
        <w:t xml:space="preserve">Figure </w:t>
      </w:r>
      <w:r w:rsidR="00506DDB">
        <w:fldChar w:fldCharType="begin"/>
      </w:r>
      <w:r w:rsidR="00506DDB">
        <w:instrText xml:space="preserve"> SEQ Figure \* ARABIC </w:instrText>
      </w:r>
      <w:r w:rsidR="00506DDB">
        <w:fldChar w:fldCharType="separate"/>
      </w:r>
      <w:r w:rsidR="00107326">
        <w:rPr>
          <w:noProof/>
        </w:rPr>
        <w:t>6</w:t>
      </w:r>
      <w:r w:rsidR="00506DDB">
        <w:rPr>
          <w:noProof/>
        </w:rPr>
        <w:fldChar w:fldCharType="end"/>
      </w:r>
      <w:r>
        <w:t xml:space="preserve"> Architecture logicielle </w:t>
      </w:r>
      <w:bookmarkEnd w:id="67"/>
      <w:r w:rsidR="00116394">
        <w:t>Porte</w:t>
      </w:r>
    </w:p>
    <w:p w14:paraId="3B8AF6D0" w14:textId="000DA429" w:rsidR="00907E70" w:rsidRDefault="00096675" w:rsidP="00895CC8">
      <w:pPr>
        <w:jc w:val="both"/>
      </w:pPr>
      <w:r>
        <w:t>Voici la figure de</w:t>
      </w:r>
      <w:r w:rsidR="00BE0DB6">
        <w:t>s</w:t>
      </w:r>
      <w:r>
        <w:t xml:space="preserve"> architecture</w:t>
      </w:r>
      <w:r w:rsidR="00BE0DB6">
        <w:t>s</w:t>
      </w:r>
      <w:r>
        <w:t xml:space="preserve"> </w:t>
      </w:r>
      <w:r w:rsidR="00BE0DB6">
        <w:t>logicielles</w:t>
      </w:r>
      <w:r w:rsidR="00CF1133">
        <w:t xml:space="preserve"> Panneau</w:t>
      </w:r>
    </w:p>
    <w:p w14:paraId="5BAC1383" w14:textId="250AA398" w:rsidR="00BE0DB6" w:rsidRDefault="00CF1133" w:rsidP="00CF1133">
      <w:pPr>
        <w:jc w:val="both"/>
      </w:pPr>
      <w:r w:rsidRPr="00CF1133">
        <w:drawing>
          <wp:inline distT="0" distB="0" distL="0" distR="0" wp14:anchorId="0D2EC98A" wp14:editId="1BFC8FC3">
            <wp:extent cx="5274310" cy="2785745"/>
            <wp:effectExtent l="0" t="0" r="0" b="0"/>
            <wp:docPr id="81041477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4772" name="Image 1" descr="Une image contenant diagramme&#10;&#10;Description générée automatiquement"/>
                    <pic:cNvPicPr/>
                  </pic:nvPicPr>
                  <pic:blipFill>
                    <a:blip r:embed="rId26"/>
                    <a:stretch>
                      <a:fillRect/>
                    </a:stretch>
                  </pic:blipFill>
                  <pic:spPr>
                    <a:xfrm>
                      <a:off x="0" y="0"/>
                      <a:ext cx="5274310" cy="2785745"/>
                    </a:xfrm>
                    <a:prstGeom prst="rect">
                      <a:avLst/>
                    </a:prstGeom>
                  </pic:spPr>
                </pic:pic>
              </a:graphicData>
            </a:graphic>
          </wp:inline>
        </w:drawing>
      </w:r>
    </w:p>
    <w:p w14:paraId="34B3BC10" w14:textId="7BEDADC5" w:rsidR="00CF1133" w:rsidRDefault="00CF1133" w:rsidP="00BE0DB6">
      <w:pPr>
        <w:pStyle w:val="Lgende"/>
        <w:jc w:val="both"/>
      </w:pPr>
      <w:bookmarkStart w:id="68" w:name="_Toc130803510"/>
      <w:r>
        <w:t>Voici la figure des architecture logicielles des capteurs</w:t>
      </w:r>
    </w:p>
    <w:p w14:paraId="18B8CC5D" w14:textId="73A2847E" w:rsidR="00FB538D" w:rsidRPr="00FB538D" w:rsidRDefault="00506DDB" w:rsidP="00FB538D">
      <w:r w:rsidRPr="00506DDB">
        <w:drawing>
          <wp:inline distT="0" distB="0" distL="0" distR="0" wp14:anchorId="3CC1C365" wp14:editId="0BA99E2D">
            <wp:extent cx="4763386" cy="2539976"/>
            <wp:effectExtent l="0" t="0" r="0" b="0"/>
            <wp:docPr id="204981971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9713" name="Image 1" descr="Une image contenant diagramme&#10;&#10;Description générée automatiquement"/>
                    <pic:cNvPicPr/>
                  </pic:nvPicPr>
                  <pic:blipFill>
                    <a:blip r:embed="rId27"/>
                    <a:stretch>
                      <a:fillRect/>
                    </a:stretch>
                  </pic:blipFill>
                  <pic:spPr>
                    <a:xfrm>
                      <a:off x="0" y="0"/>
                      <a:ext cx="4770184" cy="2543601"/>
                    </a:xfrm>
                    <a:prstGeom prst="rect">
                      <a:avLst/>
                    </a:prstGeom>
                  </pic:spPr>
                </pic:pic>
              </a:graphicData>
            </a:graphic>
          </wp:inline>
        </w:drawing>
      </w:r>
    </w:p>
    <w:p w14:paraId="04629A81" w14:textId="473AC566" w:rsidR="00003D9E" w:rsidRDefault="00BE0DB6" w:rsidP="00BE0DB6">
      <w:pPr>
        <w:pStyle w:val="Lgende"/>
        <w:jc w:val="both"/>
      </w:pPr>
      <w:r>
        <w:t xml:space="preserve">Figure </w:t>
      </w:r>
      <w:r w:rsidR="00506DDB">
        <w:fldChar w:fldCharType="begin"/>
      </w:r>
      <w:r w:rsidR="00506DDB">
        <w:instrText xml:space="preserve"> SEQ Figure \* ARABIC </w:instrText>
      </w:r>
      <w:r w:rsidR="00506DDB">
        <w:fldChar w:fldCharType="separate"/>
      </w:r>
      <w:r w:rsidR="00107326">
        <w:rPr>
          <w:noProof/>
        </w:rPr>
        <w:t>7</w:t>
      </w:r>
      <w:r w:rsidR="00506DDB">
        <w:rPr>
          <w:noProof/>
        </w:rPr>
        <w:fldChar w:fldCharType="end"/>
      </w:r>
      <w:r>
        <w:t xml:space="preserve"> Architecture logicielle </w:t>
      </w:r>
      <w:bookmarkEnd w:id="68"/>
      <w:r w:rsidR="00CF1133">
        <w:t>Capteurs</w:t>
      </w:r>
    </w:p>
    <w:p w14:paraId="7A4131C3" w14:textId="77777777" w:rsidR="008B00BD" w:rsidRDefault="008B00BD" w:rsidP="008B00BD"/>
    <w:p w14:paraId="68A8433A" w14:textId="77777777" w:rsidR="008B00BD" w:rsidRDefault="008B00BD" w:rsidP="008B00BD"/>
    <w:p w14:paraId="7E8BE1E3" w14:textId="77777777" w:rsidR="008B00BD" w:rsidRDefault="008B00BD" w:rsidP="008B00BD"/>
    <w:p w14:paraId="6AC153B1" w14:textId="77777777" w:rsidR="008B00BD" w:rsidRDefault="008B00BD" w:rsidP="008B00BD"/>
    <w:p w14:paraId="75B3BF65" w14:textId="77777777" w:rsidR="008B00BD" w:rsidRPr="008B00BD" w:rsidRDefault="008B00BD" w:rsidP="008B00BD"/>
    <w:p w14:paraId="0FDEE182" w14:textId="4B7ABA5E" w:rsidR="007C6506" w:rsidRDefault="00930DC9" w:rsidP="00895CC8">
      <w:pPr>
        <w:pStyle w:val="Titre1"/>
        <w:jc w:val="both"/>
      </w:pPr>
      <w:bookmarkStart w:id="69" w:name="_Toc130803034"/>
      <w:r>
        <w:t>Livrables</w:t>
      </w:r>
      <w:bookmarkEnd w:id="69"/>
    </w:p>
    <w:p w14:paraId="259C36B6" w14:textId="6518DBFB" w:rsidR="009E01EE" w:rsidRPr="0057461B" w:rsidRDefault="00930DC9" w:rsidP="00895CC8">
      <w:pPr>
        <w:jc w:val="both"/>
      </w:pPr>
      <w:r>
        <w:t>Les sections qui suivent énumère</w:t>
      </w:r>
      <w:r w:rsidR="000B7D16">
        <w:t>nt et décrivent</w:t>
      </w:r>
      <w:r w:rsidR="00C514D0">
        <w:t xml:space="preserve"> à l'aide de tableaux</w:t>
      </w:r>
      <w:r w:rsidR="009D2934">
        <w:t xml:space="preserve"> les livrables du projet.</w:t>
      </w:r>
      <w:r w:rsidR="000B7D16">
        <w:t xml:space="preserve"> </w:t>
      </w:r>
    </w:p>
    <w:p w14:paraId="2A308397" w14:textId="7C4D7E25" w:rsidR="00614BBE" w:rsidRDefault="00191773" w:rsidP="00895CC8">
      <w:pPr>
        <w:pStyle w:val="Titre2"/>
        <w:jc w:val="both"/>
        <w:rPr>
          <w:lang w:val="fr-CA"/>
        </w:rPr>
      </w:pPr>
      <w:bookmarkStart w:id="70" w:name="_Toc130803035"/>
      <w:r w:rsidRPr="008E4040">
        <w:rPr>
          <w:lang w:val="fr-CA"/>
        </w:rPr>
        <w:t>Électronique</w:t>
      </w:r>
      <w:bookmarkEnd w:id="70"/>
    </w:p>
    <w:p w14:paraId="038CEB3E" w14:textId="7C98910E" w:rsidR="00266319" w:rsidRDefault="00266319" w:rsidP="00266319">
      <w:pPr>
        <w:jc w:val="both"/>
        <w:rPr>
          <w:lang w:val="fr-CA"/>
        </w:rPr>
      </w:pPr>
      <w:r>
        <w:rPr>
          <w:lang w:val="fr-CA"/>
        </w:rPr>
        <w:t>Le</w:t>
      </w:r>
      <w:r w:rsidR="00DC14D1">
        <w:rPr>
          <w:lang w:val="fr-CA"/>
        </w:rPr>
        <w:t xml:space="preserve"> </w:t>
      </w:r>
      <w:r w:rsidR="00804E1F">
        <w:rPr>
          <w:lang w:val="fr-CA"/>
        </w:rPr>
        <w:fldChar w:fldCharType="begin"/>
      </w:r>
      <w:r w:rsidR="00804E1F">
        <w:rPr>
          <w:lang w:val="fr-CA"/>
        </w:rPr>
        <w:instrText xml:space="preserve"> REF _Ref112261879 \h </w:instrText>
      </w:r>
      <w:r w:rsidR="00804E1F">
        <w:rPr>
          <w:lang w:val="fr-CA"/>
        </w:rPr>
      </w:r>
      <w:r w:rsidR="00804E1F">
        <w:rPr>
          <w:lang w:val="fr-CA"/>
        </w:rPr>
        <w:fldChar w:fldCharType="separate"/>
      </w:r>
      <w:r w:rsidR="00107326">
        <w:t xml:space="preserve">Tableau </w:t>
      </w:r>
      <w:r w:rsidR="00107326">
        <w:rPr>
          <w:noProof/>
        </w:rPr>
        <w:t>5</w:t>
      </w:r>
      <w:r w:rsidR="00804E1F">
        <w:rPr>
          <w:lang w:val="fr-CA"/>
        </w:rPr>
        <w:fldChar w:fldCharType="end"/>
      </w:r>
      <w:r w:rsidR="00941E5D">
        <w:rPr>
          <w:lang w:val="fr-CA"/>
        </w:rPr>
        <w:t xml:space="preserve"> p</w:t>
      </w:r>
      <w:r>
        <w:rPr>
          <w:lang w:val="fr-CA"/>
        </w:rPr>
        <w:t xml:space="preserve">résente les principaux </w:t>
      </w:r>
      <w:r w:rsidR="00941E5D">
        <w:rPr>
          <w:lang w:val="fr-CA"/>
        </w:rPr>
        <w:t xml:space="preserve">éléments électroniques </w:t>
      </w:r>
      <w:r>
        <w:rPr>
          <w:lang w:val="fr-CA"/>
        </w:rPr>
        <w:t>qui se</w:t>
      </w:r>
      <w:r w:rsidR="00941E5D">
        <w:rPr>
          <w:lang w:val="fr-CA"/>
        </w:rPr>
        <w:t xml:space="preserve"> rapportent au projet</w:t>
      </w:r>
      <w:r w:rsidR="00DC14D1">
        <w:rPr>
          <w:lang w:val="fr-CA"/>
        </w:rPr>
        <w:t>.</w:t>
      </w:r>
    </w:p>
    <w:p w14:paraId="50295CEC" w14:textId="329FAE4B" w:rsidR="00266319" w:rsidRDefault="00266319" w:rsidP="00266319">
      <w:pPr>
        <w:pStyle w:val="Lgende"/>
        <w:rPr>
          <w:lang w:val="fr-CA"/>
        </w:rPr>
      </w:pPr>
      <w:bookmarkStart w:id="71" w:name="_Ref112261879"/>
      <w:bookmarkStart w:id="72" w:name="_Toc130802698"/>
      <w:r>
        <w:t xml:space="preserve">Tableau </w:t>
      </w:r>
      <w:r w:rsidR="00506DDB">
        <w:fldChar w:fldCharType="begin"/>
      </w:r>
      <w:r w:rsidR="00506DDB">
        <w:instrText xml:space="preserve"> SEQ Tableau \* ARABIC </w:instrText>
      </w:r>
      <w:r w:rsidR="00506DDB">
        <w:fldChar w:fldCharType="separate"/>
      </w:r>
      <w:r w:rsidR="00107326">
        <w:rPr>
          <w:noProof/>
        </w:rPr>
        <w:t>5</w:t>
      </w:r>
      <w:r w:rsidR="00506DDB">
        <w:rPr>
          <w:noProof/>
        </w:rPr>
        <w:fldChar w:fldCharType="end"/>
      </w:r>
      <w:bookmarkEnd w:id="71"/>
      <w:r>
        <w:t xml:space="preserve">: </w:t>
      </w:r>
      <w:r w:rsidR="00941E5D">
        <w:t>Éléments électroniques du projet</w:t>
      </w:r>
      <w:bookmarkEnd w:id="72"/>
    </w:p>
    <w:tbl>
      <w:tblPr>
        <w:tblStyle w:val="Grilledutableau"/>
        <w:tblW w:w="8359" w:type="dxa"/>
        <w:tblLook w:val="04A0" w:firstRow="1" w:lastRow="0" w:firstColumn="1" w:lastColumn="0" w:noHBand="0" w:noVBand="1"/>
      </w:tblPr>
      <w:tblGrid>
        <w:gridCol w:w="2765"/>
        <w:gridCol w:w="5594"/>
      </w:tblGrid>
      <w:tr w:rsidR="00266319" w14:paraId="5B57BC65" w14:textId="77777777" w:rsidTr="0048677F">
        <w:tc>
          <w:tcPr>
            <w:tcW w:w="2765" w:type="dxa"/>
          </w:tcPr>
          <w:p w14:paraId="5DDEBACD" w14:textId="77777777" w:rsidR="00266319" w:rsidRPr="002242E9" w:rsidRDefault="00266319" w:rsidP="0048677F">
            <w:pPr>
              <w:jc w:val="center"/>
              <w:rPr>
                <w:b/>
                <w:bCs/>
                <w:lang w:val="fr-CA"/>
              </w:rPr>
            </w:pPr>
            <w:r w:rsidRPr="002242E9">
              <w:rPr>
                <w:b/>
                <w:bCs/>
                <w:lang w:val="fr-CA"/>
              </w:rPr>
              <w:t>Risque</w:t>
            </w:r>
          </w:p>
        </w:tc>
        <w:tc>
          <w:tcPr>
            <w:tcW w:w="5594" w:type="dxa"/>
          </w:tcPr>
          <w:p w14:paraId="44B127FC" w14:textId="77777777" w:rsidR="00266319" w:rsidRPr="002242E9" w:rsidRDefault="00266319" w:rsidP="0048677F">
            <w:pPr>
              <w:jc w:val="center"/>
              <w:rPr>
                <w:b/>
                <w:bCs/>
                <w:lang w:val="fr-CA"/>
              </w:rPr>
            </w:pPr>
            <w:r w:rsidRPr="002242E9">
              <w:rPr>
                <w:b/>
                <w:bCs/>
                <w:lang w:val="fr-CA"/>
              </w:rPr>
              <w:t>Moyen</w:t>
            </w:r>
          </w:p>
        </w:tc>
      </w:tr>
      <w:tr w:rsidR="00266319" w14:paraId="71585D17" w14:textId="77777777" w:rsidTr="0048677F">
        <w:tc>
          <w:tcPr>
            <w:tcW w:w="2765" w:type="dxa"/>
          </w:tcPr>
          <w:p w14:paraId="77DC1A8B" w14:textId="0FBBEEA3" w:rsidR="009F1397" w:rsidRDefault="0061639E" w:rsidP="009F1397">
            <w:pPr>
              <w:jc w:val="both"/>
              <w:rPr>
                <w:lang w:val="fr-CA"/>
              </w:rPr>
            </w:pPr>
            <w:r>
              <w:rPr>
                <w:lang w:val="fr-CA"/>
              </w:rPr>
              <w:t>L</w:t>
            </w:r>
            <w:r w:rsidR="009F1397">
              <w:rPr>
                <w:lang w:val="fr-CA"/>
              </w:rPr>
              <w:t>a longévité de la batterie est réduite</w:t>
            </w:r>
          </w:p>
          <w:p w14:paraId="4FE36454" w14:textId="1B3C994C" w:rsidR="00266319" w:rsidRDefault="00266319" w:rsidP="0048677F">
            <w:pPr>
              <w:jc w:val="both"/>
              <w:rPr>
                <w:lang w:val="fr-CA"/>
              </w:rPr>
            </w:pPr>
          </w:p>
        </w:tc>
        <w:tc>
          <w:tcPr>
            <w:tcW w:w="5594" w:type="dxa"/>
          </w:tcPr>
          <w:p w14:paraId="618CCB19" w14:textId="7A2BF622" w:rsidR="00266319" w:rsidRDefault="009F1397" w:rsidP="0048677F">
            <w:pPr>
              <w:jc w:val="both"/>
              <w:rPr>
                <w:lang w:val="fr-CA"/>
              </w:rPr>
            </w:pPr>
            <w:r>
              <w:rPr>
                <w:lang w:val="fr-CA"/>
              </w:rPr>
              <w:t>Avertir l’utilisateur quand la batterie est à 20% et sont temps total d’activité</w:t>
            </w:r>
            <w:r w:rsidR="0061639E">
              <w:rPr>
                <w:lang w:val="fr-CA"/>
              </w:rPr>
              <w:t xml:space="preserve"> </w:t>
            </w:r>
          </w:p>
        </w:tc>
      </w:tr>
      <w:tr w:rsidR="00266319" w14:paraId="7CAFD111" w14:textId="77777777" w:rsidTr="00C01B77">
        <w:trPr>
          <w:trHeight w:val="826"/>
        </w:trPr>
        <w:tc>
          <w:tcPr>
            <w:tcW w:w="2765" w:type="dxa"/>
          </w:tcPr>
          <w:p w14:paraId="65F8217B" w14:textId="6846C963" w:rsidR="00266319" w:rsidRDefault="000D4628" w:rsidP="0048677F">
            <w:pPr>
              <w:jc w:val="both"/>
              <w:rPr>
                <w:lang w:val="fr-CA"/>
              </w:rPr>
            </w:pPr>
            <w:r>
              <w:rPr>
                <w:lang w:val="fr-CA"/>
              </w:rPr>
              <w:t>L’antenne des modules esclaves ou ma</w:t>
            </w:r>
            <w:r w:rsidR="00BF4A93">
              <w:rPr>
                <w:lang w:val="fr-CA"/>
              </w:rPr>
              <w:t>î</w:t>
            </w:r>
            <w:r>
              <w:rPr>
                <w:lang w:val="fr-CA"/>
              </w:rPr>
              <w:t xml:space="preserve">tres </w:t>
            </w:r>
            <w:r w:rsidR="00BF4A93">
              <w:rPr>
                <w:lang w:val="fr-CA"/>
              </w:rPr>
              <w:t>es</w:t>
            </w:r>
            <w:r>
              <w:rPr>
                <w:lang w:val="fr-CA"/>
              </w:rPr>
              <w:t xml:space="preserve">t endommagé </w:t>
            </w:r>
          </w:p>
        </w:tc>
        <w:tc>
          <w:tcPr>
            <w:tcW w:w="5594" w:type="dxa"/>
          </w:tcPr>
          <w:p w14:paraId="7B295BB3" w14:textId="730C8D4B" w:rsidR="00266319" w:rsidRDefault="0000401D" w:rsidP="0048677F">
            <w:pPr>
              <w:jc w:val="both"/>
              <w:rPr>
                <w:lang w:val="fr-CA"/>
              </w:rPr>
            </w:pPr>
            <w:r>
              <w:rPr>
                <w:lang w:val="fr-CA"/>
              </w:rPr>
              <w:t>Les modules tells la porte de sécurité seront fonctionnel</w:t>
            </w:r>
            <w:r w:rsidR="00BF4A93">
              <w:rPr>
                <w:lang w:val="fr-CA"/>
              </w:rPr>
              <w:t>le</w:t>
            </w:r>
            <w:r>
              <w:rPr>
                <w:lang w:val="fr-CA"/>
              </w:rPr>
              <w:t xml:space="preserve"> indépendamment, sinon un message est </w:t>
            </w:r>
            <w:r w:rsidR="003F4FB8">
              <w:rPr>
                <w:lang w:val="fr-CA"/>
              </w:rPr>
              <w:t>envoyé</w:t>
            </w:r>
            <w:r>
              <w:rPr>
                <w:lang w:val="fr-CA"/>
              </w:rPr>
              <w:t xml:space="preserve"> sur le cellulaire </w:t>
            </w:r>
          </w:p>
        </w:tc>
      </w:tr>
    </w:tbl>
    <w:p w14:paraId="2909E972" w14:textId="77777777" w:rsidR="00266319" w:rsidRDefault="00266319" w:rsidP="00895CC8">
      <w:pPr>
        <w:pStyle w:val="Titre2"/>
        <w:jc w:val="both"/>
        <w:rPr>
          <w:lang w:val="fr-CA"/>
        </w:rPr>
      </w:pPr>
    </w:p>
    <w:p w14:paraId="73529254" w14:textId="456AB0B5" w:rsidR="00BB27EB" w:rsidRPr="008E4040" w:rsidRDefault="00BB27EB" w:rsidP="00895CC8">
      <w:pPr>
        <w:pStyle w:val="Titre2"/>
        <w:jc w:val="both"/>
        <w:rPr>
          <w:lang w:val="fr-CA"/>
        </w:rPr>
      </w:pPr>
      <w:bookmarkStart w:id="73" w:name="_Toc130803036"/>
      <w:r w:rsidRPr="008E4040">
        <w:rPr>
          <w:lang w:val="fr-CA"/>
        </w:rPr>
        <w:t>logiciel</w:t>
      </w:r>
      <w:bookmarkEnd w:id="73"/>
    </w:p>
    <w:p w14:paraId="2B6C66E1" w14:textId="3ED8B35C" w:rsidR="00DC14D1" w:rsidRDefault="00DC14D1" w:rsidP="00895CC8">
      <w:pPr>
        <w:pStyle w:val="Titre2"/>
        <w:jc w:val="both"/>
        <w:rPr>
          <w:lang w:val="fr-CA"/>
        </w:rPr>
      </w:pPr>
    </w:p>
    <w:p w14:paraId="527B5910" w14:textId="39BE978F" w:rsidR="00DC14D1" w:rsidRDefault="00DC14D1" w:rsidP="00DC14D1">
      <w:pPr>
        <w:jc w:val="both"/>
        <w:rPr>
          <w:lang w:val="fr-CA"/>
        </w:rPr>
      </w:pPr>
      <w:r>
        <w:rPr>
          <w:lang w:val="fr-CA"/>
        </w:rPr>
        <w:t xml:space="preserve">Le </w:t>
      </w:r>
      <w:r>
        <w:rPr>
          <w:lang w:val="fr-CA"/>
        </w:rPr>
        <w:fldChar w:fldCharType="begin"/>
      </w:r>
      <w:r>
        <w:rPr>
          <w:lang w:val="fr-CA"/>
        </w:rPr>
        <w:instrText xml:space="preserve"> REF _Ref112261996 \h </w:instrText>
      </w:r>
      <w:r>
        <w:rPr>
          <w:lang w:val="fr-CA"/>
        </w:rPr>
      </w:r>
      <w:r>
        <w:rPr>
          <w:lang w:val="fr-CA"/>
        </w:rPr>
        <w:fldChar w:fldCharType="separate"/>
      </w:r>
      <w:r w:rsidR="00107326">
        <w:t xml:space="preserve">Tableau </w:t>
      </w:r>
      <w:r w:rsidR="00107326">
        <w:rPr>
          <w:noProof/>
        </w:rPr>
        <w:t>6</w:t>
      </w:r>
      <w:r>
        <w:rPr>
          <w:lang w:val="fr-CA"/>
        </w:rPr>
        <w:fldChar w:fldCharType="end"/>
      </w:r>
      <w:r>
        <w:rPr>
          <w:lang w:val="fr-CA"/>
        </w:rPr>
        <w:t xml:space="preserve"> présente les principaux éléments logiciels qui se rapportent au projet.</w:t>
      </w:r>
    </w:p>
    <w:p w14:paraId="6114ACDA" w14:textId="64EDE59B" w:rsidR="00DC14D1" w:rsidRDefault="00DC14D1" w:rsidP="00DC14D1">
      <w:pPr>
        <w:pStyle w:val="Lgende"/>
        <w:rPr>
          <w:lang w:val="fr-CA"/>
        </w:rPr>
      </w:pPr>
      <w:bookmarkStart w:id="74" w:name="_Ref112261996"/>
      <w:bookmarkStart w:id="75" w:name="_Toc130802699"/>
      <w:r>
        <w:t xml:space="preserve">Tableau </w:t>
      </w:r>
      <w:r w:rsidR="00506DDB">
        <w:fldChar w:fldCharType="begin"/>
      </w:r>
      <w:r w:rsidR="00506DDB">
        <w:instrText xml:space="preserve"> SEQ Tableau \* ARABIC </w:instrText>
      </w:r>
      <w:r w:rsidR="00506DDB">
        <w:fldChar w:fldCharType="separate"/>
      </w:r>
      <w:r w:rsidR="00107326">
        <w:rPr>
          <w:noProof/>
        </w:rPr>
        <w:t>6</w:t>
      </w:r>
      <w:r w:rsidR="00506DDB">
        <w:rPr>
          <w:noProof/>
        </w:rPr>
        <w:fldChar w:fldCharType="end"/>
      </w:r>
      <w:bookmarkEnd w:id="74"/>
      <w:r>
        <w:t>: Éléments logiciels du projet</w:t>
      </w:r>
      <w:bookmarkEnd w:id="75"/>
    </w:p>
    <w:tbl>
      <w:tblPr>
        <w:tblStyle w:val="Grilledutableau"/>
        <w:tblW w:w="8359" w:type="dxa"/>
        <w:tblLook w:val="04A0" w:firstRow="1" w:lastRow="0" w:firstColumn="1" w:lastColumn="0" w:noHBand="0" w:noVBand="1"/>
      </w:tblPr>
      <w:tblGrid>
        <w:gridCol w:w="2765"/>
        <w:gridCol w:w="5594"/>
      </w:tblGrid>
      <w:tr w:rsidR="00DC14D1" w14:paraId="52A4CC5B" w14:textId="77777777" w:rsidTr="0048677F">
        <w:tc>
          <w:tcPr>
            <w:tcW w:w="2765" w:type="dxa"/>
          </w:tcPr>
          <w:p w14:paraId="71381291" w14:textId="77777777" w:rsidR="00DC14D1" w:rsidRPr="002242E9" w:rsidRDefault="00DC14D1" w:rsidP="0048677F">
            <w:pPr>
              <w:jc w:val="center"/>
              <w:rPr>
                <w:b/>
                <w:bCs/>
                <w:lang w:val="fr-CA"/>
              </w:rPr>
            </w:pPr>
            <w:r w:rsidRPr="002242E9">
              <w:rPr>
                <w:b/>
                <w:bCs/>
                <w:lang w:val="fr-CA"/>
              </w:rPr>
              <w:t>Risque</w:t>
            </w:r>
          </w:p>
        </w:tc>
        <w:tc>
          <w:tcPr>
            <w:tcW w:w="5594" w:type="dxa"/>
          </w:tcPr>
          <w:p w14:paraId="0F2D29AF" w14:textId="77777777" w:rsidR="00DC14D1" w:rsidRPr="002242E9" w:rsidRDefault="00DC14D1" w:rsidP="0048677F">
            <w:pPr>
              <w:jc w:val="center"/>
              <w:rPr>
                <w:b/>
                <w:bCs/>
                <w:lang w:val="fr-CA"/>
              </w:rPr>
            </w:pPr>
            <w:r w:rsidRPr="002242E9">
              <w:rPr>
                <w:b/>
                <w:bCs/>
                <w:lang w:val="fr-CA"/>
              </w:rPr>
              <w:t>Moyen</w:t>
            </w:r>
          </w:p>
        </w:tc>
      </w:tr>
      <w:tr w:rsidR="00DC14D1" w14:paraId="798EAE71" w14:textId="77777777" w:rsidTr="0048677F">
        <w:tc>
          <w:tcPr>
            <w:tcW w:w="2765" w:type="dxa"/>
          </w:tcPr>
          <w:p w14:paraId="30B79EAC" w14:textId="35370EB4" w:rsidR="003074B0" w:rsidRDefault="0061639E" w:rsidP="0048677F">
            <w:pPr>
              <w:jc w:val="both"/>
              <w:rPr>
                <w:lang w:val="fr-CA"/>
              </w:rPr>
            </w:pPr>
            <w:r>
              <w:rPr>
                <w:lang w:val="fr-CA"/>
              </w:rPr>
              <w:t xml:space="preserve">La </w:t>
            </w:r>
            <w:r w:rsidR="003074B0">
              <w:rPr>
                <w:lang w:val="fr-CA"/>
              </w:rPr>
              <w:t>connexion</w:t>
            </w:r>
            <w:r>
              <w:rPr>
                <w:lang w:val="fr-CA"/>
              </w:rPr>
              <w:t xml:space="preserve"> entre le module ma</w:t>
            </w:r>
            <w:r w:rsidR="00BF4A93">
              <w:rPr>
                <w:lang w:val="fr-CA"/>
              </w:rPr>
              <w:t>î</w:t>
            </w:r>
            <w:r>
              <w:rPr>
                <w:lang w:val="fr-CA"/>
              </w:rPr>
              <w:t>tre (CPU)</w:t>
            </w:r>
            <w:r w:rsidR="003074B0">
              <w:rPr>
                <w:lang w:val="fr-CA"/>
              </w:rPr>
              <w:t xml:space="preserve"> et les modules </w:t>
            </w:r>
            <w:r w:rsidR="009F1397">
              <w:rPr>
                <w:lang w:val="fr-CA"/>
              </w:rPr>
              <w:t>sont</w:t>
            </w:r>
          </w:p>
          <w:p w14:paraId="1740983A" w14:textId="469F5DB4" w:rsidR="00DC14D1" w:rsidRDefault="009F1397" w:rsidP="0048677F">
            <w:pPr>
              <w:jc w:val="both"/>
              <w:rPr>
                <w:lang w:val="fr-CA"/>
              </w:rPr>
            </w:pPr>
            <w:r>
              <w:rPr>
                <w:lang w:val="fr-CA"/>
              </w:rPr>
              <w:t>Interrompue</w:t>
            </w:r>
            <w:r w:rsidR="003074B0">
              <w:rPr>
                <w:lang w:val="fr-CA"/>
              </w:rPr>
              <w:t xml:space="preserve"> </w:t>
            </w:r>
          </w:p>
        </w:tc>
        <w:tc>
          <w:tcPr>
            <w:tcW w:w="5594" w:type="dxa"/>
          </w:tcPr>
          <w:p w14:paraId="241CA264" w14:textId="0978F95F" w:rsidR="00DC14D1" w:rsidRDefault="003074B0" w:rsidP="0048677F">
            <w:pPr>
              <w:jc w:val="both"/>
              <w:rPr>
                <w:lang w:val="fr-CA"/>
              </w:rPr>
            </w:pPr>
            <w:r>
              <w:rPr>
                <w:lang w:val="fr-CA"/>
              </w:rPr>
              <w:t>Averti</w:t>
            </w:r>
            <w:r w:rsidR="00BF4A93">
              <w:rPr>
                <w:lang w:val="fr-CA"/>
              </w:rPr>
              <w:t>s</w:t>
            </w:r>
            <w:r>
              <w:rPr>
                <w:lang w:val="fr-CA"/>
              </w:rPr>
              <w:t xml:space="preserve"> l’utilisat</w:t>
            </w:r>
            <w:r w:rsidR="00D07D30">
              <w:rPr>
                <w:lang w:val="fr-CA"/>
              </w:rPr>
              <w:t>eur</w:t>
            </w:r>
            <w:r>
              <w:rPr>
                <w:lang w:val="fr-CA"/>
              </w:rPr>
              <w:t xml:space="preserve"> sur son cellulaire. Sur le PC, enregistre</w:t>
            </w:r>
            <w:r w:rsidR="009F1397">
              <w:rPr>
                <w:lang w:val="fr-CA"/>
              </w:rPr>
              <w:t xml:space="preserve"> l’heure et la dernière valeur communiquer</w:t>
            </w:r>
            <w:r w:rsidR="00D07D30">
              <w:rPr>
                <w:lang w:val="fr-CA"/>
              </w:rPr>
              <w:t>. D</w:t>
            </w:r>
            <w:r>
              <w:rPr>
                <w:lang w:val="fr-CA"/>
              </w:rPr>
              <w:t xml:space="preserve">onc quand la connexion est </w:t>
            </w:r>
            <w:r w:rsidR="00D676EC">
              <w:rPr>
                <w:lang w:val="fr-CA"/>
              </w:rPr>
              <w:t>brisée</w:t>
            </w:r>
            <w:r>
              <w:rPr>
                <w:lang w:val="fr-CA"/>
              </w:rPr>
              <w:t xml:space="preserve">, on peut voir </w:t>
            </w:r>
            <w:r w:rsidR="009F1397">
              <w:rPr>
                <w:lang w:val="fr-CA"/>
              </w:rPr>
              <w:t>quand</w:t>
            </w:r>
            <w:r>
              <w:rPr>
                <w:lang w:val="fr-CA"/>
              </w:rPr>
              <w:t xml:space="preserve"> elle </w:t>
            </w:r>
            <w:r w:rsidR="00BF4A93">
              <w:rPr>
                <w:lang w:val="fr-CA"/>
              </w:rPr>
              <w:t>a</w:t>
            </w:r>
            <w:r>
              <w:rPr>
                <w:lang w:val="fr-CA"/>
              </w:rPr>
              <w:t xml:space="preserve"> été brisé</w:t>
            </w:r>
            <w:r w:rsidR="00BF4A93">
              <w:rPr>
                <w:lang w:val="fr-CA"/>
              </w:rPr>
              <w:t>e.</w:t>
            </w:r>
          </w:p>
        </w:tc>
      </w:tr>
    </w:tbl>
    <w:p w14:paraId="7521C156" w14:textId="77777777" w:rsidR="00591A04" w:rsidRPr="00591A04" w:rsidRDefault="00591A04" w:rsidP="00591A04">
      <w:pPr>
        <w:rPr>
          <w:lang w:val="fr-CA"/>
        </w:rPr>
      </w:pPr>
    </w:p>
    <w:p w14:paraId="62A3F9E1" w14:textId="0F479780" w:rsidR="00BB27EB" w:rsidRDefault="00BB27EB" w:rsidP="00895CC8">
      <w:pPr>
        <w:pStyle w:val="Titre2"/>
        <w:jc w:val="both"/>
        <w:rPr>
          <w:lang w:val="fr-CA"/>
        </w:rPr>
      </w:pPr>
      <w:bookmarkStart w:id="76" w:name="_Toc130803037"/>
      <w:r w:rsidRPr="008E4040">
        <w:rPr>
          <w:lang w:val="fr-CA"/>
        </w:rPr>
        <w:t>mécanique</w:t>
      </w:r>
      <w:bookmarkEnd w:id="76"/>
    </w:p>
    <w:p w14:paraId="488BCDE9" w14:textId="2F67F914" w:rsidR="004269AF" w:rsidRPr="004269AF" w:rsidRDefault="004269AF" w:rsidP="004269AF">
      <w:pPr>
        <w:rPr>
          <w:lang w:val="fr-CA"/>
        </w:rPr>
      </w:pPr>
      <w:r>
        <w:t xml:space="preserve">Tableau </w:t>
      </w:r>
      <w:r w:rsidR="00BE0DB6">
        <w:t>7</w:t>
      </w:r>
      <w:r>
        <w:t xml:space="preserve"> </w:t>
      </w:r>
      <w:r>
        <w:rPr>
          <w:lang w:val="fr-CA"/>
        </w:rPr>
        <w:t>présente les principaux éléments mécaniques qui se rapportent au projet.</w:t>
      </w:r>
    </w:p>
    <w:p w14:paraId="6A377C92" w14:textId="2968523B" w:rsidR="00DC14D1" w:rsidRDefault="002B09C6" w:rsidP="00DC14D1">
      <w:pPr>
        <w:pStyle w:val="Lgende"/>
        <w:rPr>
          <w:lang w:val="fr-CA"/>
        </w:rPr>
      </w:pPr>
      <w:bookmarkStart w:id="77" w:name="_Toc130802700"/>
      <w:r>
        <w:t xml:space="preserve">Tableau </w:t>
      </w:r>
      <w:r w:rsidR="00506DDB">
        <w:fldChar w:fldCharType="begin"/>
      </w:r>
      <w:r w:rsidR="00506DDB">
        <w:instrText xml:space="preserve"> SEQ Tableau \* ARABIC </w:instrText>
      </w:r>
      <w:r w:rsidR="00506DDB">
        <w:fldChar w:fldCharType="separate"/>
      </w:r>
      <w:r w:rsidR="00107326">
        <w:rPr>
          <w:noProof/>
        </w:rPr>
        <w:t>7</w:t>
      </w:r>
      <w:r w:rsidR="00506DDB">
        <w:rPr>
          <w:noProof/>
        </w:rPr>
        <w:fldChar w:fldCharType="end"/>
      </w:r>
      <w:r w:rsidR="004269AF">
        <w:t> :</w:t>
      </w:r>
      <w:r w:rsidR="00C56C95">
        <w:t xml:space="preserve"> </w:t>
      </w:r>
      <w:r w:rsidR="004269AF">
        <w:t>Éléments mécaniques du projet</w:t>
      </w:r>
      <w:bookmarkEnd w:id="77"/>
      <w:r w:rsidR="004269AF">
        <w:rPr>
          <w:lang w:val="fr-CA"/>
        </w:rPr>
        <w:t xml:space="preserve"> </w:t>
      </w:r>
    </w:p>
    <w:tbl>
      <w:tblPr>
        <w:tblStyle w:val="Grilledutableau"/>
        <w:tblW w:w="8359" w:type="dxa"/>
        <w:tblLook w:val="04A0" w:firstRow="1" w:lastRow="0" w:firstColumn="1" w:lastColumn="0" w:noHBand="0" w:noVBand="1"/>
      </w:tblPr>
      <w:tblGrid>
        <w:gridCol w:w="2765"/>
        <w:gridCol w:w="5594"/>
      </w:tblGrid>
      <w:tr w:rsidR="00DC14D1" w14:paraId="42A07DF9" w14:textId="77777777" w:rsidTr="0048677F">
        <w:tc>
          <w:tcPr>
            <w:tcW w:w="2765" w:type="dxa"/>
          </w:tcPr>
          <w:p w14:paraId="6DB2CCCC" w14:textId="77777777" w:rsidR="00DC14D1" w:rsidRPr="002242E9" w:rsidRDefault="00DC14D1" w:rsidP="0048677F">
            <w:pPr>
              <w:jc w:val="center"/>
              <w:rPr>
                <w:b/>
                <w:bCs/>
                <w:lang w:val="fr-CA"/>
              </w:rPr>
            </w:pPr>
            <w:r w:rsidRPr="002242E9">
              <w:rPr>
                <w:b/>
                <w:bCs/>
                <w:lang w:val="fr-CA"/>
              </w:rPr>
              <w:t>Risque</w:t>
            </w:r>
          </w:p>
        </w:tc>
        <w:tc>
          <w:tcPr>
            <w:tcW w:w="5594" w:type="dxa"/>
          </w:tcPr>
          <w:p w14:paraId="7F678D31" w14:textId="77777777" w:rsidR="00DC14D1" w:rsidRPr="002242E9" w:rsidRDefault="00DC14D1" w:rsidP="0048677F">
            <w:pPr>
              <w:jc w:val="center"/>
              <w:rPr>
                <w:b/>
                <w:bCs/>
                <w:lang w:val="fr-CA"/>
              </w:rPr>
            </w:pPr>
            <w:r w:rsidRPr="002242E9">
              <w:rPr>
                <w:b/>
                <w:bCs/>
                <w:lang w:val="fr-CA"/>
              </w:rPr>
              <w:t>Moyen</w:t>
            </w:r>
          </w:p>
        </w:tc>
      </w:tr>
      <w:tr w:rsidR="00DC14D1" w14:paraId="4CFAAF02" w14:textId="77777777" w:rsidTr="0048677F">
        <w:tc>
          <w:tcPr>
            <w:tcW w:w="2765" w:type="dxa"/>
          </w:tcPr>
          <w:p w14:paraId="220D85F6" w14:textId="2AE6BB46" w:rsidR="00DC14D1" w:rsidRDefault="0086576B" w:rsidP="00BF4A93">
            <w:pPr>
              <w:rPr>
                <w:lang w:val="fr-CA"/>
              </w:rPr>
            </w:pPr>
            <w:r>
              <w:rPr>
                <w:lang w:val="fr-CA"/>
              </w:rPr>
              <w:t xml:space="preserve">La porte de sécurité </w:t>
            </w:r>
            <w:r w:rsidR="00BF4A93">
              <w:rPr>
                <w:lang w:val="fr-CA"/>
              </w:rPr>
              <w:br/>
            </w:r>
            <w:r>
              <w:rPr>
                <w:lang w:val="fr-CA"/>
              </w:rPr>
              <w:t>(</w:t>
            </w:r>
            <w:r w:rsidR="00D676EC">
              <w:rPr>
                <w:lang w:val="fr-CA"/>
              </w:rPr>
              <w:t xml:space="preserve">le moteur du </w:t>
            </w:r>
            <w:r w:rsidR="00BF4A93">
              <w:rPr>
                <w:lang w:val="fr-CA"/>
              </w:rPr>
              <w:t>poignet</w:t>
            </w:r>
            <w:r>
              <w:rPr>
                <w:lang w:val="fr-CA"/>
              </w:rPr>
              <w:t xml:space="preserve">) </w:t>
            </w:r>
            <w:r w:rsidR="00D676EC">
              <w:rPr>
                <w:lang w:val="fr-CA"/>
              </w:rPr>
              <w:t>n’ouvre pas la porte pour des raisons de bris</w:t>
            </w:r>
          </w:p>
        </w:tc>
        <w:tc>
          <w:tcPr>
            <w:tcW w:w="5594" w:type="dxa"/>
          </w:tcPr>
          <w:p w14:paraId="7BD8F34C" w14:textId="032CBA4B" w:rsidR="00DC14D1" w:rsidRDefault="009F1397" w:rsidP="0048677F">
            <w:pPr>
              <w:jc w:val="both"/>
              <w:rPr>
                <w:lang w:val="fr-CA"/>
              </w:rPr>
            </w:pPr>
            <w:r>
              <w:rPr>
                <w:lang w:val="fr-CA"/>
              </w:rPr>
              <w:t xml:space="preserve">Débarrer la porte avec clé. Si la porte est </w:t>
            </w:r>
            <w:r w:rsidR="000E2890">
              <w:rPr>
                <w:lang w:val="fr-CA"/>
              </w:rPr>
              <w:t>débarrée</w:t>
            </w:r>
            <w:r>
              <w:rPr>
                <w:lang w:val="fr-CA"/>
              </w:rPr>
              <w:t xml:space="preserve"> avec clé et réparer manuellement. </w:t>
            </w:r>
            <w:r w:rsidR="00E5418D">
              <w:rPr>
                <w:lang w:val="fr-CA"/>
              </w:rPr>
              <w:t xml:space="preserve"> </w:t>
            </w:r>
          </w:p>
        </w:tc>
      </w:tr>
    </w:tbl>
    <w:p w14:paraId="58CEB135" w14:textId="05BC0654" w:rsidR="00DC14D1" w:rsidRDefault="00DC14D1" w:rsidP="00DC14D1">
      <w:pPr>
        <w:rPr>
          <w:lang w:val="fr-CA"/>
        </w:rPr>
      </w:pPr>
    </w:p>
    <w:p w14:paraId="194B6556" w14:textId="31A36476" w:rsidR="0057461B" w:rsidRDefault="0057461B" w:rsidP="00DC14D1">
      <w:pPr>
        <w:rPr>
          <w:lang w:val="fr-CA"/>
        </w:rPr>
      </w:pPr>
    </w:p>
    <w:p w14:paraId="6451CD32" w14:textId="756D7827" w:rsidR="00BE0DB6" w:rsidRDefault="00BE0DB6" w:rsidP="00DC14D1">
      <w:pPr>
        <w:rPr>
          <w:lang w:val="fr-CA"/>
        </w:rPr>
      </w:pPr>
    </w:p>
    <w:p w14:paraId="03A7662F" w14:textId="77777777" w:rsidR="00BE0DB6" w:rsidRDefault="00BE0DB6" w:rsidP="00DC14D1">
      <w:pPr>
        <w:rPr>
          <w:lang w:val="fr-CA"/>
        </w:rPr>
      </w:pPr>
    </w:p>
    <w:p w14:paraId="5FD73CE9" w14:textId="77777777" w:rsidR="008B00BD" w:rsidRDefault="008B00BD" w:rsidP="00DC14D1">
      <w:pPr>
        <w:rPr>
          <w:lang w:val="fr-CA"/>
        </w:rPr>
      </w:pPr>
    </w:p>
    <w:p w14:paraId="0305FB3C" w14:textId="77777777" w:rsidR="008B00BD" w:rsidRDefault="008B00BD" w:rsidP="00DC14D1">
      <w:pPr>
        <w:rPr>
          <w:lang w:val="fr-CA"/>
        </w:rPr>
      </w:pPr>
    </w:p>
    <w:p w14:paraId="291F7910" w14:textId="77777777" w:rsidR="008B00BD" w:rsidRDefault="008B00BD" w:rsidP="00DC14D1">
      <w:pPr>
        <w:rPr>
          <w:lang w:val="fr-CA"/>
        </w:rPr>
      </w:pPr>
    </w:p>
    <w:p w14:paraId="3D8C7878" w14:textId="77777777" w:rsidR="008B00BD" w:rsidRDefault="008B00BD" w:rsidP="00DC14D1">
      <w:pPr>
        <w:rPr>
          <w:lang w:val="fr-CA"/>
        </w:rPr>
      </w:pPr>
    </w:p>
    <w:p w14:paraId="06BC5AC1" w14:textId="77777777" w:rsidR="008B00BD" w:rsidRPr="00DC14D1" w:rsidRDefault="008B00BD" w:rsidP="00DC14D1">
      <w:pPr>
        <w:rPr>
          <w:lang w:val="fr-CA"/>
        </w:rPr>
      </w:pPr>
    </w:p>
    <w:p w14:paraId="30C63BBB" w14:textId="3F997CF1" w:rsidR="00F90044" w:rsidRDefault="001C2BD1" w:rsidP="00895CC8">
      <w:pPr>
        <w:pStyle w:val="Titre1"/>
        <w:jc w:val="both"/>
        <w:rPr>
          <w:lang w:val="fr-CA"/>
        </w:rPr>
      </w:pPr>
      <w:bookmarkStart w:id="78" w:name="_Toc130803038"/>
      <w:r>
        <w:rPr>
          <w:lang w:val="fr-CA"/>
        </w:rPr>
        <w:t>Risques</w:t>
      </w:r>
      <w:bookmarkEnd w:id="78"/>
    </w:p>
    <w:p w14:paraId="7E5B0F73" w14:textId="452D52E8" w:rsidR="001C2BD1" w:rsidRDefault="00E23629" w:rsidP="00895CC8">
      <w:pPr>
        <w:jc w:val="both"/>
        <w:rPr>
          <w:lang w:val="fr-CA"/>
        </w:rPr>
      </w:pPr>
      <w:r>
        <w:rPr>
          <w:lang w:val="fr-CA"/>
        </w:rPr>
        <w:t>Cette section énumère et décrit sommairement</w:t>
      </w:r>
      <w:r w:rsidR="00DC4571">
        <w:rPr>
          <w:lang w:val="fr-CA"/>
        </w:rPr>
        <w:t xml:space="preserve"> à l'aide d'un tableau</w:t>
      </w:r>
      <w:r>
        <w:rPr>
          <w:lang w:val="fr-CA"/>
        </w:rPr>
        <w:t xml:space="preserve"> les risques </w:t>
      </w:r>
      <w:r w:rsidR="007E0E2D">
        <w:rPr>
          <w:lang w:val="fr-CA"/>
        </w:rPr>
        <w:t>associés au projet ainsi que les solutions envisagées pour les atténu</w:t>
      </w:r>
      <w:r w:rsidR="00DC4571">
        <w:rPr>
          <w:lang w:val="fr-CA"/>
        </w:rPr>
        <w:t>er.</w:t>
      </w:r>
    </w:p>
    <w:p w14:paraId="76D2583C" w14:textId="77777777" w:rsidR="00BE0DB6" w:rsidRDefault="00BE0DB6" w:rsidP="00895CC8">
      <w:pPr>
        <w:jc w:val="both"/>
        <w:rPr>
          <w:lang w:val="fr-CA"/>
        </w:rPr>
      </w:pPr>
    </w:p>
    <w:p w14:paraId="006EB1B0" w14:textId="7B7EA92E" w:rsidR="00BE0DB6" w:rsidRDefault="00BE0DB6" w:rsidP="00895CC8">
      <w:pPr>
        <w:jc w:val="both"/>
        <w:rPr>
          <w:lang w:val="fr-CA"/>
        </w:rPr>
      </w:pPr>
      <w:bookmarkStart w:id="79" w:name="_Ref118383686"/>
      <w:r>
        <w:t xml:space="preserve">Tableau </w:t>
      </w:r>
      <w:bookmarkEnd w:id="79"/>
      <w:r>
        <w:t xml:space="preserve">8 </w:t>
      </w:r>
      <w:r>
        <w:rPr>
          <w:lang w:val="fr-CA"/>
        </w:rPr>
        <w:t>présente les risques associés au projet.</w:t>
      </w:r>
    </w:p>
    <w:p w14:paraId="2BB6D655" w14:textId="56870BFD" w:rsidR="007A349E" w:rsidRDefault="00AD7496" w:rsidP="007A349E">
      <w:pPr>
        <w:pStyle w:val="Lgende"/>
        <w:rPr>
          <w:lang w:val="fr-CA"/>
        </w:rPr>
      </w:pPr>
      <w:bookmarkStart w:id="80" w:name="_Toc130802701"/>
      <w:r>
        <w:t xml:space="preserve">Tableau </w:t>
      </w:r>
      <w:r w:rsidR="00506DDB">
        <w:fldChar w:fldCharType="begin"/>
      </w:r>
      <w:r w:rsidR="00506DDB">
        <w:instrText xml:space="preserve"> SEQ Tableau \* ARABIC </w:instrText>
      </w:r>
      <w:r w:rsidR="00506DDB">
        <w:fldChar w:fldCharType="separate"/>
      </w:r>
      <w:r w:rsidR="00107326">
        <w:rPr>
          <w:noProof/>
        </w:rPr>
        <w:t>8</w:t>
      </w:r>
      <w:r w:rsidR="00506DDB">
        <w:rPr>
          <w:noProof/>
        </w:rPr>
        <w:fldChar w:fldCharType="end"/>
      </w:r>
      <w:r w:rsidR="00774728">
        <w:t xml:space="preserve"> : Risques associés au projet et </w:t>
      </w:r>
      <w:r w:rsidR="00774728">
        <w:rPr>
          <w:noProof/>
        </w:rPr>
        <w:t>moyens pour les atténuer.</w:t>
      </w:r>
      <w:bookmarkEnd w:id="80"/>
    </w:p>
    <w:tbl>
      <w:tblPr>
        <w:tblStyle w:val="Grilledutableau"/>
        <w:tblW w:w="8359" w:type="dxa"/>
        <w:tblLook w:val="04A0" w:firstRow="1" w:lastRow="0" w:firstColumn="1" w:lastColumn="0" w:noHBand="0" w:noVBand="1"/>
      </w:tblPr>
      <w:tblGrid>
        <w:gridCol w:w="2765"/>
        <w:gridCol w:w="5594"/>
      </w:tblGrid>
      <w:tr w:rsidR="002B1314" w14:paraId="43ED6006" w14:textId="77777777" w:rsidTr="002B1314">
        <w:tc>
          <w:tcPr>
            <w:tcW w:w="2765" w:type="dxa"/>
          </w:tcPr>
          <w:p w14:paraId="1D6AAEBD" w14:textId="3CB5DE12" w:rsidR="002B1314" w:rsidRPr="002242E9" w:rsidRDefault="002B1314" w:rsidP="002242E9">
            <w:pPr>
              <w:jc w:val="center"/>
              <w:rPr>
                <w:b/>
                <w:bCs/>
                <w:lang w:val="fr-CA"/>
              </w:rPr>
            </w:pPr>
            <w:r w:rsidRPr="002242E9">
              <w:rPr>
                <w:b/>
                <w:bCs/>
                <w:lang w:val="fr-CA"/>
              </w:rPr>
              <w:t>Risque</w:t>
            </w:r>
          </w:p>
        </w:tc>
        <w:tc>
          <w:tcPr>
            <w:tcW w:w="5594" w:type="dxa"/>
          </w:tcPr>
          <w:p w14:paraId="20BE3791" w14:textId="49CC4668" w:rsidR="002B1314" w:rsidRPr="002242E9" w:rsidRDefault="002B1314" w:rsidP="002242E9">
            <w:pPr>
              <w:jc w:val="center"/>
              <w:rPr>
                <w:b/>
                <w:bCs/>
                <w:lang w:val="fr-CA"/>
              </w:rPr>
            </w:pPr>
            <w:r w:rsidRPr="002242E9">
              <w:rPr>
                <w:b/>
                <w:bCs/>
                <w:lang w:val="fr-CA"/>
              </w:rPr>
              <w:t>Moyen</w:t>
            </w:r>
          </w:p>
        </w:tc>
      </w:tr>
      <w:tr w:rsidR="002B1314" w14:paraId="3D808E3E" w14:textId="77777777" w:rsidTr="002B1314">
        <w:tc>
          <w:tcPr>
            <w:tcW w:w="2765" w:type="dxa"/>
          </w:tcPr>
          <w:p w14:paraId="0489A3EB" w14:textId="271D3D13" w:rsidR="002B1314" w:rsidRDefault="00591A04" w:rsidP="00895CC8">
            <w:pPr>
              <w:jc w:val="both"/>
              <w:rPr>
                <w:lang w:val="fr-CA"/>
              </w:rPr>
            </w:pPr>
            <w:r>
              <w:rPr>
                <w:lang w:val="fr-CA"/>
              </w:rPr>
              <w:t>Risque financier</w:t>
            </w:r>
          </w:p>
        </w:tc>
        <w:tc>
          <w:tcPr>
            <w:tcW w:w="5594" w:type="dxa"/>
          </w:tcPr>
          <w:p w14:paraId="2F622AC4" w14:textId="023129D5" w:rsidR="002B1314" w:rsidRDefault="00591A04" w:rsidP="00895CC8">
            <w:pPr>
              <w:jc w:val="both"/>
              <w:rPr>
                <w:lang w:val="fr-CA"/>
              </w:rPr>
            </w:pPr>
            <w:r>
              <w:rPr>
                <w:lang w:val="fr-CA"/>
              </w:rPr>
              <w:t xml:space="preserve">Planifier mon budget et divisé mon budget par système </w:t>
            </w:r>
            <w:r w:rsidR="00A012CC">
              <w:rPr>
                <w:lang w:val="fr-CA"/>
              </w:rPr>
              <w:t>et divisé les coûts liés options extra pour les systèmes.</w:t>
            </w:r>
          </w:p>
        </w:tc>
      </w:tr>
      <w:tr w:rsidR="002B1314" w14:paraId="404AF8D1" w14:textId="77777777" w:rsidTr="002B1314">
        <w:tc>
          <w:tcPr>
            <w:tcW w:w="2765" w:type="dxa"/>
          </w:tcPr>
          <w:p w14:paraId="07DDB4F9" w14:textId="7F37E791" w:rsidR="00591A04" w:rsidRDefault="00591A04" w:rsidP="00895CC8">
            <w:pPr>
              <w:jc w:val="both"/>
              <w:rPr>
                <w:lang w:val="fr-CA"/>
              </w:rPr>
            </w:pPr>
            <w:r>
              <w:rPr>
                <w:lang w:val="fr-CA"/>
              </w:rPr>
              <w:t>Risque de temps</w:t>
            </w:r>
          </w:p>
        </w:tc>
        <w:tc>
          <w:tcPr>
            <w:tcW w:w="5594" w:type="dxa"/>
          </w:tcPr>
          <w:p w14:paraId="5F745CC4" w14:textId="56C07CF8" w:rsidR="00591A04" w:rsidRDefault="00A012CC" w:rsidP="00895CC8">
            <w:pPr>
              <w:jc w:val="both"/>
              <w:rPr>
                <w:lang w:val="fr-CA"/>
              </w:rPr>
            </w:pPr>
            <w:r>
              <w:rPr>
                <w:lang w:val="fr-CA"/>
              </w:rPr>
              <w:t>Divis</w:t>
            </w:r>
            <w:r w:rsidR="00BF4A93">
              <w:rPr>
                <w:lang w:val="fr-CA"/>
              </w:rPr>
              <w:t>er</w:t>
            </w:r>
            <w:r>
              <w:rPr>
                <w:lang w:val="fr-CA"/>
              </w:rPr>
              <w:t xml:space="preserve"> mon temps dédié pour compléter le</w:t>
            </w:r>
            <w:r w:rsidR="000E2890">
              <w:rPr>
                <w:lang w:val="fr-CA"/>
              </w:rPr>
              <w:t>s</w:t>
            </w:r>
            <w:r>
              <w:rPr>
                <w:lang w:val="fr-CA"/>
              </w:rPr>
              <w:t xml:space="preserve"> système</w:t>
            </w:r>
            <w:r w:rsidR="000E2890">
              <w:rPr>
                <w:lang w:val="fr-CA"/>
              </w:rPr>
              <w:t>s vitaux</w:t>
            </w:r>
            <w:r>
              <w:rPr>
                <w:lang w:val="fr-CA"/>
              </w:rPr>
              <w:t xml:space="preserve"> en simulant les réceptions </w:t>
            </w:r>
            <w:r w:rsidR="000E2890">
              <w:rPr>
                <w:lang w:val="fr-CA"/>
              </w:rPr>
              <w:t>UDP entrant</w:t>
            </w:r>
            <w:r>
              <w:rPr>
                <w:lang w:val="fr-CA"/>
              </w:rPr>
              <w:t xml:space="preserve"> et sortant</w:t>
            </w:r>
            <w:r w:rsidR="009F1397">
              <w:rPr>
                <w:lang w:val="fr-CA"/>
              </w:rPr>
              <w:t xml:space="preserve"> sur un test </w:t>
            </w:r>
            <w:r w:rsidR="000E2890">
              <w:rPr>
                <w:lang w:val="fr-CA"/>
              </w:rPr>
              <w:t>Bench</w:t>
            </w:r>
          </w:p>
        </w:tc>
      </w:tr>
      <w:tr w:rsidR="00591A04" w14:paraId="5AFB18C9" w14:textId="77777777" w:rsidTr="002B1314">
        <w:tc>
          <w:tcPr>
            <w:tcW w:w="2765" w:type="dxa"/>
          </w:tcPr>
          <w:p w14:paraId="49A2F652" w14:textId="37BD81C6" w:rsidR="00591A04" w:rsidRDefault="00591A04" w:rsidP="00895CC8">
            <w:pPr>
              <w:jc w:val="both"/>
              <w:rPr>
                <w:lang w:val="fr-CA"/>
              </w:rPr>
            </w:pPr>
            <w:r>
              <w:rPr>
                <w:lang w:val="fr-CA"/>
              </w:rPr>
              <w:t>Risque de pièces</w:t>
            </w:r>
            <w:r w:rsidR="002C17AB">
              <w:rPr>
                <w:lang w:val="fr-CA"/>
              </w:rPr>
              <w:t xml:space="preserve"> qui arrive trop</w:t>
            </w:r>
            <w:r w:rsidR="002C17AB" w:rsidRPr="002C17AB">
              <w:rPr>
                <w:color w:val="FFFFFF" w:themeColor="background1"/>
                <w:shd w:val="clear" w:color="auto" w:fill="FFFFFF" w:themeFill="background1"/>
                <w:lang w:val="fr-CA"/>
              </w:rPr>
              <w:t>_</w:t>
            </w:r>
            <w:r w:rsidR="002C17AB">
              <w:rPr>
                <w:lang w:val="fr-CA"/>
              </w:rPr>
              <w:t xml:space="preserve">tard/n’existe plus/problème  </w:t>
            </w:r>
            <w:r w:rsidR="002C17AB">
              <w:rPr>
                <w:lang w:val="fr-CA"/>
              </w:rPr>
              <w:br/>
              <w:t>de commande</w:t>
            </w:r>
          </w:p>
        </w:tc>
        <w:tc>
          <w:tcPr>
            <w:tcW w:w="5594" w:type="dxa"/>
          </w:tcPr>
          <w:p w14:paraId="0BD08E98" w14:textId="06879E96" w:rsidR="00591A04" w:rsidRDefault="002C17AB" w:rsidP="00895CC8">
            <w:pPr>
              <w:jc w:val="both"/>
              <w:rPr>
                <w:lang w:val="fr-CA"/>
              </w:rPr>
            </w:pPr>
            <w:r>
              <w:rPr>
                <w:lang w:val="fr-CA"/>
              </w:rPr>
              <w:t>Commander à l’avance une liste et s’assurer qu’elle est à jour</w:t>
            </w:r>
          </w:p>
        </w:tc>
      </w:tr>
      <w:tr w:rsidR="00591A04" w14:paraId="4ED23580" w14:textId="77777777" w:rsidTr="002B1314">
        <w:tc>
          <w:tcPr>
            <w:tcW w:w="2765" w:type="dxa"/>
          </w:tcPr>
          <w:p w14:paraId="3B08F9BC" w14:textId="4DE40B25" w:rsidR="00591A04" w:rsidRDefault="00591A04" w:rsidP="00895CC8">
            <w:pPr>
              <w:jc w:val="both"/>
              <w:rPr>
                <w:lang w:val="fr-CA"/>
              </w:rPr>
            </w:pPr>
            <w:r>
              <w:rPr>
                <w:lang w:val="fr-CA"/>
              </w:rPr>
              <w:t>Risque de complication de la programmation</w:t>
            </w:r>
          </w:p>
        </w:tc>
        <w:tc>
          <w:tcPr>
            <w:tcW w:w="5594" w:type="dxa"/>
          </w:tcPr>
          <w:p w14:paraId="62616E52" w14:textId="04D093DE" w:rsidR="00591A04" w:rsidRDefault="002C17AB" w:rsidP="00895CC8">
            <w:pPr>
              <w:jc w:val="both"/>
              <w:rPr>
                <w:lang w:val="fr-CA"/>
              </w:rPr>
            </w:pPr>
            <w:r>
              <w:rPr>
                <w:lang w:val="fr-CA"/>
              </w:rPr>
              <w:t>Divis</w:t>
            </w:r>
            <w:r w:rsidR="00BF4A93">
              <w:rPr>
                <w:lang w:val="fr-CA"/>
              </w:rPr>
              <w:t>er</w:t>
            </w:r>
            <w:r>
              <w:rPr>
                <w:lang w:val="fr-CA"/>
              </w:rPr>
              <w:t xml:space="preserve"> les priorités de programmation, par exemple s’assurer que la communication fonctionne, après, s’assurer que le système réagi</w:t>
            </w:r>
            <w:r w:rsidR="00BF4A93">
              <w:rPr>
                <w:lang w:val="fr-CA"/>
              </w:rPr>
              <w:t>t</w:t>
            </w:r>
            <w:r>
              <w:rPr>
                <w:lang w:val="fr-CA"/>
              </w:rPr>
              <w:t xml:space="preserve"> proprement à ce qu’il reçoit comme communication, etc.</w:t>
            </w:r>
          </w:p>
        </w:tc>
      </w:tr>
    </w:tbl>
    <w:p w14:paraId="3A88049D" w14:textId="6AFE4EC4" w:rsidR="006138BF" w:rsidRDefault="006138BF" w:rsidP="00895CC8">
      <w:pPr>
        <w:pStyle w:val="Titre1"/>
        <w:jc w:val="both"/>
        <w:rPr>
          <w:lang w:val="fr-CA"/>
        </w:rPr>
      </w:pPr>
      <w:bookmarkStart w:id="81" w:name="_Toc130803039"/>
      <w:r>
        <w:rPr>
          <w:lang w:val="fr-CA"/>
        </w:rPr>
        <w:t>Planification</w:t>
      </w:r>
      <w:bookmarkEnd w:id="81"/>
    </w:p>
    <w:p w14:paraId="3920A79F" w14:textId="3FFE935D" w:rsidR="00B926C5" w:rsidRDefault="00B9367B" w:rsidP="00895CC8">
      <w:pPr>
        <w:jc w:val="both"/>
        <w:rPr>
          <w:lang w:val="fr-CA"/>
        </w:rPr>
      </w:pPr>
      <w:r>
        <w:rPr>
          <w:lang w:val="fr-CA"/>
        </w:rPr>
        <w:t>Les sections qui suivent portent sur la planification du projet.</w:t>
      </w:r>
      <w:r w:rsidR="00E719B3">
        <w:rPr>
          <w:lang w:val="fr-CA"/>
        </w:rPr>
        <w:t xml:space="preserve"> Elles considèrent que les travaux doivent être </w:t>
      </w:r>
      <w:r w:rsidR="00BF4A93">
        <w:rPr>
          <w:lang w:val="fr-CA"/>
        </w:rPr>
        <w:t>exécu</w:t>
      </w:r>
      <w:r w:rsidR="00E719B3">
        <w:rPr>
          <w:lang w:val="fr-CA"/>
        </w:rPr>
        <w:t>tés à la fin de la 6</w:t>
      </w:r>
      <w:r w:rsidR="00E719B3" w:rsidRPr="00E719B3">
        <w:rPr>
          <w:vertAlign w:val="superscript"/>
          <w:lang w:val="fr-CA"/>
        </w:rPr>
        <w:t>e</w:t>
      </w:r>
      <w:r w:rsidR="00E719B3">
        <w:rPr>
          <w:lang w:val="fr-CA"/>
        </w:rPr>
        <w:t xml:space="preserve"> session </w:t>
      </w:r>
      <w:r w:rsidR="00B569C1">
        <w:rPr>
          <w:lang w:val="fr-CA"/>
        </w:rPr>
        <w:t>qui dure 12 semaines en tout.</w:t>
      </w:r>
    </w:p>
    <w:p w14:paraId="0E09E701" w14:textId="627C57D8" w:rsidR="00E66909" w:rsidRDefault="00CE2ED9" w:rsidP="00895CC8">
      <w:pPr>
        <w:jc w:val="both"/>
        <w:rPr>
          <w:lang w:val="fr-CA"/>
        </w:rPr>
      </w:pPr>
      <w:r>
        <w:rPr>
          <w:lang w:val="fr-CA"/>
        </w:rPr>
        <w:t>Elles</w:t>
      </w:r>
      <w:r w:rsidR="00E66909">
        <w:rPr>
          <w:lang w:val="fr-CA"/>
        </w:rPr>
        <w:t xml:space="preserve"> suppose</w:t>
      </w:r>
      <w:r>
        <w:rPr>
          <w:lang w:val="fr-CA"/>
        </w:rPr>
        <w:t>nt aussi</w:t>
      </w:r>
      <w:r w:rsidR="00E66909">
        <w:rPr>
          <w:lang w:val="fr-CA"/>
        </w:rPr>
        <w:t xml:space="preserve"> que la faisabilité des aspects mécaniques du projet aura été démontré</w:t>
      </w:r>
      <w:r>
        <w:rPr>
          <w:lang w:val="fr-CA"/>
        </w:rPr>
        <w:t>e</w:t>
      </w:r>
      <w:r w:rsidR="00E66909">
        <w:rPr>
          <w:lang w:val="fr-CA"/>
        </w:rPr>
        <w:t xml:space="preserve"> avant le 1</w:t>
      </w:r>
      <w:r w:rsidR="00E66909" w:rsidRPr="0022525D">
        <w:rPr>
          <w:vertAlign w:val="superscript"/>
          <w:lang w:val="fr-CA"/>
        </w:rPr>
        <w:t>er</w:t>
      </w:r>
      <w:r w:rsidR="00E66909">
        <w:rPr>
          <w:lang w:val="fr-CA"/>
        </w:rPr>
        <w:t xml:space="preserve"> décembre 202</w:t>
      </w:r>
      <w:r w:rsidR="00785A1A">
        <w:rPr>
          <w:lang w:val="fr-CA"/>
        </w:rPr>
        <w:t>2</w:t>
      </w:r>
      <w:r w:rsidR="00E66909">
        <w:rPr>
          <w:lang w:val="fr-CA"/>
        </w:rPr>
        <w:t xml:space="preserve"> et que la réalisation des travaux qu'ils impliquent est faite en parallèle avec </w:t>
      </w:r>
      <w:r w:rsidR="00D36BDE">
        <w:rPr>
          <w:lang w:val="fr-CA"/>
        </w:rPr>
        <w:t>les autres travaux qui sont à réaliser pour compléter le projet</w:t>
      </w:r>
      <w:r w:rsidR="00E66909">
        <w:rPr>
          <w:lang w:val="fr-CA"/>
        </w:rPr>
        <w:t>.</w:t>
      </w:r>
      <w:r w:rsidR="00E66909">
        <w:rPr>
          <w:lang w:val="fr-CA"/>
        </w:rPr>
        <w:br w:type="page"/>
      </w:r>
    </w:p>
    <w:p w14:paraId="0A7448D6" w14:textId="77777777" w:rsidR="00E66909" w:rsidRDefault="00E66909" w:rsidP="00895CC8">
      <w:pPr>
        <w:jc w:val="both"/>
        <w:rPr>
          <w:lang w:val="fr-CA"/>
        </w:rPr>
      </w:pPr>
    </w:p>
    <w:p w14:paraId="1CDA0AFD" w14:textId="189B1917" w:rsidR="00C64278" w:rsidRPr="00B926C5" w:rsidRDefault="00C64278" w:rsidP="00895CC8">
      <w:pPr>
        <w:pStyle w:val="Titre2"/>
        <w:jc w:val="both"/>
        <w:rPr>
          <w:lang w:val="fr-CA"/>
        </w:rPr>
      </w:pPr>
      <w:bookmarkStart w:id="82" w:name="_Toc130803040"/>
      <w:r>
        <w:rPr>
          <w:lang w:val="fr-CA"/>
        </w:rPr>
        <w:t>Vue d'ensemble</w:t>
      </w:r>
      <w:bookmarkEnd w:id="82"/>
    </w:p>
    <w:p w14:paraId="1B1F46FE" w14:textId="5A3AE2B6" w:rsidR="0078701E" w:rsidRDefault="00276629" w:rsidP="00895CC8">
      <w:pPr>
        <w:jc w:val="both"/>
        <w:rPr>
          <w:lang w:val="fr-CA"/>
        </w:rPr>
      </w:pPr>
      <w:r>
        <w:rPr>
          <w:lang w:val="fr-CA"/>
        </w:rPr>
        <w:t xml:space="preserve">Cette section présente </w:t>
      </w:r>
      <w:r w:rsidR="00D14A82">
        <w:rPr>
          <w:lang w:val="fr-CA"/>
        </w:rPr>
        <w:t>l'</w:t>
      </w:r>
      <w:r>
        <w:rPr>
          <w:lang w:val="fr-CA"/>
        </w:rPr>
        <w:t xml:space="preserve">échéancier qui </w:t>
      </w:r>
      <w:r w:rsidR="0022525D">
        <w:rPr>
          <w:lang w:val="fr-CA"/>
        </w:rPr>
        <w:t>guidera les travaux du projet.</w:t>
      </w:r>
    </w:p>
    <w:tbl>
      <w:tblPr>
        <w:tblW w:w="87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927"/>
        <w:gridCol w:w="1579"/>
        <w:gridCol w:w="1988"/>
        <w:gridCol w:w="2295"/>
        <w:gridCol w:w="1985"/>
      </w:tblGrid>
      <w:tr w:rsidR="00800BBE" w:rsidRPr="006B582C" w14:paraId="22D5FB21" w14:textId="77777777" w:rsidTr="00392D00">
        <w:trPr>
          <w:trHeight w:val="50"/>
        </w:trPr>
        <w:tc>
          <w:tcPr>
            <w:tcW w:w="927" w:type="dxa"/>
            <w:vAlign w:val="center"/>
            <w:hideMark/>
          </w:tcPr>
          <w:p w14:paraId="18A8800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Semaine</w:t>
            </w:r>
          </w:p>
        </w:tc>
        <w:tc>
          <w:tcPr>
            <w:tcW w:w="1579" w:type="dxa"/>
            <w:vAlign w:val="center"/>
            <w:hideMark/>
          </w:tcPr>
          <w:p w14:paraId="1343394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Thème</w:t>
            </w:r>
          </w:p>
        </w:tc>
        <w:tc>
          <w:tcPr>
            <w:tcW w:w="1988" w:type="dxa"/>
            <w:shd w:val="clear" w:color="auto" w:fill="auto"/>
            <w:vAlign w:val="center"/>
            <w:hideMark/>
          </w:tcPr>
          <w:p w14:paraId="14F7F709"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Documents</w:t>
            </w:r>
          </w:p>
        </w:tc>
        <w:tc>
          <w:tcPr>
            <w:tcW w:w="2295" w:type="dxa"/>
            <w:shd w:val="clear" w:color="auto" w:fill="auto"/>
            <w:vAlign w:val="center"/>
            <w:hideMark/>
          </w:tcPr>
          <w:p w14:paraId="07CCE33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Matériel</w:t>
            </w:r>
          </w:p>
        </w:tc>
        <w:tc>
          <w:tcPr>
            <w:tcW w:w="1985" w:type="dxa"/>
            <w:shd w:val="clear" w:color="auto" w:fill="auto"/>
            <w:vAlign w:val="center"/>
            <w:hideMark/>
          </w:tcPr>
          <w:p w14:paraId="5A36AC98"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Logiciel</w:t>
            </w:r>
          </w:p>
        </w:tc>
      </w:tr>
      <w:tr w:rsidR="00800BBE" w:rsidRPr="006B582C" w14:paraId="4948D390" w14:textId="77777777" w:rsidTr="00392D00">
        <w:trPr>
          <w:trHeight w:val="50"/>
        </w:trPr>
        <w:tc>
          <w:tcPr>
            <w:tcW w:w="927" w:type="dxa"/>
            <w:vMerge w:val="restart"/>
            <w:shd w:val="clear" w:color="auto" w:fill="auto"/>
            <w:noWrap/>
            <w:vAlign w:val="center"/>
            <w:hideMark/>
          </w:tcPr>
          <w:p w14:paraId="060FEF5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w:t>
            </w:r>
          </w:p>
        </w:tc>
        <w:tc>
          <w:tcPr>
            <w:tcW w:w="1579" w:type="dxa"/>
            <w:vMerge w:val="restart"/>
            <w:shd w:val="clear" w:color="auto" w:fill="auto"/>
            <w:vAlign w:val="center"/>
            <w:hideMark/>
          </w:tcPr>
          <w:p w14:paraId="2C5E9C7A"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Démarrage</w:t>
            </w:r>
          </w:p>
        </w:tc>
        <w:tc>
          <w:tcPr>
            <w:tcW w:w="1988" w:type="dxa"/>
            <w:shd w:val="clear" w:color="auto" w:fill="auto"/>
            <w:vAlign w:val="center"/>
            <w:hideMark/>
          </w:tcPr>
          <w:p w14:paraId="44A5B80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matérielle</w:t>
            </w:r>
          </w:p>
        </w:tc>
        <w:tc>
          <w:tcPr>
            <w:tcW w:w="2295" w:type="dxa"/>
            <w:shd w:val="clear" w:color="auto" w:fill="auto"/>
            <w:vAlign w:val="center"/>
            <w:hideMark/>
          </w:tcPr>
          <w:p w14:paraId="2492D2B8" w14:textId="6C87F58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2FAAAA52" w14:textId="36E46B7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18394FC" w14:textId="77777777" w:rsidTr="00392D00">
        <w:trPr>
          <w:trHeight w:val="50"/>
        </w:trPr>
        <w:tc>
          <w:tcPr>
            <w:tcW w:w="927" w:type="dxa"/>
            <w:vMerge/>
            <w:vAlign w:val="center"/>
            <w:hideMark/>
          </w:tcPr>
          <w:p w14:paraId="09E90CC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4C9B595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EBE9FBD"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L</w:t>
            </w:r>
            <w:r w:rsidRPr="006B582C">
              <w:rPr>
                <w:rFonts w:ascii="Calibri" w:eastAsia="Times New Roman" w:hAnsi="Calibri" w:cs="Calibri"/>
                <w:color w:val="000000"/>
                <w:szCs w:val="20"/>
                <w:lang w:val="fr-CA" w:eastAsia="fr-CA"/>
              </w:rPr>
              <w:t>iste des livrables et planification</w:t>
            </w:r>
          </w:p>
        </w:tc>
        <w:tc>
          <w:tcPr>
            <w:tcW w:w="2295" w:type="dxa"/>
            <w:shd w:val="clear" w:color="auto" w:fill="auto"/>
            <w:vAlign w:val="center"/>
            <w:hideMark/>
          </w:tcPr>
          <w:p w14:paraId="720306A6" w14:textId="73FC235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79230B35" w14:textId="2AE418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392D00" w:rsidRPr="006B582C" w14:paraId="47967C90" w14:textId="77777777" w:rsidTr="00392D00">
        <w:trPr>
          <w:trHeight w:val="50"/>
        </w:trPr>
        <w:tc>
          <w:tcPr>
            <w:tcW w:w="927" w:type="dxa"/>
            <w:shd w:val="clear" w:color="auto" w:fill="auto"/>
            <w:noWrap/>
            <w:vAlign w:val="center"/>
            <w:hideMark/>
          </w:tcPr>
          <w:p w14:paraId="23729C6F" w14:textId="77777777" w:rsidR="00A036C8" w:rsidRPr="006B582C" w:rsidRDefault="00A036C8"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2</w:t>
            </w:r>
          </w:p>
        </w:tc>
        <w:tc>
          <w:tcPr>
            <w:tcW w:w="1579" w:type="dxa"/>
            <w:shd w:val="clear" w:color="auto" w:fill="auto"/>
            <w:vAlign w:val="center"/>
            <w:hideMark/>
          </w:tcPr>
          <w:p w14:paraId="7EE826BC" w14:textId="77777777" w:rsidR="00A036C8" w:rsidRPr="006B582C" w:rsidRDefault="00A036C8"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Environnement de travail</w:t>
            </w:r>
          </w:p>
        </w:tc>
        <w:tc>
          <w:tcPr>
            <w:tcW w:w="1988" w:type="dxa"/>
            <w:shd w:val="clear" w:color="auto" w:fill="auto"/>
            <w:vAlign w:val="center"/>
            <w:hideMark/>
          </w:tcPr>
          <w:p w14:paraId="2B230763" w14:textId="0B90595C"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79DF3C00" w14:textId="3BC0E59B"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40DC071" w14:textId="50821EA0" w:rsidR="00A036C8" w:rsidRPr="006B582C" w:rsidRDefault="00A036C8"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et installation des IDE</w:t>
            </w:r>
          </w:p>
        </w:tc>
      </w:tr>
      <w:tr w:rsidR="00800BBE" w:rsidRPr="006B582C" w14:paraId="3ED860E3" w14:textId="77777777" w:rsidTr="00392D00">
        <w:trPr>
          <w:trHeight w:val="171"/>
        </w:trPr>
        <w:tc>
          <w:tcPr>
            <w:tcW w:w="927" w:type="dxa"/>
            <w:vMerge w:val="restart"/>
            <w:shd w:val="clear" w:color="auto" w:fill="auto"/>
            <w:noWrap/>
            <w:vAlign w:val="center"/>
            <w:hideMark/>
          </w:tcPr>
          <w:p w14:paraId="6EA3041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3</w:t>
            </w:r>
          </w:p>
        </w:tc>
        <w:tc>
          <w:tcPr>
            <w:tcW w:w="1579" w:type="dxa"/>
            <w:vMerge w:val="restart"/>
            <w:shd w:val="clear" w:color="auto" w:fill="auto"/>
            <w:vAlign w:val="center"/>
            <w:hideMark/>
          </w:tcPr>
          <w:p w14:paraId="7EE049E1"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électronique</w:t>
            </w:r>
          </w:p>
        </w:tc>
        <w:tc>
          <w:tcPr>
            <w:tcW w:w="1988" w:type="dxa"/>
            <w:shd w:val="clear" w:color="auto" w:fill="auto"/>
            <w:vAlign w:val="center"/>
            <w:hideMark/>
          </w:tcPr>
          <w:p w14:paraId="7D7F3C0A" w14:textId="7235343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52F3CD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de pièces et périphériques</w:t>
            </w:r>
          </w:p>
        </w:tc>
        <w:tc>
          <w:tcPr>
            <w:tcW w:w="1985" w:type="dxa"/>
            <w:shd w:val="clear" w:color="auto" w:fill="auto"/>
            <w:vAlign w:val="center"/>
            <w:hideMark/>
          </w:tcPr>
          <w:p w14:paraId="503E3C5A" w14:textId="7E20F1B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B2DDF09" w14:textId="77777777" w:rsidTr="00392D00">
        <w:trPr>
          <w:trHeight w:val="50"/>
        </w:trPr>
        <w:tc>
          <w:tcPr>
            <w:tcW w:w="927" w:type="dxa"/>
            <w:vMerge/>
            <w:vAlign w:val="center"/>
            <w:hideMark/>
          </w:tcPr>
          <w:p w14:paraId="0E09C41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27B3DE0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3A5A67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logicielle complète</w:t>
            </w:r>
          </w:p>
        </w:tc>
        <w:tc>
          <w:tcPr>
            <w:tcW w:w="2295" w:type="dxa"/>
            <w:shd w:val="clear" w:color="auto" w:fill="auto"/>
            <w:vAlign w:val="center"/>
            <w:hideMark/>
          </w:tcPr>
          <w:p w14:paraId="394902BD" w14:textId="50E56A6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40FAD5CA" w14:textId="0C3077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2D9FB16" w14:textId="77777777" w:rsidTr="00392D00">
        <w:trPr>
          <w:trHeight w:val="50"/>
        </w:trPr>
        <w:tc>
          <w:tcPr>
            <w:tcW w:w="927" w:type="dxa"/>
            <w:shd w:val="clear" w:color="auto" w:fill="auto"/>
            <w:noWrap/>
            <w:vAlign w:val="center"/>
            <w:hideMark/>
          </w:tcPr>
          <w:p w14:paraId="69D221A7"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4</w:t>
            </w:r>
          </w:p>
        </w:tc>
        <w:tc>
          <w:tcPr>
            <w:tcW w:w="1579" w:type="dxa"/>
            <w:shd w:val="clear" w:color="auto" w:fill="auto"/>
            <w:vAlign w:val="center"/>
            <w:hideMark/>
          </w:tcPr>
          <w:p w14:paraId="3D61F09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Préparation</w:t>
            </w:r>
          </w:p>
        </w:tc>
        <w:tc>
          <w:tcPr>
            <w:tcW w:w="1988" w:type="dxa"/>
            <w:shd w:val="clear" w:color="auto" w:fill="auto"/>
            <w:vAlign w:val="center"/>
            <w:hideMark/>
          </w:tcPr>
          <w:p w14:paraId="715894EB" w14:textId="3A68CB3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6E55EC1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réation des librairies de pièces</w:t>
            </w:r>
          </w:p>
        </w:tc>
        <w:tc>
          <w:tcPr>
            <w:tcW w:w="1985" w:type="dxa"/>
            <w:shd w:val="clear" w:color="auto" w:fill="auto"/>
            <w:vAlign w:val="center"/>
            <w:hideMark/>
          </w:tcPr>
          <w:p w14:paraId="714E02D8" w14:textId="61483A3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BF6CB6D" w14:textId="77777777" w:rsidTr="00392D00">
        <w:trPr>
          <w:trHeight w:val="50"/>
        </w:trPr>
        <w:tc>
          <w:tcPr>
            <w:tcW w:w="927" w:type="dxa"/>
            <w:vMerge w:val="restart"/>
            <w:shd w:val="clear" w:color="auto" w:fill="auto"/>
            <w:noWrap/>
            <w:vAlign w:val="center"/>
            <w:hideMark/>
          </w:tcPr>
          <w:p w14:paraId="5F82708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5</w:t>
            </w:r>
          </w:p>
        </w:tc>
        <w:tc>
          <w:tcPr>
            <w:tcW w:w="1579" w:type="dxa"/>
            <w:vMerge w:val="restart"/>
            <w:shd w:val="clear" w:color="auto" w:fill="auto"/>
            <w:vAlign w:val="center"/>
            <w:hideMark/>
          </w:tcPr>
          <w:p w14:paraId="2A24D134"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programmation</w:t>
            </w:r>
          </w:p>
        </w:tc>
        <w:tc>
          <w:tcPr>
            <w:tcW w:w="1988" w:type="dxa"/>
            <w:shd w:val="clear" w:color="auto" w:fill="auto"/>
            <w:vAlign w:val="center"/>
            <w:hideMark/>
          </w:tcPr>
          <w:p w14:paraId="617A74A8" w14:textId="2AEE564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1DA36C9"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chémas des circuits imprimés</w:t>
            </w:r>
          </w:p>
        </w:tc>
        <w:tc>
          <w:tcPr>
            <w:tcW w:w="1985" w:type="dxa"/>
            <w:shd w:val="clear" w:color="auto" w:fill="auto"/>
            <w:vAlign w:val="center"/>
            <w:hideMark/>
          </w:tcPr>
          <w:p w14:paraId="1B748A20" w14:textId="146FC24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7A6F7803" w14:textId="77777777" w:rsidTr="00392D00">
        <w:trPr>
          <w:trHeight w:val="50"/>
        </w:trPr>
        <w:tc>
          <w:tcPr>
            <w:tcW w:w="927" w:type="dxa"/>
            <w:vMerge/>
            <w:vAlign w:val="center"/>
            <w:hideMark/>
          </w:tcPr>
          <w:p w14:paraId="75E6F79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38B4C0A8"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094FC96C" w14:textId="1E7CB5EC"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4EEE649" w14:textId="315BE4F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6C05653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pilotes</w:t>
            </w:r>
          </w:p>
        </w:tc>
      </w:tr>
      <w:tr w:rsidR="00800BBE" w:rsidRPr="006B582C" w14:paraId="6BEBA852" w14:textId="77777777" w:rsidTr="00392D00">
        <w:trPr>
          <w:trHeight w:val="50"/>
        </w:trPr>
        <w:tc>
          <w:tcPr>
            <w:tcW w:w="927" w:type="dxa"/>
            <w:shd w:val="clear" w:color="auto" w:fill="auto"/>
            <w:noWrap/>
            <w:vAlign w:val="center"/>
            <w:hideMark/>
          </w:tcPr>
          <w:p w14:paraId="215BFD0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6</w:t>
            </w:r>
          </w:p>
        </w:tc>
        <w:tc>
          <w:tcPr>
            <w:tcW w:w="1579" w:type="dxa"/>
            <w:shd w:val="clear" w:color="auto" w:fill="auto"/>
            <w:vAlign w:val="center"/>
            <w:hideMark/>
          </w:tcPr>
          <w:p w14:paraId="6107E690"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mécanique</w:t>
            </w:r>
          </w:p>
        </w:tc>
        <w:tc>
          <w:tcPr>
            <w:tcW w:w="1988" w:type="dxa"/>
            <w:shd w:val="clear" w:color="auto" w:fill="auto"/>
            <w:vAlign w:val="center"/>
            <w:hideMark/>
          </w:tcPr>
          <w:p w14:paraId="07251269" w14:textId="2D6AD2F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43FEF6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ontours des circuits imprimés et placement des composants</w:t>
            </w:r>
          </w:p>
        </w:tc>
        <w:tc>
          <w:tcPr>
            <w:tcW w:w="1985" w:type="dxa"/>
            <w:shd w:val="clear" w:color="auto" w:fill="auto"/>
            <w:vAlign w:val="center"/>
            <w:hideMark/>
          </w:tcPr>
          <w:p w14:paraId="13D12C06" w14:textId="762BDFE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C1DE8CD" w14:textId="77777777" w:rsidTr="00392D00">
        <w:trPr>
          <w:trHeight w:val="290"/>
        </w:trPr>
        <w:tc>
          <w:tcPr>
            <w:tcW w:w="927" w:type="dxa"/>
            <w:vMerge w:val="restart"/>
            <w:shd w:val="clear" w:color="auto" w:fill="auto"/>
            <w:noWrap/>
            <w:vAlign w:val="center"/>
            <w:hideMark/>
          </w:tcPr>
          <w:p w14:paraId="4AA545ED"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7</w:t>
            </w:r>
          </w:p>
        </w:tc>
        <w:tc>
          <w:tcPr>
            <w:tcW w:w="1579" w:type="dxa"/>
            <w:vMerge w:val="restart"/>
            <w:shd w:val="clear" w:color="auto" w:fill="auto"/>
            <w:vAlign w:val="center"/>
            <w:hideMark/>
          </w:tcPr>
          <w:p w14:paraId="417883EB"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commande</w:t>
            </w:r>
          </w:p>
        </w:tc>
        <w:tc>
          <w:tcPr>
            <w:tcW w:w="1988" w:type="dxa"/>
            <w:shd w:val="clear" w:color="auto" w:fill="auto"/>
            <w:vAlign w:val="center"/>
            <w:hideMark/>
          </w:tcPr>
          <w:p w14:paraId="47699AA6" w14:textId="0C3AD95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95EA8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essin</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circuits imprimés</w:t>
            </w:r>
          </w:p>
        </w:tc>
        <w:tc>
          <w:tcPr>
            <w:tcW w:w="1985" w:type="dxa"/>
            <w:shd w:val="clear" w:color="auto" w:fill="auto"/>
            <w:vAlign w:val="center"/>
            <w:hideMark/>
          </w:tcPr>
          <w:p w14:paraId="7F7A9F0F" w14:textId="48B0F92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2C6976D7" w14:textId="77777777" w:rsidTr="00392D00">
        <w:trPr>
          <w:trHeight w:val="50"/>
        </w:trPr>
        <w:tc>
          <w:tcPr>
            <w:tcW w:w="927" w:type="dxa"/>
            <w:vMerge/>
            <w:vAlign w:val="center"/>
            <w:hideMark/>
          </w:tcPr>
          <w:p w14:paraId="5278E39A"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02C070C7"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2BB33000" w14:textId="48544F59"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4454234"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ichiers de production des circuits imprimés</w:t>
            </w:r>
          </w:p>
        </w:tc>
        <w:tc>
          <w:tcPr>
            <w:tcW w:w="1985" w:type="dxa"/>
            <w:shd w:val="clear" w:color="auto" w:fill="auto"/>
            <w:vAlign w:val="center"/>
            <w:hideMark/>
          </w:tcPr>
          <w:p w14:paraId="400972F9" w14:textId="6574E9E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E3A9BAA" w14:textId="77777777" w:rsidTr="00392D00">
        <w:trPr>
          <w:trHeight w:val="50"/>
        </w:trPr>
        <w:tc>
          <w:tcPr>
            <w:tcW w:w="927" w:type="dxa"/>
            <w:vMerge/>
            <w:vAlign w:val="center"/>
            <w:hideMark/>
          </w:tcPr>
          <w:p w14:paraId="6500D2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6BA69AC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18C1E4D" w14:textId="513E950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27736CBB"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O</w:t>
            </w:r>
            <w:r w:rsidRPr="006B582C">
              <w:rPr>
                <w:rFonts w:ascii="Calibri" w:eastAsia="Times New Roman" w:hAnsi="Calibri" w:cs="Calibri"/>
                <w:color w:val="000000"/>
                <w:szCs w:val="20"/>
                <w:lang w:val="fr-CA" w:eastAsia="fr-CA"/>
              </w:rPr>
              <w:t>btention du matériel</w:t>
            </w:r>
          </w:p>
        </w:tc>
        <w:tc>
          <w:tcPr>
            <w:tcW w:w="1985" w:type="dxa"/>
            <w:shd w:val="clear" w:color="auto" w:fill="auto"/>
            <w:vAlign w:val="center"/>
            <w:hideMark/>
          </w:tcPr>
          <w:p w14:paraId="121F060C" w14:textId="68E7A09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8B36306" w14:textId="77777777" w:rsidTr="00392D00">
        <w:trPr>
          <w:trHeight w:val="50"/>
        </w:trPr>
        <w:tc>
          <w:tcPr>
            <w:tcW w:w="927" w:type="dxa"/>
            <w:shd w:val="clear" w:color="auto" w:fill="auto"/>
            <w:noWrap/>
            <w:vAlign w:val="center"/>
            <w:hideMark/>
          </w:tcPr>
          <w:p w14:paraId="6E986B6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9</w:t>
            </w:r>
          </w:p>
        </w:tc>
        <w:tc>
          <w:tcPr>
            <w:tcW w:w="1579" w:type="dxa"/>
            <w:shd w:val="clear" w:color="auto" w:fill="auto"/>
            <w:vAlign w:val="center"/>
            <w:hideMark/>
          </w:tcPr>
          <w:p w14:paraId="685C35D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Assemblage et programmation</w:t>
            </w:r>
          </w:p>
        </w:tc>
        <w:tc>
          <w:tcPr>
            <w:tcW w:w="1988" w:type="dxa"/>
            <w:shd w:val="clear" w:color="auto" w:fill="auto"/>
            <w:vAlign w:val="center"/>
            <w:hideMark/>
          </w:tcPr>
          <w:p w14:paraId="348B4005" w14:textId="19083DB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D23C666"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ssemblages complétés</w:t>
            </w:r>
          </w:p>
        </w:tc>
        <w:tc>
          <w:tcPr>
            <w:tcW w:w="1985" w:type="dxa"/>
            <w:shd w:val="clear" w:color="auto" w:fill="auto"/>
            <w:vAlign w:val="center"/>
            <w:hideMark/>
          </w:tcPr>
          <w:p w14:paraId="407F14F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interfaces</w:t>
            </w:r>
          </w:p>
        </w:tc>
      </w:tr>
      <w:tr w:rsidR="00800BBE" w:rsidRPr="006B582C" w14:paraId="699FFABA" w14:textId="77777777" w:rsidTr="00392D00">
        <w:trPr>
          <w:trHeight w:val="50"/>
        </w:trPr>
        <w:tc>
          <w:tcPr>
            <w:tcW w:w="927" w:type="dxa"/>
            <w:vMerge w:val="restart"/>
            <w:shd w:val="clear" w:color="auto" w:fill="auto"/>
            <w:noWrap/>
            <w:vAlign w:val="center"/>
            <w:hideMark/>
          </w:tcPr>
          <w:p w14:paraId="54EAAA9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10</w:t>
            </w:r>
          </w:p>
        </w:tc>
        <w:tc>
          <w:tcPr>
            <w:tcW w:w="1579" w:type="dxa"/>
            <w:vMerge w:val="restart"/>
            <w:shd w:val="clear" w:color="auto" w:fill="auto"/>
            <w:vAlign w:val="center"/>
            <w:hideMark/>
          </w:tcPr>
          <w:p w14:paraId="499EE1F5"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Correction et intégration</w:t>
            </w:r>
          </w:p>
        </w:tc>
        <w:tc>
          <w:tcPr>
            <w:tcW w:w="1988" w:type="dxa"/>
            <w:shd w:val="clear" w:color="auto" w:fill="auto"/>
            <w:vAlign w:val="center"/>
            <w:hideMark/>
          </w:tcPr>
          <w:p w14:paraId="6F4F46F2" w14:textId="6C3430D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4F61B50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assemblages</w:t>
            </w:r>
          </w:p>
        </w:tc>
        <w:tc>
          <w:tcPr>
            <w:tcW w:w="1985" w:type="dxa"/>
            <w:shd w:val="clear" w:color="auto" w:fill="auto"/>
            <w:vAlign w:val="center"/>
            <w:hideMark/>
          </w:tcPr>
          <w:p w14:paraId="726B15AC" w14:textId="29421A5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F6D8CAC" w14:textId="77777777" w:rsidTr="00392D00">
        <w:trPr>
          <w:trHeight w:val="50"/>
        </w:trPr>
        <w:tc>
          <w:tcPr>
            <w:tcW w:w="927" w:type="dxa"/>
            <w:vMerge/>
            <w:vAlign w:val="center"/>
            <w:hideMark/>
          </w:tcPr>
          <w:p w14:paraId="396296A6"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163A396C"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52B992E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escriptions des modifications à apporter aux circuits imprimés</w:t>
            </w:r>
          </w:p>
        </w:tc>
        <w:tc>
          <w:tcPr>
            <w:tcW w:w="4280" w:type="dxa"/>
            <w:gridSpan w:val="2"/>
            <w:shd w:val="clear" w:color="auto" w:fill="auto"/>
            <w:vAlign w:val="center"/>
            <w:hideMark/>
          </w:tcPr>
          <w:p w14:paraId="3445FB1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I</w:t>
            </w:r>
            <w:r w:rsidRPr="006B582C">
              <w:rPr>
                <w:rFonts w:ascii="Calibri" w:eastAsia="Times New Roman" w:hAnsi="Calibri" w:cs="Calibri"/>
                <w:color w:val="000000"/>
                <w:szCs w:val="20"/>
                <w:lang w:val="fr-CA" w:eastAsia="fr-CA"/>
              </w:rPr>
              <w:t>ntégration matériel-logiciel</w:t>
            </w:r>
          </w:p>
        </w:tc>
      </w:tr>
      <w:tr w:rsidR="00800BBE" w:rsidRPr="006B582C" w14:paraId="789421F3" w14:textId="77777777" w:rsidTr="00392D00">
        <w:trPr>
          <w:trHeight w:val="50"/>
        </w:trPr>
        <w:tc>
          <w:tcPr>
            <w:tcW w:w="927" w:type="dxa"/>
            <w:vMerge w:val="restart"/>
            <w:shd w:val="clear" w:color="auto" w:fill="auto"/>
            <w:noWrap/>
            <w:vAlign w:val="center"/>
            <w:hideMark/>
          </w:tcPr>
          <w:p w14:paraId="78BA567B"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11</w:t>
            </w:r>
          </w:p>
        </w:tc>
        <w:tc>
          <w:tcPr>
            <w:tcW w:w="1579" w:type="dxa"/>
            <w:vMerge w:val="restart"/>
            <w:shd w:val="clear" w:color="auto" w:fill="auto"/>
            <w:vAlign w:val="center"/>
            <w:hideMark/>
          </w:tcPr>
          <w:p w14:paraId="1F94AF2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Vérification et validation</w:t>
            </w:r>
          </w:p>
        </w:tc>
        <w:tc>
          <w:tcPr>
            <w:tcW w:w="1988" w:type="dxa"/>
            <w:shd w:val="clear" w:color="auto" w:fill="auto"/>
            <w:vAlign w:val="center"/>
            <w:hideMark/>
          </w:tcPr>
          <w:p w14:paraId="260F8E55"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du matériel</w:t>
            </w:r>
          </w:p>
        </w:tc>
        <w:tc>
          <w:tcPr>
            <w:tcW w:w="2295" w:type="dxa"/>
            <w:shd w:val="clear" w:color="auto" w:fill="auto"/>
            <w:vAlign w:val="center"/>
            <w:hideMark/>
          </w:tcPr>
          <w:p w14:paraId="3DD42AB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assemblages</w:t>
            </w:r>
          </w:p>
        </w:tc>
        <w:tc>
          <w:tcPr>
            <w:tcW w:w="1985" w:type="dxa"/>
            <w:shd w:val="clear" w:color="auto" w:fill="auto"/>
            <w:vAlign w:val="center"/>
            <w:hideMark/>
          </w:tcPr>
          <w:p w14:paraId="0F76C403" w14:textId="67F8857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419C7EE" w14:textId="77777777" w:rsidTr="00392D00">
        <w:trPr>
          <w:trHeight w:val="50"/>
        </w:trPr>
        <w:tc>
          <w:tcPr>
            <w:tcW w:w="927" w:type="dxa"/>
            <w:vMerge/>
            <w:vAlign w:val="center"/>
            <w:hideMark/>
          </w:tcPr>
          <w:p w14:paraId="65E76C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7A48A21E"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4F80437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des logiciels</w:t>
            </w:r>
          </w:p>
        </w:tc>
        <w:tc>
          <w:tcPr>
            <w:tcW w:w="2295" w:type="dxa"/>
            <w:shd w:val="clear" w:color="auto" w:fill="auto"/>
            <w:vAlign w:val="center"/>
            <w:hideMark/>
          </w:tcPr>
          <w:p w14:paraId="06A851A5" w14:textId="44242F1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250E9A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processus</w:t>
            </w:r>
          </w:p>
        </w:tc>
      </w:tr>
      <w:tr w:rsidR="00800BBE" w:rsidRPr="006B582C" w14:paraId="5B63D700" w14:textId="77777777" w:rsidTr="00392D00">
        <w:trPr>
          <w:trHeight w:val="50"/>
        </w:trPr>
        <w:tc>
          <w:tcPr>
            <w:tcW w:w="927" w:type="dxa"/>
            <w:shd w:val="clear" w:color="auto" w:fill="auto"/>
            <w:noWrap/>
            <w:vAlign w:val="center"/>
            <w:hideMark/>
          </w:tcPr>
          <w:p w14:paraId="5C17CD2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12</w:t>
            </w:r>
          </w:p>
        </w:tc>
        <w:tc>
          <w:tcPr>
            <w:tcW w:w="1579" w:type="dxa"/>
            <w:shd w:val="clear" w:color="auto" w:fill="auto"/>
            <w:vAlign w:val="center"/>
            <w:hideMark/>
          </w:tcPr>
          <w:p w14:paraId="18253266"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Présentation</w:t>
            </w:r>
          </w:p>
        </w:tc>
        <w:tc>
          <w:tcPr>
            <w:tcW w:w="6268" w:type="dxa"/>
            <w:gridSpan w:val="3"/>
            <w:shd w:val="clear" w:color="auto" w:fill="auto"/>
            <w:vAlign w:val="center"/>
            <w:hideMark/>
          </w:tcPr>
          <w:p w14:paraId="660B2A8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sidRPr="006B582C">
              <w:rPr>
                <w:rFonts w:ascii="Calibri" w:eastAsia="Times New Roman" w:hAnsi="Calibri" w:cs="Calibri"/>
                <w:color w:val="000000"/>
                <w:szCs w:val="20"/>
                <w:lang w:val="fr-CA" w:eastAsia="fr-CA"/>
              </w:rPr>
              <w:t>Présentation</w:t>
            </w:r>
          </w:p>
        </w:tc>
      </w:tr>
    </w:tbl>
    <w:p w14:paraId="6FAF20DC" w14:textId="3E12F065" w:rsidR="00BB27EB" w:rsidRPr="006D0060" w:rsidRDefault="00BB27EB" w:rsidP="00895CC8">
      <w:pPr>
        <w:jc w:val="both"/>
        <w:rPr>
          <w:lang w:val="fr-CA"/>
        </w:rPr>
      </w:pPr>
    </w:p>
    <w:sectPr w:rsidR="00BB27EB" w:rsidRPr="006D0060" w:rsidSect="008E4040">
      <w:footerReference w:type="default" r:id="rId28"/>
      <w:pgSz w:w="11906" w:h="16838" w:code="9"/>
      <w:pgMar w:top="851" w:right="1800" w:bottom="993"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84D3" w14:textId="77777777" w:rsidR="00060AFC" w:rsidRDefault="00060AFC" w:rsidP="00C6554A">
      <w:pPr>
        <w:spacing w:before="0" w:after="0" w:line="240" w:lineRule="auto"/>
      </w:pPr>
      <w:r>
        <w:separator/>
      </w:r>
    </w:p>
  </w:endnote>
  <w:endnote w:type="continuationSeparator" w:id="0">
    <w:p w14:paraId="7C5C3E2F" w14:textId="77777777" w:rsidR="00060AFC" w:rsidRDefault="00060A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2B96" w14:textId="77777777" w:rsidR="0048677F"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56F6" w14:textId="77777777" w:rsidR="00060AFC" w:rsidRDefault="00060AFC" w:rsidP="00C6554A">
      <w:pPr>
        <w:spacing w:before="0" w:after="0" w:line="240" w:lineRule="auto"/>
      </w:pPr>
      <w:r>
        <w:separator/>
      </w:r>
    </w:p>
  </w:footnote>
  <w:footnote w:type="continuationSeparator" w:id="0">
    <w:p w14:paraId="30DCDDCB" w14:textId="77777777" w:rsidR="00060AFC" w:rsidRDefault="00060A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50E77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visibility:visible" o:bullet="t">
        <v:imagedata r:id="rId1"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457FF2"/>
    <w:multiLevelType w:val="hybridMultilevel"/>
    <w:tmpl w:val="4AC2693E"/>
    <w:lvl w:ilvl="0" w:tplc="0B02C8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DD8467B"/>
    <w:multiLevelType w:val="hybridMultilevel"/>
    <w:tmpl w:val="63B0EF52"/>
    <w:lvl w:ilvl="0" w:tplc="B6068CFE">
      <w:start w:val="10"/>
      <w:numFmt w:val="bullet"/>
      <w:lvlText w:val="-"/>
      <w:lvlJc w:val="left"/>
      <w:pPr>
        <w:ind w:left="720" w:hanging="360"/>
      </w:pPr>
      <w:rPr>
        <w:rFonts w:ascii="Constantia" w:eastAsiaTheme="minorHAnsi" w:hAnsi="Constant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85677"/>
    <w:multiLevelType w:val="multilevel"/>
    <w:tmpl w:val="DC40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1E5457"/>
    <w:multiLevelType w:val="hybridMultilevel"/>
    <w:tmpl w:val="3A6EE3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3777B40"/>
    <w:multiLevelType w:val="hybridMultilevel"/>
    <w:tmpl w:val="472027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76502991">
    <w:abstractNumId w:val="9"/>
  </w:num>
  <w:num w:numId="2" w16cid:durableId="1106653502">
    <w:abstractNumId w:val="8"/>
  </w:num>
  <w:num w:numId="3" w16cid:durableId="1309632918">
    <w:abstractNumId w:val="8"/>
  </w:num>
  <w:num w:numId="4" w16cid:durableId="1580289832">
    <w:abstractNumId w:val="9"/>
  </w:num>
  <w:num w:numId="5" w16cid:durableId="13924861">
    <w:abstractNumId w:val="14"/>
  </w:num>
  <w:num w:numId="6" w16cid:durableId="1492330507">
    <w:abstractNumId w:val="10"/>
  </w:num>
  <w:num w:numId="7" w16cid:durableId="1363437054">
    <w:abstractNumId w:val="11"/>
  </w:num>
  <w:num w:numId="8" w16cid:durableId="1075513777">
    <w:abstractNumId w:val="7"/>
  </w:num>
  <w:num w:numId="9" w16cid:durableId="1297442921">
    <w:abstractNumId w:val="6"/>
  </w:num>
  <w:num w:numId="10" w16cid:durableId="1259480775">
    <w:abstractNumId w:val="5"/>
  </w:num>
  <w:num w:numId="11" w16cid:durableId="1101073922">
    <w:abstractNumId w:val="4"/>
  </w:num>
  <w:num w:numId="12" w16cid:durableId="9260850">
    <w:abstractNumId w:val="3"/>
  </w:num>
  <w:num w:numId="13" w16cid:durableId="1359504501">
    <w:abstractNumId w:val="2"/>
  </w:num>
  <w:num w:numId="14" w16cid:durableId="1400594785">
    <w:abstractNumId w:val="1"/>
  </w:num>
  <w:num w:numId="15" w16cid:durableId="651445821">
    <w:abstractNumId w:val="0"/>
  </w:num>
  <w:num w:numId="16" w16cid:durableId="571474918">
    <w:abstractNumId w:val="15"/>
  </w:num>
  <w:num w:numId="17" w16cid:durableId="1833639673">
    <w:abstractNumId w:val="17"/>
  </w:num>
  <w:num w:numId="18" w16cid:durableId="94979159">
    <w:abstractNumId w:val="12"/>
  </w:num>
  <w:num w:numId="19" w16cid:durableId="1362826309">
    <w:abstractNumId w:val="13"/>
  </w:num>
  <w:num w:numId="20" w16cid:durableId="10210111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A"/>
    <w:rsid w:val="00003D9E"/>
    <w:rsid w:val="0000401D"/>
    <w:rsid w:val="00012222"/>
    <w:rsid w:val="00014C6D"/>
    <w:rsid w:val="00015A21"/>
    <w:rsid w:val="00026976"/>
    <w:rsid w:val="000357D8"/>
    <w:rsid w:val="00043EBF"/>
    <w:rsid w:val="00060AFC"/>
    <w:rsid w:val="00060DBC"/>
    <w:rsid w:val="00060ED8"/>
    <w:rsid w:val="000653BD"/>
    <w:rsid w:val="0007083A"/>
    <w:rsid w:val="00082771"/>
    <w:rsid w:val="00093566"/>
    <w:rsid w:val="00096675"/>
    <w:rsid w:val="000A4A3F"/>
    <w:rsid w:val="000B7D16"/>
    <w:rsid w:val="000C0A46"/>
    <w:rsid w:val="000C2685"/>
    <w:rsid w:val="000C3C6E"/>
    <w:rsid w:val="000D4628"/>
    <w:rsid w:val="000D7422"/>
    <w:rsid w:val="000E2890"/>
    <w:rsid w:val="000E36CA"/>
    <w:rsid w:val="000E6E01"/>
    <w:rsid w:val="000F220C"/>
    <w:rsid w:val="000F31A1"/>
    <w:rsid w:val="00107326"/>
    <w:rsid w:val="00116394"/>
    <w:rsid w:val="00116CA6"/>
    <w:rsid w:val="001211BC"/>
    <w:rsid w:val="00125FEA"/>
    <w:rsid w:val="001311F4"/>
    <w:rsid w:val="0013134B"/>
    <w:rsid w:val="0014713D"/>
    <w:rsid w:val="00151319"/>
    <w:rsid w:val="00151449"/>
    <w:rsid w:val="00152565"/>
    <w:rsid w:val="001532ED"/>
    <w:rsid w:val="00155242"/>
    <w:rsid w:val="00157D94"/>
    <w:rsid w:val="00163A5E"/>
    <w:rsid w:val="00170390"/>
    <w:rsid w:val="00176479"/>
    <w:rsid w:val="00191773"/>
    <w:rsid w:val="001A712E"/>
    <w:rsid w:val="001C0A6C"/>
    <w:rsid w:val="001C2BD1"/>
    <w:rsid w:val="001E3A3C"/>
    <w:rsid w:val="001E6F17"/>
    <w:rsid w:val="001E7C68"/>
    <w:rsid w:val="001F1038"/>
    <w:rsid w:val="0020186F"/>
    <w:rsid w:val="00202F76"/>
    <w:rsid w:val="00203779"/>
    <w:rsid w:val="002076F1"/>
    <w:rsid w:val="0021158D"/>
    <w:rsid w:val="002242E9"/>
    <w:rsid w:val="00224D8E"/>
    <w:rsid w:val="0022525D"/>
    <w:rsid w:val="00230210"/>
    <w:rsid w:val="0023149A"/>
    <w:rsid w:val="00235FEA"/>
    <w:rsid w:val="002364B8"/>
    <w:rsid w:val="00241C67"/>
    <w:rsid w:val="002554CD"/>
    <w:rsid w:val="00261ECD"/>
    <w:rsid w:val="00266319"/>
    <w:rsid w:val="00276198"/>
    <w:rsid w:val="002762AD"/>
    <w:rsid w:val="00276629"/>
    <w:rsid w:val="00280D1B"/>
    <w:rsid w:val="0029166F"/>
    <w:rsid w:val="0029356D"/>
    <w:rsid w:val="00293611"/>
    <w:rsid w:val="00293B83"/>
    <w:rsid w:val="002A4B6B"/>
    <w:rsid w:val="002B09C6"/>
    <w:rsid w:val="002B1314"/>
    <w:rsid w:val="002B4294"/>
    <w:rsid w:val="002B4A44"/>
    <w:rsid w:val="002C17AB"/>
    <w:rsid w:val="002D017E"/>
    <w:rsid w:val="002E660C"/>
    <w:rsid w:val="002F4190"/>
    <w:rsid w:val="002F5DE7"/>
    <w:rsid w:val="003015CB"/>
    <w:rsid w:val="003019AD"/>
    <w:rsid w:val="00301AD5"/>
    <w:rsid w:val="003074B0"/>
    <w:rsid w:val="00316231"/>
    <w:rsid w:val="00321C5A"/>
    <w:rsid w:val="00330135"/>
    <w:rsid w:val="00333D0D"/>
    <w:rsid w:val="00345237"/>
    <w:rsid w:val="00345952"/>
    <w:rsid w:val="0036137B"/>
    <w:rsid w:val="00377251"/>
    <w:rsid w:val="0038397C"/>
    <w:rsid w:val="00386FDA"/>
    <w:rsid w:val="00392D00"/>
    <w:rsid w:val="003936B4"/>
    <w:rsid w:val="00394BA3"/>
    <w:rsid w:val="003C045C"/>
    <w:rsid w:val="003C53DD"/>
    <w:rsid w:val="003C6361"/>
    <w:rsid w:val="003C73DB"/>
    <w:rsid w:val="003D0E6B"/>
    <w:rsid w:val="003D556D"/>
    <w:rsid w:val="003D6198"/>
    <w:rsid w:val="003F47E6"/>
    <w:rsid w:val="003F4FB8"/>
    <w:rsid w:val="00401D9E"/>
    <w:rsid w:val="004153B9"/>
    <w:rsid w:val="00416232"/>
    <w:rsid w:val="00417288"/>
    <w:rsid w:val="004269AF"/>
    <w:rsid w:val="004374CB"/>
    <w:rsid w:val="004476C9"/>
    <w:rsid w:val="00463C03"/>
    <w:rsid w:val="00464865"/>
    <w:rsid w:val="00467FE8"/>
    <w:rsid w:val="00474A76"/>
    <w:rsid w:val="0048677F"/>
    <w:rsid w:val="00494569"/>
    <w:rsid w:val="004A2114"/>
    <w:rsid w:val="004C049F"/>
    <w:rsid w:val="004D30DB"/>
    <w:rsid w:val="004D4F23"/>
    <w:rsid w:val="004E22E4"/>
    <w:rsid w:val="004F1379"/>
    <w:rsid w:val="005000E2"/>
    <w:rsid w:val="00506DDB"/>
    <w:rsid w:val="00507339"/>
    <w:rsid w:val="00515650"/>
    <w:rsid w:val="00531AE0"/>
    <w:rsid w:val="00564AE0"/>
    <w:rsid w:val="00566BDD"/>
    <w:rsid w:val="00574024"/>
    <w:rsid w:val="0057461B"/>
    <w:rsid w:val="00575ABF"/>
    <w:rsid w:val="00582CDA"/>
    <w:rsid w:val="00591A04"/>
    <w:rsid w:val="00596140"/>
    <w:rsid w:val="00597AAF"/>
    <w:rsid w:val="005A639D"/>
    <w:rsid w:val="005A72EB"/>
    <w:rsid w:val="005A7BAB"/>
    <w:rsid w:val="005B6C5C"/>
    <w:rsid w:val="005E6A6B"/>
    <w:rsid w:val="005E6EF3"/>
    <w:rsid w:val="005F4D68"/>
    <w:rsid w:val="005F56B5"/>
    <w:rsid w:val="005F609E"/>
    <w:rsid w:val="006138BF"/>
    <w:rsid w:val="00614BBE"/>
    <w:rsid w:val="006159DD"/>
    <w:rsid w:val="0061639E"/>
    <w:rsid w:val="00616892"/>
    <w:rsid w:val="00617106"/>
    <w:rsid w:val="00623C81"/>
    <w:rsid w:val="00633BE1"/>
    <w:rsid w:val="00634ED5"/>
    <w:rsid w:val="00637ADC"/>
    <w:rsid w:val="00647EFB"/>
    <w:rsid w:val="00652F0E"/>
    <w:rsid w:val="0065695D"/>
    <w:rsid w:val="00664113"/>
    <w:rsid w:val="00672B3F"/>
    <w:rsid w:val="00673A9B"/>
    <w:rsid w:val="00676686"/>
    <w:rsid w:val="00680437"/>
    <w:rsid w:val="006A2C87"/>
    <w:rsid w:val="006A3CE7"/>
    <w:rsid w:val="006A6CE4"/>
    <w:rsid w:val="006C1669"/>
    <w:rsid w:val="006C4EF1"/>
    <w:rsid w:val="006D0060"/>
    <w:rsid w:val="006D012E"/>
    <w:rsid w:val="006D3E72"/>
    <w:rsid w:val="006D597A"/>
    <w:rsid w:val="006E0552"/>
    <w:rsid w:val="006E2896"/>
    <w:rsid w:val="006F62B5"/>
    <w:rsid w:val="00701E7A"/>
    <w:rsid w:val="00705DC2"/>
    <w:rsid w:val="007145A3"/>
    <w:rsid w:val="00726D68"/>
    <w:rsid w:val="00772FD6"/>
    <w:rsid w:val="00774728"/>
    <w:rsid w:val="007760CA"/>
    <w:rsid w:val="00785A1A"/>
    <w:rsid w:val="0078701E"/>
    <w:rsid w:val="00790033"/>
    <w:rsid w:val="0079624E"/>
    <w:rsid w:val="007A349E"/>
    <w:rsid w:val="007B1F60"/>
    <w:rsid w:val="007B249F"/>
    <w:rsid w:val="007B7968"/>
    <w:rsid w:val="007C1D64"/>
    <w:rsid w:val="007C357C"/>
    <w:rsid w:val="007C6506"/>
    <w:rsid w:val="007E0E2D"/>
    <w:rsid w:val="007E0F70"/>
    <w:rsid w:val="007F3A44"/>
    <w:rsid w:val="00800BBE"/>
    <w:rsid w:val="00800D33"/>
    <w:rsid w:val="008018D3"/>
    <w:rsid w:val="0080241B"/>
    <w:rsid w:val="008038A3"/>
    <w:rsid w:val="00804E1F"/>
    <w:rsid w:val="00811C97"/>
    <w:rsid w:val="0086576B"/>
    <w:rsid w:val="008678ED"/>
    <w:rsid w:val="00873609"/>
    <w:rsid w:val="00876E61"/>
    <w:rsid w:val="00883CD9"/>
    <w:rsid w:val="00895CC8"/>
    <w:rsid w:val="0089714F"/>
    <w:rsid w:val="008A6257"/>
    <w:rsid w:val="008B00BD"/>
    <w:rsid w:val="008B2F37"/>
    <w:rsid w:val="008C4BF6"/>
    <w:rsid w:val="008C660F"/>
    <w:rsid w:val="008D3EF5"/>
    <w:rsid w:val="008E4040"/>
    <w:rsid w:val="008F2894"/>
    <w:rsid w:val="008F73FC"/>
    <w:rsid w:val="00901AD6"/>
    <w:rsid w:val="00907BE2"/>
    <w:rsid w:val="00907E70"/>
    <w:rsid w:val="00916AED"/>
    <w:rsid w:val="00917CE8"/>
    <w:rsid w:val="00924D58"/>
    <w:rsid w:val="00930DC9"/>
    <w:rsid w:val="00933FF7"/>
    <w:rsid w:val="0094112B"/>
    <w:rsid w:val="00941E5D"/>
    <w:rsid w:val="00946BCC"/>
    <w:rsid w:val="009474A0"/>
    <w:rsid w:val="00954D33"/>
    <w:rsid w:val="009634DE"/>
    <w:rsid w:val="00963D0F"/>
    <w:rsid w:val="009857CD"/>
    <w:rsid w:val="00993E42"/>
    <w:rsid w:val="009A085E"/>
    <w:rsid w:val="009C6669"/>
    <w:rsid w:val="009C7C08"/>
    <w:rsid w:val="009D2934"/>
    <w:rsid w:val="009E01EE"/>
    <w:rsid w:val="009E212C"/>
    <w:rsid w:val="009E2543"/>
    <w:rsid w:val="009E581C"/>
    <w:rsid w:val="009F1397"/>
    <w:rsid w:val="00A012CC"/>
    <w:rsid w:val="00A036C8"/>
    <w:rsid w:val="00A33612"/>
    <w:rsid w:val="00A4446A"/>
    <w:rsid w:val="00A535F5"/>
    <w:rsid w:val="00A66EDF"/>
    <w:rsid w:val="00A70A4C"/>
    <w:rsid w:val="00A71910"/>
    <w:rsid w:val="00A71AD0"/>
    <w:rsid w:val="00A85D60"/>
    <w:rsid w:val="00AA18E3"/>
    <w:rsid w:val="00AA78A8"/>
    <w:rsid w:val="00AB0BDC"/>
    <w:rsid w:val="00AB6DAB"/>
    <w:rsid w:val="00AC0035"/>
    <w:rsid w:val="00AC01D8"/>
    <w:rsid w:val="00AC0A9E"/>
    <w:rsid w:val="00AC1748"/>
    <w:rsid w:val="00AC59A1"/>
    <w:rsid w:val="00AD7496"/>
    <w:rsid w:val="00AE6ABD"/>
    <w:rsid w:val="00AF1090"/>
    <w:rsid w:val="00AF385C"/>
    <w:rsid w:val="00AF5A90"/>
    <w:rsid w:val="00B02ADA"/>
    <w:rsid w:val="00B032F6"/>
    <w:rsid w:val="00B03850"/>
    <w:rsid w:val="00B05FE7"/>
    <w:rsid w:val="00B3448C"/>
    <w:rsid w:val="00B569C1"/>
    <w:rsid w:val="00B62233"/>
    <w:rsid w:val="00B63865"/>
    <w:rsid w:val="00B7116C"/>
    <w:rsid w:val="00B74052"/>
    <w:rsid w:val="00B926C5"/>
    <w:rsid w:val="00B9367B"/>
    <w:rsid w:val="00BA6DF7"/>
    <w:rsid w:val="00BA7C9B"/>
    <w:rsid w:val="00BB27EB"/>
    <w:rsid w:val="00BB4946"/>
    <w:rsid w:val="00BC7E37"/>
    <w:rsid w:val="00BD261F"/>
    <w:rsid w:val="00BD39E1"/>
    <w:rsid w:val="00BE0DB6"/>
    <w:rsid w:val="00BE10C0"/>
    <w:rsid w:val="00BF0F7F"/>
    <w:rsid w:val="00BF1A52"/>
    <w:rsid w:val="00BF1B96"/>
    <w:rsid w:val="00BF4A93"/>
    <w:rsid w:val="00C00C76"/>
    <w:rsid w:val="00C01B77"/>
    <w:rsid w:val="00C1619F"/>
    <w:rsid w:val="00C17F7F"/>
    <w:rsid w:val="00C41158"/>
    <w:rsid w:val="00C50412"/>
    <w:rsid w:val="00C5128D"/>
    <w:rsid w:val="00C514D0"/>
    <w:rsid w:val="00C54649"/>
    <w:rsid w:val="00C5643C"/>
    <w:rsid w:val="00C56C95"/>
    <w:rsid w:val="00C610BD"/>
    <w:rsid w:val="00C63863"/>
    <w:rsid w:val="00C64278"/>
    <w:rsid w:val="00C6554A"/>
    <w:rsid w:val="00C91CC6"/>
    <w:rsid w:val="00C95A4B"/>
    <w:rsid w:val="00CA6862"/>
    <w:rsid w:val="00CB5A2D"/>
    <w:rsid w:val="00CB5C69"/>
    <w:rsid w:val="00CE2ED9"/>
    <w:rsid w:val="00CF1133"/>
    <w:rsid w:val="00CF2112"/>
    <w:rsid w:val="00CF3AE8"/>
    <w:rsid w:val="00D07D30"/>
    <w:rsid w:val="00D145A5"/>
    <w:rsid w:val="00D14A82"/>
    <w:rsid w:val="00D26294"/>
    <w:rsid w:val="00D36BDE"/>
    <w:rsid w:val="00D37744"/>
    <w:rsid w:val="00D37994"/>
    <w:rsid w:val="00D471EB"/>
    <w:rsid w:val="00D5222D"/>
    <w:rsid w:val="00D52978"/>
    <w:rsid w:val="00D676EC"/>
    <w:rsid w:val="00D70BE6"/>
    <w:rsid w:val="00DA2E37"/>
    <w:rsid w:val="00DC14D1"/>
    <w:rsid w:val="00DC4571"/>
    <w:rsid w:val="00DD3F57"/>
    <w:rsid w:val="00DE7045"/>
    <w:rsid w:val="00DF0E27"/>
    <w:rsid w:val="00DF2258"/>
    <w:rsid w:val="00E105C9"/>
    <w:rsid w:val="00E12456"/>
    <w:rsid w:val="00E13F53"/>
    <w:rsid w:val="00E23629"/>
    <w:rsid w:val="00E309BE"/>
    <w:rsid w:val="00E34228"/>
    <w:rsid w:val="00E42B08"/>
    <w:rsid w:val="00E43F6A"/>
    <w:rsid w:val="00E5418D"/>
    <w:rsid w:val="00E572BB"/>
    <w:rsid w:val="00E63DDF"/>
    <w:rsid w:val="00E66909"/>
    <w:rsid w:val="00E66B12"/>
    <w:rsid w:val="00E719B3"/>
    <w:rsid w:val="00E725C6"/>
    <w:rsid w:val="00E83AD5"/>
    <w:rsid w:val="00E856CB"/>
    <w:rsid w:val="00E904F3"/>
    <w:rsid w:val="00EA08F0"/>
    <w:rsid w:val="00EA118E"/>
    <w:rsid w:val="00EA1F2E"/>
    <w:rsid w:val="00EA2ACA"/>
    <w:rsid w:val="00EA45A2"/>
    <w:rsid w:val="00EA7EDD"/>
    <w:rsid w:val="00EC10FE"/>
    <w:rsid w:val="00EC15B2"/>
    <w:rsid w:val="00EC6194"/>
    <w:rsid w:val="00ED7C44"/>
    <w:rsid w:val="00EE5ADA"/>
    <w:rsid w:val="00F02B03"/>
    <w:rsid w:val="00F23FE0"/>
    <w:rsid w:val="00F30695"/>
    <w:rsid w:val="00F36204"/>
    <w:rsid w:val="00F366F9"/>
    <w:rsid w:val="00F465FF"/>
    <w:rsid w:val="00F508AE"/>
    <w:rsid w:val="00F523F1"/>
    <w:rsid w:val="00F67479"/>
    <w:rsid w:val="00F72CD7"/>
    <w:rsid w:val="00F73F46"/>
    <w:rsid w:val="00F77F73"/>
    <w:rsid w:val="00F8195E"/>
    <w:rsid w:val="00F855C1"/>
    <w:rsid w:val="00F8693B"/>
    <w:rsid w:val="00F90044"/>
    <w:rsid w:val="00FA7C33"/>
    <w:rsid w:val="00FB538D"/>
    <w:rsid w:val="00FB6C39"/>
    <w:rsid w:val="00FC6A40"/>
    <w:rsid w:val="00FE0756"/>
    <w:rsid w:val="00F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3BC72D2"/>
  <w15:docId w15:val="{54EF8114-1F7C-4E45-819C-1D9FC7E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21C5A"/>
    <w:pPr>
      <w:spacing w:before="240" w:after="0" w:line="259" w:lineRule="auto"/>
      <w:contextualSpacing w:val="0"/>
      <w:outlineLvl w:val="9"/>
    </w:pPr>
    <w:rPr>
      <w:szCs w:val="32"/>
      <w:lang w:val="fr-CA" w:eastAsia="fr-CA"/>
    </w:rPr>
  </w:style>
  <w:style w:type="paragraph" w:styleId="TM1">
    <w:name w:val="toc 1"/>
    <w:basedOn w:val="Normal"/>
    <w:next w:val="Normal"/>
    <w:autoRedefine/>
    <w:uiPriority w:val="39"/>
    <w:unhideWhenUsed/>
    <w:rsid w:val="00321C5A"/>
    <w:pPr>
      <w:spacing w:after="100"/>
    </w:pPr>
  </w:style>
  <w:style w:type="paragraph" w:styleId="TM2">
    <w:name w:val="toc 2"/>
    <w:basedOn w:val="Normal"/>
    <w:next w:val="Normal"/>
    <w:autoRedefine/>
    <w:uiPriority w:val="39"/>
    <w:unhideWhenUsed/>
    <w:rsid w:val="00321C5A"/>
    <w:pPr>
      <w:spacing w:after="100"/>
      <w:ind w:left="220"/>
    </w:pPr>
  </w:style>
  <w:style w:type="paragraph" w:styleId="TM3">
    <w:name w:val="toc 3"/>
    <w:basedOn w:val="Normal"/>
    <w:next w:val="Normal"/>
    <w:autoRedefine/>
    <w:uiPriority w:val="39"/>
    <w:unhideWhenUsed/>
    <w:rsid w:val="00BD261F"/>
    <w:pPr>
      <w:spacing w:after="100"/>
      <w:ind w:left="440"/>
    </w:pPr>
  </w:style>
  <w:style w:type="table" w:styleId="Grilledutableau">
    <w:name w:val="Table Grid"/>
    <w:basedOn w:val="TableauNormal"/>
    <w:uiPriority w:val="39"/>
    <w:rsid w:val="007A34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72B3F"/>
    <w:pPr>
      <w:spacing w:after="0"/>
    </w:pPr>
  </w:style>
  <w:style w:type="paragraph" w:styleId="Paragraphedeliste">
    <w:name w:val="List Paragraph"/>
    <w:basedOn w:val="Normal"/>
    <w:uiPriority w:val="34"/>
    <w:unhideWhenUsed/>
    <w:qFormat/>
    <w:rsid w:val="008F73FC"/>
    <w:pPr>
      <w:ind w:left="720"/>
      <w:contextualSpacing/>
    </w:pPr>
  </w:style>
  <w:style w:type="character" w:styleId="Mentionnonrsolue">
    <w:name w:val="Unresolved Mention"/>
    <w:basedOn w:val="Policepardfaut"/>
    <w:uiPriority w:val="99"/>
    <w:semiHidden/>
    <w:unhideWhenUsed/>
    <w:rsid w:val="00AF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2039375\Downloads\Proposition_de_projet_Systeme_de_securite_V3.docx" TargetMode="External"/><Relationship Id="rId18" Type="http://schemas.openxmlformats.org/officeDocument/2006/relationships/customXml" Target="ink/ink1.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file:///C:\Users\2039375\Downloads\Proposition_de_projet_Systeme_de_securite_V3.docx"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file:///C:\Users\2039375\Downloads\Proposition_de_projet_Systeme_de_securite_V3.docx"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2039375\Downloads\Proposition_de_projet_Systeme_de_securite_V3.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roy\AppData\Local\Microsoft\Office\16.0\DTS\fr-FR%7bEC98F97C-1C43-4FF5-83BD-498D3D9AE08C%7d\%7bEDC109B7-BE20-46E2-A1CA-E2DDB8C7774E%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2T14:37:53.09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32DD2C5F2BC479D51DE3E88BC4E31" ma:contentTypeVersion="14" ma:contentTypeDescription="Crée un document." ma:contentTypeScope="" ma:versionID="0c29c53dc0eb4ac4f66b103491abfcca">
  <xsd:schema xmlns:xsd="http://www.w3.org/2001/XMLSchema" xmlns:xs="http://www.w3.org/2001/XMLSchema" xmlns:p="http://schemas.microsoft.com/office/2006/metadata/properties" xmlns:ns3="35164152-b517-4772-88ca-568e7071116f" xmlns:ns4="1b5106bf-17bb-4950-8121-cb6fc1f3317f" targetNamespace="http://schemas.microsoft.com/office/2006/metadata/properties" ma:root="true" ma:fieldsID="cbd7579f47b7147404af9e9493bba324" ns3:_="" ns4:_="">
    <xsd:import namespace="35164152-b517-4772-88ca-568e7071116f"/>
    <xsd:import namespace="1b5106bf-17bb-4950-8121-cb6fc1f331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64152-b517-4772-88ca-568e70711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5106bf-17bb-4950-8121-cb6fc1f331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5164152-b517-4772-88ca-568e707111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F3EF5-4AE8-4DA1-BAC5-67D2F07F7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64152-b517-4772-88ca-568e7071116f"/>
    <ds:schemaRef ds:uri="1b5106bf-17bb-4950-8121-cb6fc1f33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A26E0-C17C-4818-B0E6-C9769A3FB3E6}">
  <ds:schemaRefs>
    <ds:schemaRef ds:uri="http://schemas.openxmlformats.org/officeDocument/2006/bibliography"/>
  </ds:schemaRefs>
</ds:datastoreItem>
</file>

<file path=customXml/itemProps3.xml><?xml version="1.0" encoding="utf-8"?>
<ds:datastoreItem xmlns:ds="http://schemas.openxmlformats.org/officeDocument/2006/customXml" ds:itemID="{4C3158BA-CF1E-4C16-BA75-F4C07E90B8F1}">
  <ds:schemaRefs>
    <ds:schemaRef ds:uri="http://purl.org/dc/terms/"/>
    <ds:schemaRef ds:uri="1b5106bf-17bb-4950-8121-cb6fc1f3317f"/>
    <ds:schemaRef ds:uri="http://schemas.microsoft.com/office/2006/metadata/propertie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35164152-b517-4772-88ca-568e7071116f"/>
  </ds:schemaRefs>
</ds:datastoreItem>
</file>

<file path=customXml/itemProps4.xml><?xml version="1.0" encoding="utf-8"?>
<ds:datastoreItem xmlns:ds="http://schemas.openxmlformats.org/officeDocument/2006/customXml" ds:itemID="{EF4CA80A-7613-4972-A943-050A5EE18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{EDC109B7-BE20-46E2-A1CA-E2DDB8C7774E}tf02835058_win32.dotx</Template>
  <TotalTime>55</TotalTime>
  <Pages>14</Pages>
  <Words>2917</Words>
  <Characters>16046</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roy</dc:creator>
  <cp:keywords/>
  <dc:description/>
  <cp:lastModifiedBy>Ilyes Gharmoul</cp:lastModifiedBy>
  <cp:revision>3</cp:revision>
  <dcterms:created xsi:type="dcterms:W3CDTF">2023-04-05T12:47:00Z</dcterms:created>
  <dcterms:modified xsi:type="dcterms:W3CDTF">2023-04-05T13:41:00Z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0x010100C5532DD2C5F2BC479D51DE3E88BC4E31</vt:lpwstr>
  </property>
</Properties>
</file>